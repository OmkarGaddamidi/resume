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264"/>
        <w:tblW w:w="0" w:type="auto"/>
        <w:shd w:val="clear" w:color="auto" w:fill="2B579A" w:themeFill="accent5"/>
        <w:tblLook w:val="0600" w:firstRow="0" w:lastRow="0" w:firstColumn="0" w:lastColumn="0" w:noHBand="1" w:noVBand="1"/>
      </w:tblPr>
      <w:tblGrid>
        <w:gridCol w:w="8770"/>
        <w:gridCol w:w="590"/>
      </w:tblGrid>
      <w:tr w:rsidR="007378F1" w14:paraId="14EC2012" w14:textId="77777777" w:rsidTr="00A47707">
        <w:tc>
          <w:tcPr>
            <w:tcW w:w="24880" w:type="dxa"/>
            <w:shd w:val="clear" w:color="auto" w:fill="2B579A" w:themeFill="accent5"/>
          </w:tcPr>
          <w:p w14:paraId="63A2F03A" w14:textId="77777777" w:rsidR="003969A2" w:rsidRDefault="003969A2" w:rsidP="003969A2">
            <w:pPr>
              <w:pStyle w:val="Title"/>
            </w:pPr>
            <w:r>
              <w:t>print("\n" * 5)                  #Starting after 5x empty lines.</w:t>
            </w:r>
          </w:p>
          <w:p w14:paraId="7CE6CB04" w14:textId="77777777" w:rsidR="003969A2" w:rsidRDefault="003969A2" w:rsidP="003969A2">
            <w:pPr>
              <w:pStyle w:val="Title"/>
            </w:pPr>
          </w:p>
          <w:p w14:paraId="3D075283" w14:textId="77777777" w:rsidR="003969A2" w:rsidRDefault="003969A2" w:rsidP="003969A2">
            <w:pPr>
              <w:pStyle w:val="Title"/>
            </w:pPr>
            <w:r>
              <w:t>import datetime                    #Deltatime library, to get Real Date information.</w:t>
            </w:r>
          </w:p>
          <w:p w14:paraId="5CF54162" w14:textId="77777777" w:rsidR="003969A2" w:rsidRDefault="003969A2" w:rsidP="003969A2">
            <w:pPr>
              <w:pStyle w:val="Title"/>
            </w:pPr>
            <w:r>
              <w:t xml:space="preserve">import </w:t>
            </w:r>
            <w:proofErr w:type="spellStart"/>
            <w:r>
              <w:t>os</w:t>
            </w:r>
            <w:proofErr w:type="spellEnd"/>
            <w:r>
              <w:t xml:space="preserve">                          #OS (Operating system) , To provide cross-platform compatibility</w:t>
            </w:r>
          </w:p>
          <w:p w14:paraId="7E7B5961" w14:textId="77777777" w:rsidR="00A47707" w:rsidRDefault="00A47707" w:rsidP="00A47707">
            <w:pPr>
              <w:pStyle w:val="Title"/>
            </w:pPr>
            <w:r>
              <w:t>print("\n" * 5)                  #Starting after 5x empty lines.</w:t>
            </w:r>
          </w:p>
          <w:p w14:paraId="5D20E15D" w14:textId="77777777" w:rsidR="00A47707" w:rsidRDefault="00A47707" w:rsidP="00A47707">
            <w:pPr>
              <w:pStyle w:val="Title"/>
            </w:pPr>
          </w:p>
          <w:p w14:paraId="517281D4" w14:textId="77777777" w:rsidR="00A47707" w:rsidRDefault="00A47707" w:rsidP="00A47707">
            <w:pPr>
              <w:pStyle w:val="Title"/>
            </w:pPr>
            <w:r>
              <w:t>import datetime                    #Deltatime library, to get Real Date information.</w:t>
            </w:r>
          </w:p>
          <w:p w14:paraId="30EB8213" w14:textId="77777777" w:rsidR="00A47707" w:rsidRDefault="00A47707" w:rsidP="00A47707">
            <w:pPr>
              <w:pStyle w:val="Title"/>
            </w:pPr>
            <w:r>
              <w:t xml:space="preserve">import </w:t>
            </w:r>
            <w:proofErr w:type="spellStart"/>
            <w:r>
              <w:t>os</w:t>
            </w:r>
            <w:proofErr w:type="spellEnd"/>
            <w:r>
              <w:t xml:space="preserve">                          #OS (Operating system) , To provide cross-platform compatibility</w:t>
            </w:r>
          </w:p>
          <w:p w14:paraId="55E9E77F" w14:textId="77777777" w:rsidR="00A47707" w:rsidRDefault="00A47707" w:rsidP="00A47707">
            <w:pPr>
              <w:pStyle w:val="Title"/>
            </w:pPr>
          </w:p>
          <w:p w14:paraId="0962CFC0" w14:textId="77777777" w:rsidR="00A47707" w:rsidRDefault="00A47707" w:rsidP="00A47707">
            <w:pPr>
              <w:pStyle w:val="Title"/>
            </w:pPr>
            <w:proofErr w:type="spellStart"/>
            <w:r>
              <w:t>list_foods</w:t>
            </w:r>
            <w:proofErr w:type="spellEnd"/>
            <w:r>
              <w:t xml:space="preserve"> = &amp;#91;]                    #Variable List of foods, names + prices.</w:t>
            </w:r>
          </w:p>
          <w:p w14:paraId="2EC8BFB5" w14:textId="77777777" w:rsidR="00A47707" w:rsidRDefault="00A47707" w:rsidP="00A47707">
            <w:pPr>
              <w:pStyle w:val="Title"/>
            </w:pPr>
            <w:proofErr w:type="spellStart"/>
            <w:r>
              <w:t>list_drinks</w:t>
            </w:r>
            <w:proofErr w:type="spellEnd"/>
            <w:r>
              <w:t xml:space="preserve"> = &amp;#91;]                   #Variable List of drinks, names + prices.</w:t>
            </w:r>
          </w:p>
          <w:p w14:paraId="666F5D1E" w14:textId="77777777" w:rsidR="00A47707" w:rsidRDefault="00A47707" w:rsidP="00A47707">
            <w:pPr>
              <w:pStyle w:val="Title"/>
            </w:pPr>
            <w:proofErr w:type="spellStart"/>
            <w:r>
              <w:t>list_services</w:t>
            </w:r>
            <w:proofErr w:type="spellEnd"/>
            <w:r>
              <w:t xml:space="preserve"> = &amp;#91;]                 #Variable List of other services, names + prices.</w:t>
            </w:r>
          </w:p>
          <w:p w14:paraId="595423FC" w14:textId="77777777" w:rsidR="00A47707" w:rsidRDefault="00A47707" w:rsidP="00A47707">
            <w:pPr>
              <w:pStyle w:val="Title"/>
            </w:pPr>
          </w:p>
          <w:p w14:paraId="0BF55D75" w14:textId="77777777" w:rsidR="00A47707" w:rsidRDefault="00A47707" w:rsidP="00A47707">
            <w:pPr>
              <w:pStyle w:val="Title"/>
            </w:pPr>
            <w:proofErr w:type="spellStart"/>
            <w:r>
              <w:t>list_item_price</w:t>
            </w:r>
            <w:proofErr w:type="spellEnd"/>
            <w:r>
              <w:t xml:space="preserve"> = &amp;#91;0] * 100        #Variable List of item prices. Index: 0-39 for foods, index: 40-79 for drinks,</w:t>
            </w:r>
          </w:p>
          <w:p w14:paraId="5F0EFBFD" w14:textId="77777777" w:rsidR="00A47707" w:rsidRDefault="00A47707" w:rsidP="00A47707">
            <w:pPr>
              <w:pStyle w:val="Title"/>
            </w:pPr>
            <w:r>
              <w:t xml:space="preserve">                                   #Index: 80-99 for other services.</w:t>
            </w:r>
          </w:p>
          <w:p w14:paraId="5CE5F260" w14:textId="1096FA09" w:rsidR="00A47707" w:rsidRDefault="00A47707" w:rsidP="00A47707">
            <w:pPr>
              <w:pStyle w:val="Title"/>
            </w:pPr>
            <w:r>
              <w:t>var_discount_1 = 200                      #</w:t>
            </w:r>
            <w:hyperlink r:id="rId11" w:history="1">
              <w:r w:rsidR="00EB24F5" w:rsidRPr="00EB24F5">
                <w:rPr>
                  <w:rStyle w:val="Hyperlink"/>
                </w:rPr>
                <w:t xml:space="preserve">food </w:t>
              </w:r>
              <w:proofErr w:type="spellStart"/>
              <w:r w:rsidR="00EB24F5" w:rsidRPr="00EB24F5">
                <w:rPr>
                  <w:rStyle w:val="Hyperlink"/>
                </w:rPr>
                <w:t>code</w:t>
              </w:r>
            </w:hyperlink>
            <w:r>
              <w:t>First</w:t>
            </w:r>
            <w:proofErr w:type="spellEnd"/>
            <w:r>
              <w:t xml:space="preserve"> discount starts.</w:t>
            </w:r>
          </w:p>
          <w:p w14:paraId="7C902211" w14:textId="77777777" w:rsidR="00A47707" w:rsidRDefault="00A47707" w:rsidP="00A47707">
            <w:pPr>
              <w:pStyle w:val="Title"/>
            </w:pPr>
            <w:r>
              <w:t>var_discount_2 = 1000                     #Second discount starts.</w:t>
            </w:r>
          </w:p>
          <w:p w14:paraId="4077D42C" w14:textId="77777777" w:rsidR="00A47707" w:rsidRDefault="00A47707" w:rsidP="00A47707">
            <w:pPr>
              <w:pStyle w:val="Title"/>
            </w:pPr>
            <w:r>
              <w:t>var_discount_3 = 5000                     #Third discount starts.</w:t>
            </w:r>
          </w:p>
          <w:p w14:paraId="50136856" w14:textId="77777777" w:rsidR="00A47707" w:rsidRDefault="00A47707" w:rsidP="00A47707">
            <w:pPr>
              <w:pStyle w:val="Title"/>
            </w:pPr>
            <w:r>
              <w:t>var_discount_1_rate = 0.05                #First discount rate.</w:t>
            </w:r>
          </w:p>
          <w:p w14:paraId="1396889B" w14:textId="77777777" w:rsidR="00A47707" w:rsidRDefault="00A47707" w:rsidP="00A47707">
            <w:pPr>
              <w:pStyle w:val="Title"/>
            </w:pPr>
            <w:r>
              <w:t>var_discount_2_rate = 0.10                #Second discount rate.</w:t>
            </w:r>
          </w:p>
          <w:p w14:paraId="1103623A" w14:textId="77777777" w:rsidR="00A47707" w:rsidRDefault="00A47707" w:rsidP="00A47707">
            <w:pPr>
              <w:pStyle w:val="Title"/>
            </w:pPr>
            <w:r>
              <w:t>var_discount_3_rate = 0.15                #Third discount rate.</w:t>
            </w:r>
          </w:p>
          <w:p w14:paraId="49DBFC39" w14:textId="77777777" w:rsidR="00A47707" w:rsidRDefault="00A47707" w:rsidP="00A47707">
            <w:pPr>
              <w:pStyle w:val="Title"/>
            </w:pPr>
          </w:p>
          <w:p w14:paraId="1767F68B" w14:textId="77777777" w:rsidR="00A47707" w:rsidRDefault="00A47707" w:rsidP="00A47707">
            <w:pPr>
              <w:pStyle w:val="Title"/>
            </w:pPr>
          </w:p>
          <w:p w14:paraId="0A69F230" w14:textId="77777777" w:rsidR="00A47707" w:rsidRDefault="00A47707" w:rsidP="00A47707">
            <w:pPr>
              <w:pStyle w:val="Title"/>
            </w:pPr>
            <w:proofErr w:type="spellStart"/>
            <w:r>
              <w:t>navigator_symbol</w:t>
            </w:r>
            <w:proofErr w:type="spellEnd"/>
            <w:r>
              <w:t xml:space="preserve"> = "/" # This will make the program runnable on any </w:t>
            </w:r>
            <w:proofErr w:type="spellStart"/>
            <w:r>
              <w:t>unix</w:t>
            </w:r>
            <w:proofErr w:type="spellEnd"/>
            <w:r>
              <w:t xml:space="preserve"> based </w:t>
            </w:r>
            <w:proofErr w:type="spellStart"/>
            <w:r>
              <w:t>enviroument</w:t>
            </w:r>
            <w:proofErr w:type="spellEnd"/>
            <w:r>
              <w:t xml:space="preserve"> because it has </w:t>
            </w:r>
            <w:proofErr w:type="spellStart"/>
            <w:r>
              <w:t>differnet</w:t>
            </w:r>
            <w:proofErr w:type="spellEnd"/>
            <w:r>
              <w:t xml:space="preserve"> file system</w:t>
            </w:r>
          </w:p>
          <w:p w14:paraId="1D7CDE0D" w14:textId="77777777" w:rsidR="00A47707" w:rsidRDefault="00A47707" w:rsidP="00A47707">
            <w:pPr>
              <w:pStyle w:val="Title"/>
            </w:pPr>
            <w:r>
              <w:t>if os.name == "</w:t>
            </w:r>
            <w:proofErr w:type="spellStart"/>
            <w:r>
              <w:t>nt</w:t>
            </w:r>
            <w:proofErr w:type="spellEnd"/>
            <w:r>
              <w:t>":</w:t>
            </w:r>
          </w:p>
          <w:p w14:paraId="5A5F5E8E" w14:textId="77777777" w:rsidR="00A47707" w:rsidRDefault="00A47707" w:rsidP="00A47707">
            <w:pPr>
              <w:pStyle w:val="Title"/>
            </w:pPr>
            <w:r>
              <w:t xml:space="preserve">    </w:t>
            </w:r>
            <w:proofErr w:type="spellStart"/>
            <w:r>
              <w:t>navigator_symbol</w:t>
            </w:r>
            <w:proofErr w:type="spellEnd"/>
            <w:r>
              <w:t xml:space="preserve"> = "\\" # This will make the program runnable on Windows</w:t>
            </w:r>
          </w:p>
          <w:p w14:paraId="17BB5284" w14:textId="77777777" w:rsidR="00A47707" w:rsidRDefault="00A47707" w:rsidP="00A47707">
            <w:pPr>
              <w:pStyle w:val="Title"/>
            </w:pPr>
          </w:p>
          <w:p w14:paraId="08595F22" w14:textId="77777777" w:rsidR="00A47707" w:rsidRDefault="00A47707" w:rsidP="00A47707">
            <w:pPr>
              <w:pStyle w:val="Title"/>
            </w:pPr>
          </w:p>
          <w:p w14:paraId="67A35246" w14:textId="77777777" w:rsidR="00A47707" w:rsidRDefault="00A47707" w:rsidP="00A47707">
            <w:pPr>
              <w:pStyle w:val="Title"/>
            </w:pPr>
            <w:r>
              <w:t xml:space="preserve">def </w:t>
            </w:r>
            <w:proofErr w:type="spellStart"/>
            <w:r>
              <w:t>def_default</w:t>
            </w:r>
            <w:proofErr w:type="spellEnd"/>
            <w:r>
              <w:t>():</w:t>
            </w:r>
          </w:p>
          <w:p w14:paraId="7F9826BC" w14:textId="77777777" w:rsidR="00A47707" w:rsidRDefault="00A47707" w:rsidP="00A47707">
            <w:pPr>
              <w:pStyle w:val="Title"/>
            </w:pPr>
            <w:r>
              <w:t xml:space="preserve">    global </w:t>
            </w:r>
            <w:proofErr w:type="spellStart"/>
            <w:r>
              <w:t>list_drinks</w:t>
            </w:r>
            <w:proofErr w:type="spellEnd"/>
            <w:r>
              <w:t xml:space="preserve">, </w:t>
            </w:r>
            <w:proofErr w:type="spellStart"/>
            <w:r>
              <w:t>list_foods</w:t>
            </w:r>
            <w:proofErr w:type="spellEnd"/>
            <w:r>
              <w:t xml:space="preserve">, </w:t>
            </w:r>
            <w:proofErr w:type="spellStart"/>
            <w:r>
              <w:t>list_services</w:t>
            </w:r>
            <w:proofErr w:type="spellEnd"/>
            <w:r>
              <w:t xml:space="preserve">, </w:t>
            </w:r>
            <w:proofErr w:type="spellStart"/>
            <w:r>
              <w:t>list_item_order</w:t>
            </w:r>
            <w:proofErr w:type="spellEnd"/>
            <w:r>
              <w:t xml:space="preserve">, </w:t>
            </w:r>
            <w:proofErr w:type="spellStart"/>
            <w:r>
              <w:t>list_item_price</w:t>
            </w:r>
            <w:proofErr w:type="spellEnd"/>
            <w:r>
              <w:t xml:space="preserve">     </w:t>
            </w:r>
          </w:p>
          <w:p w14:paraId="0B12FC4D" w14:textId="77777777" w:rsidR="00A47707" w:rsidRDefault="00A47707" w:rsidP="00A47707">
            <w:pPr>
              <w:pStyle w:val="Title"/>
            </w:pPr>
            <w:r>
              <w:t xml:space="preserve">    </w:t>
            </w:r>
            <w:proofErr w:type="spellStart"/>
            <w:r>
              <w:t>list_item_order</w:t>
            </w:r>
            <w:proofErr w:type="spellEnd"/>
            <w:r>
              <w:t xml:space="preserve"> = &amp;#91;0] * 100                    #Create a list, length 100. Max index number is 99.</w:t>
            </w:r>
          </w:p>
          <w:p w14:paraId="7265CF24" w14:textId="77777777" w:rsidR="00A47707" w:rsidRDefault="00A47707" w:rsidP="00A47707">
            <w:pPr>
              <w:pStyle w:val="Title"/>
            </w:pPr>
            <w:proofErr w:type="spellStart"/>
            <w:r>
              <w:t>def_default</w:t>
            </w:r>
            <w:proofErr w:type="spellEnd"/>
            <w:r>
              <w:t>()                                      #Index: 0-39 for foods, index: 40-79 for drinks,</w:t>
            </w:r>
          </w:p>
          <w:p w14:paraId="46C8889F" w14:textId="77777777" w:rsidR="00A47707" w:rsidRDefault="00A47707" w:rsidP="00A47707">
            <w:pPr>
              <w:pStyle w:val="Title"/>
            </w:pPr>
            <w:r>
              <w:t xml:space="preserve">                                                   #Index: 80-99 for other services. Global variables.</w:t>
            </w:r>
          </w:p>
          <w:p w14:paraId="162E0F03" w14:textId="77777777" w:rsidR="00A47707" w:rsidRDefault="00A47707" w:rsidP="00A47707">
            <w:pPr>
              <w:pStyle w:val="Title"/>
            </w:pPr>
          </w:p>
          <w:p w14:paraId="00029201" w14:textId="77777777" w:rsidR="00A47707" w:rsidRDefault="00A47707" w:rsidP="00A47707">
            <w:pPr>
              <w:pStyle w:val="Title"/>
            </w:pPr>
          </w:p>
          <w:p w14:paraId="7DA7CE68" w14:textId="77777777" w:rsidR="00A47707" w:rsidRDefault="00A47707" w:rsidP="00A47707">
            <w:pPr>
              <w:pStyle w:val="Title"/>
            </w:pPr>
            <w:r>
              <w:t xml:space="preserve">def </w:t>
            </w:r>
            <w:proofErr w:type="spellStart"/>
            <w:r>
              <w:t>def_main</w:t>
            </w:r>
            <w:proofErr w:type="spellEnd"/>
            <w:r>
              <w:t>():</w:t>
            </w:r>
          </w:p>
          <w:p w14:paraId="29A665C5" w14:textId="77777777" w:rsidR="00A47707" w:rsidRDefault="00A47707" w:rsidP="00A47707">
            <w:pPr>
              <w:pStyle w:val="Title"/>
            </w:pPr>
            <w:r>
              <w:t xml:space="preserve">    while True:                                            #Repeat Menu until stops.</w:t>
            </w:r>
          </w:p>
          <w:p w14:paraId="6F9AECE3" w14:textId="77777777" w:rsidR="00A47707" w:rsidRDefault="00A47707" w:rsidP="00A47707">
            <w:pPr>
              <w:pStyle w:val="Title"/>
            </w:pPr>
            <w:r>
              <w:t xml:space="preserve">        print("*" * 31 + "MAIN MENU" + "*" * 32 + "\n"     #Design for Main Menu.</w:t>
            </w:r>
          </w:p>
          <w:p w14:paraId="257EB4C1" w14:textId="77777777" w:rsidR="00A47707" w:rsidRDefault="00A47707" w:rsidP="00A47707">
            <w:pPr>
              <w:pStyle w:val="Title"/>
            </w:pPr>
            <w:r>
              <w:t xml:space="preserve">              "\t(O) ORDER\n"                              #"*" * 31 means, write (*) 31 times.</w:t>
            </w:r>
          </w:p>
          <w:p w14:paraId="08E9265C" w14:textId="77777777" w:rsidR="00A47707" w:rsidRDefault="00A47707" w:rsidP="00A47707">
            <w:pPr>
              <w:pStyle w:val="Title"/>
            </w:pPr>
            <w:r>
              <w:t xml:space="preserve">              "\t(R) REPORT\n"</w:t>
            </w:r>
          </w:p>
          <w:p w14:paraId="73714D84" w14:textId="77777777" w:rsidR="00A47707" w:rsidRDefault="00A47707" w:rsidP="00A47707">
            <w:pPr>
              <w:pStyle w:val="Title"/>
            </w:pPr>
            <w:r>
              <w:t xml:space="preserve">              "\t(P) PAYMENT\n"</w:t>
            </w:r>
          </w:p>
          <w:p w14:paraId="5CB7C6B3" w14:textId="77777777" w:rsidR="00A47707" w:rsidRDefault="00A47707" w:rsidP="00A47707">
            <w:pPr>
              <w:pStyle w:val="Title"/>
            </w:pPr>
            <w:r>
              <w:t xml:space="preserve">              "\t(E) EXIT\n" +</w:t>
            </w:r>
          </w:p>
          <w:p w14:paraId="114EA3B6" w14:textId="77777777" w:rsidR="00A47707" w:rsidRDefault="00A47707" w:rsidP="00A47707">
            <w:pPr>
              <w:pStyle w:val="Title"/>
            </w:pPr>
            <w:r>
              <w:t xml:space="preserve">              "_" * 72)</w:t>
            </w:r>
          </w:p>
          <w:p w14:paraId="10EB3910" w14:textId="77777777" w:rsidR="00A47707" w:rsidRDefault="00A47707" w:rsidP="00A47707">
            <w:pPr>
              <w:pStyle w:val="Title"/>
            </w:pPr>
          </w:p>
          <w:p w14:paraId="2AF8DA47" w14:textId="77777777" w:rsidR="00A47707" w:rsidRDefault="00A47707" w:rsidP="00A47707">
            <w:pPr>
              <w:pStyle w:val="Title"/>
            </w:pPr>
            <w:r>
              <w:t xml:space="preserve">        input_1 = str(input("Please Select Your Operation: ")).upper()    #Input, have to choose operation. Make everything UPPER symbol.</w:t>
            </w:r>
          </w:p>
          <w:p w14:paraId="27DAA9DD" w14:textId="77777777" w:rsidR="00A47707" w:rsidRDefault="00A47707" w:rsidP="00A47707">
            <w:pPr>
              <w:pStyle w:val="Title"/>
            </w:pPr>
            <w:r>
              <w:t xml:space="preserve">        if (</w:t>
            </w:r>
            <w:proofErr w:type="spellStart"/>
            <w:r>
              <w:t>len</w:t>
            </w:r>
            <w:proofErr w:type="spellEnd"/>
            <w:r>
              <w:t>(input_1) == 1):                                           #Checking input length.</w:t>
            </w:r>
          </w:p>
          <w:p w14:paraId="0AB3557C" w14:textId="77777777" w:rsidR="00A47707" w:rsidRDefault="00A47707" w:rsidP="00A47707">
            <w:pPr>
              <w:pStyle w:val="Title"/>
            </w:pPr>
            <w:r>
              <w:t xml:space="preserve">            if (input_1 == 'O'):                                          #If input is "O".</w:t>
            </w:r>
          </w:p>
          <w:p w14:paraId="1CE3337E" w14:textId="77777777" w:rsidR="00A47707" w:rsidRDefault="00A47707" w:rsidP="00A47707">
            <w:pPr>
              <w:pStyle w:val="Title"/>
            </w:pPr>
            <w:r>
              <w:t xml:space="preserve">                print("\n" * 10)                                         #Create 100 empty lines.</w:t>
            </w:r>
          </w:p>
          <w:p w14:paraId="533B1A26" w14:textId="77777777" w:rsidR="00A47707" w:rsidRDefault="00A47707" w:rsidP="00A47707">
            <w:pPr>
              <w:pStyle w:val="Title"/>
            </w:pPr>
            <w:r>
              <w:t xml:space="preserve">                </w:t>
            </w:r>
            <w:proofErr w:type="spellStart"/>
            <w:r>
              <w:t>def_order_menu</w:t>
            </w:r>
            <w:proofErr w:type="spellEnd"/>
            <w:r>
              <w:t>()                                          #Start Order Menu function.</w:t>
            </w:r>
          </w:p>
          <w:p w14:paraId="1D67188C" w14:textId="77777777" w:rsidR="00A47707" w:rsidRDefault="00A47707" w:rsidP="00A47707">
            <w:pPr>
              <w:pStyle w:val="Title"/>
            </w:pPr>
            <w:r>
              <w:t xml:space="preserve">                break                                                     #Stop repeating Main Menu.</w:t>
            </w:r>
          </w:p>
          <w:p w14:paraId="17256630" w14:textId="77777777" w:rsidR="00A47707" w:rsidRDefault="00A47707" w:rsidP="00A47707">
            <w:pPr>
              <w:pStyle w:val="Title"/>
            </w:pPr>
            <w:r>
              <w:t xml:space="preserve">            </w:t>
            </w:r>
            <w:proofErr w:type="spellStart"/>
            <w:r>
              <w:t>elif</w:t>
            </w:r>
            <w:proofErr w:type="spellEnd"/>
            <w:r>
              <w:t xml:space="preserve"> (input_1 == 'R'):                                        #If input is "R".</w:t>
            </w:r>
          </w:p>
          <w:p w14:paraId="10CE032D" w14:textId="77777777" w:rsidR="00A47707" w:rsidRDefault="00A47707" w:rsidP="00A47707">
            <w:pPr>
              <w:pStyle w:val="Title"/>
            </w:pPr>
            <w:r>
              <w:t xml:space="preserve">                print("\n" * 10)                                         #Create 100 empty lines.</w:t>
            </w:r>
          </w:p>
          <w:p w14:paraId="4A5C909E" w14:textId="77777777" w:rsidR="00A47707" w:rsidRDefault="00A47707" w:rsidP="00A47707">
            <w:pPr>
              <w:pStyle w:val="Title"/>
            </w:pPr>
            <w:r>
              <w:t xml:space="preserve">                </w:t>
            </w:r>
            <w:proofErr w:type="spellStart"/>
            <w:r>
              <w:t>def_report</w:t>
            </w:r>
            <w:proofErr w:type="spellEnd"/>
            <w:r>
              <w:t>()                                              #Start Report function.</w:t>
            </w:r>
          </w:p>
          <w:p w14:paraId="5C24CADF" w14:textId="77777777" w:rsidR="00A47707" w:rsidRDefault="00A47707" w:rsidP="00A47707">
            <w:pPr>
              <w:pStyle w:val="Title"/>
            </w:pPr>
            <w:r>
              <w:t xml:space="preserve">                break                                                     #Stop repeating Main Menu.</w:t>
            </w:r>
          </w:p>
          <w:p w14:paraId="0A87C62D" w14:textId="77777777" w:rsidR="00A47707" w:rsidRDefault="00A47707" w:rsidP="00A47707">
            <w:pPr>
              <w:pStyle w:val="Title"/>
            </w:pPr>
            <w:r>
              <w:t xml:space="preserve">            </w:t>
            </w:r>
            <w:proofErr w:type="spellStart"/>
            <w:r>
              <w:t>elif</w:t>
            </w:r>
            <w:proofErr w:type="spellEnd"/>
            <w:r>
              <w:t xml:space="preserve"> (input_1 == 'P'):                                        #If input is "P".</w:t>
            </w:r>
          </w:p>
          <w:p w14:paraId="15CA54D0" w14:textId="77777777" w:rsidR="00A47707" w:rsidRDefault="00A47707" w:rsidP="00A47707">
            <w:pPr>
              <w:pStyle w:val="Title"/>
            </w:pPr>
            <w:r>
              <w:t xml:space="preserve">                print("\n" * 10)                                         #Create 100 empty lines.</w:t>
            </w:r>
          </w:p>
          <w:p w14:paraId="0E246657" w14:textId="77777777" w:rsidR="00A47707" w:rsidRDefault="00A47707" w:rsidP="00A47707">
            <w:pPr>
              <w:pStyle w:val="Title"/>
            </w:pPr>
            <w:r>
              <w:t xml:space="preserve">                </w:t>
            </w:r>
            <w:proofErr w:type="spellStart"/>
            <w:r>
              <w:t>def_payment</w:t>
            </w:r>
            <w:proofErr w:type="spellEnd"/>
            <w:r>
              <w:t>()                                             #Start Payment function.</w:t>
            </w:r>
          </w:p>
          <w:p w14:paraId="2576C29E" w14:textId="77777777" w:rsidR="00A47707" w:rsidRDefault="00A47707" w:rsidP="00A47707">
            <w:pPr>
              <w:pStyle w:val="Title"/>
            </w:pPr>
            <w:r>
              <w:t xml:space="preserve">                break                                                     #Stop repeating Main Menu.</w:t>
            </w:r>
          </w:p>
          <w:p w14:paraId="5814E4EA" w14:textId="77777777" w:rsidR="00A47707" w:rsidRDefault="00A47707" w:rsidP="00A47707">
            <w:pPr>
              <w:pStyle w:val="Title"/>
            </w:pPr>
            <w:r>
              <w:t xml:space="preserve">            </w:t>
            </w:r>
            <w:proofErr w:type="spellStart"/>
            <w:r>
              <w:t>elif</w:t>
            </w:r>
            <w:proofErr w:type="spellEnd"/>
            <w:r>
              <w:t xml:space="preserve"> (input_1 == 'E'):                                        #If input is "E".</w:t>
            </w:r>
          </w:p>
          <w:p w14:paraId="349EC3B8" w14:textId="77777777" w:rsidR="00A47707" w:rsidRDefault="00A47707" w:rsidP="00A47707">
            <w:pPr>
              <w:pStyle w:val="Title"/>
            </w:pPr>
            <w:r>
              <w:t xml:space="preserve">                print("*" * 32 + "THANK YOU" + "*" * 31 + "\n")           #Good bye comment.</w:t>
            </w:r>
          </w:p>
          <w:p w14:paraId="49C73419" w14:textId="77777777" w:rsidR="00A47707" w:rsidRDefault="00A47707" w:rsidP="00A47707">
            <w:pPr>
              <w:pStyle w:val="Title"/>
            </w:pPr>
            <w:r>
              <w:t xml:space="preserve">                break                                                     #Stop repeating Main Menu.</w:t>
            </w:r>
          </w:p>
          <w:p w14:paraId="7A267D25" w14:textId="77777777" w:rsidR="00A47707" w:rsidRDefault="00A47707" w:rsidP="00A47707">
            <w:pPr>
              <w:pStyle w:val="Title"/>
            </w:pPr>
            <w:r>
              <w:t xml:space="preserve">            else:                                                                                 #If O, R, P, E not inserted then...</w:t>
            </w:r>
          </w:p>
          <w:p w14:paraId="319BDB05" w14:textId="77777777" w:rsidR="00A47707" w:rsidRDefault="00A47707" w:rsidP="00A47707">
            <w:pPr>
              <w:pStyle w:val="Title"/>
            </w:pPr>
            <w:r>
              <w:t xml:space="preserve">                print("\n" * 10 + "ERROR: Invalid Input (" + str(input_1) + "). Try again!")     #Invalid input.</w:t>
            </w:r>
          </w:p>
          <w:p w14:paraId="432E1BEB" w14:textId="77777777" w:rsidR="00A47707" w:rsidRDefault="00A47707" w:rsidP="00A47707">
            <w:pPr>
              <w:pStyle w:val="Title"/>
            </w:pPr>
            <w:r>
              <w:t xml:space="preserve">        else:                                                                                     #If input length not equal to 1...</w:t>
            </w:r>
          </w:p>
          <w:p w14:paraId="5AF1DCB0" w14:textId="77777777" w:rsidR="00A47707" w:rsidRDefault="00A47707" w:rsidP="00A47707">
            <w:pPr>
              <w:pStyle w:val="Title"/>
            </w:pPr>
            <w:r>
              <w:t xml:space="preserve">            print("\n" * 10 + "ERROR: Invalid Input (" + str(input_1) + "). Try again!")         #Invalid input.</w:t>
            </w:r>
          </w:p>
          <w:p w14:paraId="0BAC2F5F" w14:textId="77777777" w:rsidR="00A47707" w:rsidRDefault="00A47707" w:rsidP="00A47707">
            <w:pPr>
              <w:pStyle w:val="Title"/>
            </w:pPr>
          </w:p>
          <w:p w14:paraId="67A20469" w14:textId="77777777" w:rsidR="00A47707" w:rsidRDefault="00A47707" w:rsidP="00A47707">
            <w:pPr>
              <w:pStyle w:val="Title"/>
            </w:pPr>
            <w:r>
              <w:t xml:space="preserve">def </w:t>
            </w:r>
            <w:proofErr w:type="spellStart"/>
            <w:r>
              <w:t>def_order_menu</w:t>
            </w:r>
            <w:proofErr w:type="spellEnd"/>
            <w:r>
              <w:t>():                                                                               #yousef</w:t>
            </w:r>
          </w:p>
          <w:p w14:paraId="4D901320" w14:textId="77777777" w:rsidR="00A47707" w:rsidRDefault="00A47707" w:rsidP="00A47707">
            <w:pPr>
              <w:pStyle w:val="Title"/>
            </w:pPr>
            <w:r>
              <w:t xml:space="preserve">    while True:                                             # While looping to keep menu alive</w:t>
            </w:r>
          </w:p>
          <w:p w14:paraId="2B3A8A71" w14:textId="77777777" w:rsidR="00A47707" w:rsidRDefault="00A47707" w:rsidP="00A47707">
            <w:pPr>
              <w:pStyle w:val="Title"/>
            </w:pPr>
            <w:r>
              <w:t xml:space="preserve">        print("*" * 31 + "ORDER PAGE" + "*" * 31 + "\n"     # Mail Menu</w:t>
            </w:r>
          </w:p>
          <w:p w14:paraId="7FDDE664" w14:textId="77777777" w:rsidR="00A47707" w:rsidRDefault="00A47707" w:rsidP="00A47707">
            <w:pPr>
              <w:pStyle w:val="Title"/>
            </w:pPr>
            <w:r>
              <w:t xml:space="preserve">              "\t(F) FOODS AND DRINKS\n"</w:t>
            </w:r>
          </w:p>
          <w:p w14:paraId="7EDC8642" w14:textId="77777777" w:rsidR="00A47707" w:rsidRDefault="00A47707" w:rsidP="00A47707">
            <w:pPr>
              <w:pStyle w:val="Title"/>
            </w:pPr>
            <w:r>
              <w:t xml:space="preserve">              "\t(O) OTHER SERVICES\n"</w:t>
            </w:r>
          </w:p>
          <w:p w14:paraId="6D177C99" w14:textId="77777777" w:rsidR="00A47707" w:rsidRDefault="00A47707" w:rsidP="00A47707">
            <w:pPr>
              <w:pStyle w:val="Title"/>
            </w:pPr>
            <w:r>
              <w:t xml:space="preserve">              "\t(M) MAIN MENU\n"</w:t>
            </w:r>
          </w:p>
          <w:p w14:paraId="3913E5B4" w14:textId="77777777" w:rsidR="00A47707" w:rsidRDefault="00A47707" w:rsidP="00A47707">
            <w:pPr>
              <w:pStyle w:val="Title"/>
            </w:pPr>
            <w:r>
              <w:t xml:space="preserve">              "\t(E) EXIT\n" +</w:t>
            </w:r>
          </w:p>
          <w:p w14:paraId="4B60086D" w14:textId="77777777" w:rsidR="00A47707" w:rsidRDefault="00A47707" w:rsidP="00A47707">
            <w:pPr>
              <w:pStyle w:val="Title"/>
            </w:pPr>
            <w:r>
              <w:t xml:space="preserve">              "_" * 72)</w:t>
            </w:r>
          </w:p>
          <w:p w14:paraId="3E3015DD" w14:textId="77777777" w:rsidR="00A47707" w:rsidRDefault="00A47707" w:rsidP="00A47707">
            <w:pPr>
              <w:pStyle w:val="Title"/>
            </w:pPr>
          </w:p>
          <w:p w14:paraId="55C39813" w14:textId="77777777" w:rsidR="00A47707" w:rsidRDefault="00A47707" w:rsidP="00A47707">
            <w:pPr>
              <w:pStyle w:val="Title"/>
            </w:pPr>
            <w:r>
              <w:t xml:space="preserve">        input_1 = str(input("Please Select Your Operation: ")).upper() # Options Handling : F-O-M-E.</w:t>
            </w:r>
          </w:p>
          <w:p w14:paraId="4BADF41B" w14:textId="77777777" w:rsidR="00A47707" w:rsidRDefault="00A47707" w:rsidP="00A47707">
            <w:pPr>
              <w:pStyle w:val="Title"/>
            </w:pPr>
            <w:r>
              <w:t xml:space="preserve">        if </w:t>
            </w:r>
            <w:proofErr w:type="spellStart"/>
            <w:r>
              <w:t>len</w:t>
            </w:r>
            <w:proofErr w:type="spellEnd"/>
            <w:r>
              <w:t>(input_1) == 1:</w:t>
            </w:r>
          </w:p>
          <w:p w14:paraId="6B7A9C87" w14:textId="77777777" w:rsidR="00A47707" w:rsidRDefault="00A47707" w:rsidP="00A47707">
            <w:pPr>
              <w:pStyle w:val="Title"/>
            </w:pPr>
            <w:r>
              <w:t xml:space="preserve">            if (input_1 == 'F'):  #Easy Access Checking Logic</w:t>
            </w:r>
          </w:p>
          <w:p w14:paraId="59D3D663" w14:textId="77777777" w:rsidR="00A47707" w:rsidRDefault="00A47707" w:rsidP="00A47707">
            <w:pPr>
              <w:pStyle w:val="Title"/>
            </w:pPr>
            <w:r>
              <w:t xml:space="preserve">                print("\n" * 10)</w:t>
            </w:r>
          </w:p>
          <w:p w14:paraId="2ED46ACF" w14:textId="77777777" w:rsidR="00A47707" w:rsidRDefault="00A47707" w:rsidP="00A47707">
            <w:pPr>
              <w:pStyle w:val="Title"/>
            </w:pPr>
            <w:r>
              <w:t xml:space="preserve">                </w:t>
            </w:r>
            <w:proofErr w:type="spellStart"/>
            <w:r>
              <w:t>def_food_drink_order</w:t>
            </w:r>
            <w:proofErr w:type="spellEnd"/>
            <w:r>
              <w:t>() # Show Food/Drinks Menu</w:t>
            </w:r>
          </w:p>
          <w:p w14:paraId="26124EAF" w14:textId="77777777" w:rsidR="00A47707" w:rsidRDefault="00A47707" w:rsidP="00A47707">
            <w:pPr>
              <w:pStyle w:val="Title"/>
            </w:pPr>
            <w:r>
              <w:t xml:space="preserve">                break</w:t>
            </w:r>
          </w:p>
          <w:p w14:paraId="27614DFE" w14:textId="77777777" w:rsidR="00A47707" w:rsidRDefault="00A47707" w:rsidP="00A47707">
            <w:pPr>
              <w:pStyle w:val="Title"/>
            </w:pPr>
            <w:r>
              <w:t xml:space="preserve">            </w:t>
            </w:r>
            <w:proofErr w:type="spellStart"/>
            <w:r>
              <w:t>elif</w:t>
            </w:r>
            <w:proofErr w:type="spellEnd"/>
            <w:r>
              <w:t xml:space="preserve"> (input_1 == 'O'):</w:t>
            </w:r>
          </w:p>
          <w:p w14:paraId="5AF9C883" w14:textId="77777777" w:rsidR="00A47707" w:rsidRDefault="00A47707" w:rsidP="00A47707">
            <w:pPr>
              <w:pStyle w:val="Title"/>
            </w:pPr>
            <w:r>
              <w:t xml:space="preserve">                print("\n" * 10)</w:t>
            </w:r>
          </w:p>
          <w:p w14:paraId="3B8E2F1E" w14:textId="77777777" w:rsidR="00A47707" w:rsidRDefault="00A47707" w:rsidP="00A47707">
            <w:pPr>
              <w:pStyle w:val="Title"/>
            </w:pPr>
            <w:r>
              <w:t xml:space="preserve">                </w:t>
            </w:r>
            <w:proofErr w:type="spellStart"/>
            <w:r>
              <w:t>def_other_services</w:t>
            </w:r>
            <w:proofErr w:type="spellEnd"/>
            <w:r>
              <w:t>() # Show Services Menu</w:t>
            </w:r>
          </w:p>
          <w:p w14:paraId="58B27075" w14:textId="77777777" w:rsidR="00A47707" w:rsidRDefault="00A47707" w:rsidP="00A47707">
            <w:pPr>
              <w:pStyle w:val="Title"/>
            </w:pPr>
            <w:r>
              <w:t xml:space="preserve">                break</w:t>
            </w:r>
          </w:p>
          <w:p w14:paraId="50911B2F" w14:textId="77777777" w:rsidR="00A47707" w:rsidRDefault="00A47707" w:rsidP="00A47707">
            <w:pPr>
              <w:pStyle w:val="Title"/>
            </w:pPr>
            <w:r>
              <w:t xml:space="preserve">            </w:t>
            </w:r>
            <w:proofErr w:type="spellStart"/>
            <w:r>
              <w:t>elif</w:t>
            </w:r>
            <w:proofErr w:type="spellEnd"/>
            <w:r>
              <w:t xml:space="preserve"> (input_1 == 'M'):</w:t>
            </w:r>
          </w:p>
          <w:p w14:paraId="69CCBC61" w14:textId="77777777" w:rsidR="00A47707" w:rsidRDefault="00A47707" w:rsidP="00A47707">
            <w:pPr>
              <w:pStyle w:val="Title"/>
            </w:pPr>
            <w:r>
              <w:t xml:space="preserve">                print("\n" * 10)</w:t>
            </w:r>
          </w:p>
          <w:p w14:paraId="6E63BB10" w14:textId="77777777" w:rsidR="00A47707" w:rsidRDefault="00A47707" w:rsidP="00A47707">
            <w:pPr>
              <w:pStyle w:val="Title"/>
            </w:pPr>
            <w:r>
              <w:t xml:space="preserve">                </w:t>
            </w:r>
            <w:proofErr w:type="spellStart"/>
            <w:r>
              <w:t>def_main</w:t>
            </w:r>
            <w:proofErr w:type="spellEnd"/>
            <w:r>
              <w:t>() # Show Main Menu</w:t>
            </w:r>
          </w:p>
          <w:p w14:paraId="030C4F40" w14:textId="77777777" w:rsidR="00A47707" w:rsidRDefault="00A47707" w:rsidP="00A47707">
            <w:pPr>
              <w:pStyle w:val="Title"/>
            </w:pPr>
            <w:r>
              <w:t xml:space="preserve">                break</w:t>
            </w:r>
          </w:p>
          <w:p w14:paraId="0A48F63D" w14:textId="77777777" w:rsidR="00A47707" w:rsidRDefault="00A47707" w:rsidP="00A47707">
            <w:pPr>
              <w:pStyle w:val="Title"/>
            </w:pPr>
            <w:r>
              <w:t xml:space="preserve">            </w:t>
            </w:r>
            <w:proofErr w:type="spellStart"/>
            <w:r>
              <w:t>elif</w:t>
            </w:r>
            <w:proofErr w:type="spellEnd"/>
            <w:r>
              <w:t xml:space="preserve"> (input_1 == 'E'):</w:t>
            </w:r>
          </w:p>
          <w:p w14:paraId="2C1B272E" w14:textId="77777777" w:rsidR="00A47707" w:rsidRDefault="00A47707" w:rsidP="00A47707">
            <w:pPr>
              <w:pStyle w:val="Title"/>
            </w:pPr>
            <w:r>
              <w:t xml:space="preserve">                print("*" * 32 + "THANK YOU" + "*" * 31 + "\n")</w:t>
            </w:r>
          </w:p>
          <w:p w14:paraId="28BACFD8" w14:textId="77777777" w:rsidR="00A47707" w:rsidRDefault="00A47707" w:rsidP="00A47707">
            <w:pPr>
              <w:pStyle w:val="Title"/>
            </w:pPr>
            <w:r>
              <w:t xml:space="preserve">                break</w:t>
            </w:r>
          </w:p>
          <w:p w14:paraId="21C44848" w14:textId="77777777" w:rsidR="00A47707" w:rsidRDefault="00A47707" w:rsidP="00A47707">
            <w:pPr>
              <w:pStyle w:val="Title"/>
            </w:pPr>
            <w:r>
              <w:t xml:space="preserve">            else:</w:t>
            </w:r>
          </w:p>
          <w:p w14:paraId="0215B3D6" w14:textId="77777777" w:rsidR="00A47707" w:rsidRDefault="00A47707" w:rsidP="00A47707">
            <w:pPr>
              <w:pStyle w:val="Title"/>
            </w:pPr>
            <w:r>
              <w:t xml:space="preserve">                print("\n" * 10 + "ERROR: Invalid Input (" + str(input_1) + "). Try again!") # Handling Bad Inputs</w:t>
            </w:r>
          </w:p>
          <w:p w14:paraId="15A0C105" w14:textId="77777777" w:rsidR="00A47707" w:rsidRDefault="00A47707" w:rsidP="00A47707">
            <w:pPr>
              <w:pStyle w:val="Title"/>
            </w:pPr>
            <w:r>
              <w:t xml:space="preserve">        else:</w:t>
            </w:r>
          </w:p>
          <w:p w14:paraId="5319955A" w14:textId="77777777" w:rsidR="00A47707" w:rsidRDefault="00A47707" w:rsidP="00A47707">
            <w:pPr>
              <w:pStyle w:val="Title"/>
            </w:pPr>
            <w:r>
              <w:t xml:space="preserve">            print("\n" * 10 + "ERROR: Invalid Input (" + str(input_1) + "). Try again!")</w:t>
            </w:r>
          </w:p>
          <w:p w14:paraId="17837D32" w14:textId="77777777" w:rsidR="00A47707" w:rsidRDefault="00A47707" w:rsidP="00A47707">
            <w:pPr>
              <w:pStyle w:val="Title"/>
            </w:pPr>
          </w:p>
          <w:p w14:paraId="2A669AB7" w14:textId="77777777" w:rsidR="00A47707" w:rsidRDefault="00A47707" w:rsidP="00A47707">
            <w:pPr>
              <w:pStyle w:val="Title"/>
            </w:pPr>
            <w:r>
              <w:t xml:space="preserve">def </w:t>
            </w:r>
            <w:proofErr w:type="spellStart"/>
            <w:r>
              <w:t>def_full_file_reader</w:t>
            </w:r>
            <w:proofErr w:type="spellEnd"/>
            <w:r>
              <w:t>():                                                                         #mustafa</w:t>
            </w:r>
          </w:p>
          <w:p w14:paraId="3D4A371F" w14:textId="77777777" w:rsidR="00A47707" w:rsidRDefault="00A47707" w:rsidP="00A47707">
            <w:pPr>
              <w:pStyle w:val="Title"/>
            </w:pPr>
            <w:r>
              <w:t xml:space="preserve">    </w:t>
            </w:r>
            <w:proofErr w:type="spellStart"/>
            <w:r>
              <w:t>file_foods</w:t>
            </w:r>
            <w:proofErr w:type="spellEnd"/>
            <w:r>
              <w:t xml:space="preserve"> = open('files'+navigator_symbol+'</w:t>
            </w:r>
            <w:proofErr w:type="spellStart"/>
            <w:r>
              <w:t>list_foods.fsd</w:t>
            </w:r>
            <w:proofErr w:type="spellEnd"/>
            <w:r>
              <w:t>', 'r') # Reading Food List</w:t>
            </w:r>
          </w:p>
          <w:p w14:paraId="63317587" w14:textId="77777777" w:rsidR="00A47707" w:rsidRDefault="00A47707" w:rsidP="00A47707">
            <w:pPr>
              <w:pStyle w:val="Title"/>
            </w:pPr>
            <w:r>
              <w:t xml:space="preserve">    for </w:t>
            </w:r>
            <w:proofErr w:type="spellStart"/>
            <w:r>
              <w:t>i</w:t>
            </w:r>
            <w:proofErr w:type="spellEnd"/>
            <w:r>
              <w:t xml:space="preserve"> in </w:t>
            </w:r>
            <w:proofErr w:type="spellStart"/>
            <w:r>
              <w:t>file_foods</w:t>
            </w:r>
            <w:proofErr w:type="spellEnd"/>
            <w:r>
              <w:t>: # Line by line reading</w:t>
            </w:r>
          </w:p>
          <w:p w14:paraId="7B76B101" w14:textId="77777777" w:rsidR="00A47707" w:rsidRDefault="00A47707" w:rsidP="00A47707">
            <w:pPr>
              <w:pStyle w:val="Title"/>
            </w:pPr>
            <w:r>
              <w:t xml:space="preserve">        </w:t>
            </w:r>
            <w:proofErr w:type="spellStart"/>
            <w:r>
              <w:t>list_foods.append</w:t>
            </w:r>
            <w:proofErr w:type="spellEnd"/>
            <w:r>
              <w:t>(str(</w:t>
            </w:r>
            <w:proofErr w:type="spellStart"/>
            <w:r>
              <w:t>i.strip</w:t>
            </w:r>
            <w:proofErr w:type="spellEnd"/>
            <w:r>
              <w:t>())) # Adding each line (Food) into an array after applying Strip function to remove out extra spaces in front and back</w:t>
            </w:r>
          </w:p>
          <w:p w14:paraId="137161F6" w14:textId="77777777" w:rsidR="00A47707" w:rsidRDefault="00A47707" w:rsidP="00A47707">
            <w:pPr>
              <w:pStyle w:val="Title"/>
            </w:pPr>
            <w:r>
              <w:t xml:space="preserve">    </w:t>
            </w:r>
            <w:proofErr w:type="spellStart"/>
            <w:r>
              <w:t>file_foods.close</w:t>
            </w:r>
            <w:proofErr w:type="spellEnd"/>
            <w:r>
              <w:t>()</w:t>
            </w:r>
          </w:p>
          <w:p w14:paraId="7FC7D1BC" w14:textId="77777777" w:rsidR="00A47707" w:rsidRDefault="00A47707" w:rsidP="00A47707">
            <w:pPr>
              <w:pStyle w:val="Title"/>
            </w:pPr>
          </w:p>
          <w:p w14:paraId="2FC6226B" w14:textId="77777777" w:rsidR="00A47707" w:rsidRDefault="00A47707" w:rsidP="00A47707">
            <w:pPr>
              <w:pStyle w:val="Title"/>
            </w:pPr>
            <w:r>
              <w:t xml:space="preserve">    </w:t>
            </w:r>
            <w:proofErr w:type="spellStart"/>
            <w:r>
              <w:t>file_drinks</w:t>
            </w:r>
            <w:proofErr w:type="spellEnd"/>
            <w:r>
              <w:t xml:space="preserve"> = open('files'+navigator_symbol+'</w:t>
            </w:r>
            <w:proofErr w:type="spellStart"/>
            <w:r>
              <w:t>list_drinks.fsd</w:t>
            </w:r>
            <w:proofErr w:type="spellEnd"/>
            <w:r>
              <w:t>', 'r') # Reading Drinks List</w:t>
            </w:r>
          </w:p>
          <w:p w14:paraId="5F2325EE" w14:textId="77777777" w:rsidR="00A47707" w:rsidRDefault="00A47707" w:rsidP="00A47707">
            <w:pPr>
              <w:pStyle w:val="Title"/>
            </w:pPr>
            <w:r>
              <w:t xml:space="preserve">    for </w:t>
            </w:r>
            <w:proofErr w:type="spellStart"/>
            <w:r>
              <w:t>i</w:t>
            </w:r>
            <w:proofErr w:type="spellEnd"/>
            <w:r>
              <w:t xml:space="preserve"> in </w:t>
            </w:r>
            <w:proofErr w:type="spellStart"/>
            <w:r>
              <w:t>file_drinks</w:t>
            </w:r>
            <w:proofErr w:type="spellEnd"/>
            <w:r>
              <w:t>:</w:t>
            </w:r>
          </w:p>
          <w:p w14:paraId="62730B1A" w14:textId="77777777" w:rsidR="00A47707" w:rsidRDefault="00A47707" w:rsidP="00A47707">
            <w:pPr>
              <w:pStyle w:val="Title"/>
            </w:pPr>
            <w:r>
              <w:t xml:space="preserve">        </w:t>
            </w:r>
            <w:proofErr w:type="spellStart"/>
            <w:r>
              <w:t>list_drinks.append</w:t>
            </w:r>
            <w:proofErr w:type="spellEnd"/>
            <w:r>
              <w:t>(str(</w:t>
            </w:r>
            <w:proofErr w:type="spellStart"/>
            <w:r>
              <w:t>i.strip</w:t>
            </w:r>
            <w:proofErr w:type="spellEnd"/>
            <w:r>
              <w:t>()))</w:t>
            </w:r>
          </w:p>
          <w:p w14:paraId="727DD702" w14:textId="77777777" w:rsidR="00A47707" w:rsidRDefault="00A47707" w:rsidP="00A47707">
            <w:pPr>
              <w:pStyle w:val="Title"/>
            </w:pPr>
            <w:r>
              <w:t xml:space="preserve">    </w:t>
            </w:r>
            <w:proofErr w:type="spellStart"/>
            <w:r>
              <w:t>file_drinks.close</w:t>
            </w:r>
            <w:proofErr w:type="spellEnd"/>
            <w:r>
              <w:t>()</w:t>
            </w:r>
          </w:p>
          <w:p w14:paraId="60AE5D83" w14:textId="77777777" w:rsidR="00A47707" w:rsidRDefault="00A47707" w:rsidP="00A47707">
            <w:pPr>
              <w:pStyle w:val="Title"/>
            </w:pPr>
          </w:p>
          <w:p w14:paraId="1C46591D" w14:textId="77777777" w:rsidR="00A47707" w:rsidRDefault="00A47707" w:rsidP="00A47707">
            <w:pPr>
              <w:pStyle w:val="Title"/>
            </w:pPr>
            <w:r>
              <w:t xml:space="preserve">    </w:t>
            </w:r>
            <w:proofErr w:type="spellStart"/>
            <w:r>
              <w:t>file_services</w:t>
            </w:r>
            <w:proofErr w:type="spellEnd"/>
            <w:r>
              <w:t xml:space="preserve"> = open('files'+navigator_symbol+'</w:t>
            </w:r>
            <w:proofErr w:type="spellStart"/>
            <w:r>
              <w:t>list_services.fsd</w:t>
            </w:r>
            <w:proofErr w:type="spellEnd"/>
            <w:r>
              <w:t>', 'r') # Reading Services</w:t>
            </w:r>
          </w:p>
          <w:p w14:paraId="51D55DF0" w14:textId="77777777" w:rsidR="00A47707" w:rsidRDefault="00A47707" w:rsidP="00A47707">
            <w:pPr>
              <w:pStyle w:val="Title"/>
            </w:pPr>
            <w:r>
              <w:t xml:space="preserve">    for </w:t>
            </w:r>
            <w:proofErr w:type="spellStart"/>
            <w:r>
              <w:t>i</w:t>
            </w:r>
            <w:proofErr w:type="spellEnd"/>
            <w:r>
              <w:t xml:space="preserve"> in </w:t>
            </w:r>
            <w:proofErr w:type="spellStart"/>
            <w:r>
              <w:t>file_services</w:t>
            </w:r>
            <w:proofErr w:type="spellEnd"/>
            <w:r>
              <w:t>:</w:t>
            </w:r>
          </w:p>
          <w:p w14:paraId="0181A711" w14:textId="77777777" w:rsidR="00A47707" w:rsidRDefault="00A47707" w:rsidP="00A47707">
            <w:pPr>
              <w:pStyle w:val="Title"/>
            </w:pPr>
            <w:r>
              <w:t xml:space="preserve">        </w:t>
            </w:r>
            <w:proofErr w:type="spellStart"/>
            <w:r>
              <w:t>list_services.append</w:t>
            </w:r>
            <w:proofErr w:type="spellEnd"/>
            <w:r>
              <w:t>(str(</w:t>
            </w:r>
            <w:proofErr w:type="spellStart"/>
            <w:r>
              <w:t>i.strip</w:t>
            </w:r>
            <w:proofErr w:type="spellEnd"/>
            <w:r>
              <w:t>()))</w:t>
            </w:r>
          </w:p>
          <w:p w14:paraId="65F2F9B6" w14:textId="77777777" w:rsidR="00A47707" w:rsidRDefault="00A47707" w:rsidP="00A47707">
            <w:pPr>
              <w:pStyle w:val="Title"/>
            </w:pPr>
            <w:r>
              <w:t xml:space="preserve">    </w:t>
            </w:r>
            <w:proofErr w:type="spellStart"/>
            <w:r>
              <w:t>file_services.close</w:t>
            </w:r>
            <w:proofErr w:type="spellEnd"/>
            <w:r>
              <w:t>()</w:t>
            </w:r>
          </w:p>
          <w:p w14:paraId="3562A059" w14:textId="77777777" w:rsidR="00A47707" w:rsidRDefault="00A47707" w:rsidP="00A47707">
            <w:pPr>
              <w:pStyle w:val="Title"/>
            </w:pPr>
          </w:p>
          <w:p w14:paraId="23AE447C" w14:textId="77777777" w:rsidR="00A47707" w:rsidRDefault="00A47707" w:rsidP="00A47707">
            <w:pPr>
              <w:pStyle w:val="Title"/>
            </w:pPr>
            <w:r>
              <w:t xml:space="preserve">    </w:t>
            </w:r>
            <w:proofErr w:type="spellStart"/>
            <w:r>
              <w:t>i</w:t>
            </w:r>
            <w:proofErr w:type="spellEnd"/>
            <w:r>
              <w:t xml:space="preserve"> = 0</w:t>
            </w:r>
          </w:p>
          <w:p w14:paraId="6F860DD4"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w:t>
            </w:r>
            <w:proofErr w:type="spellStart"/>
            <w:r>
              <w:t>len</w:t>
            </w:r>
            <w:proofErr w:type="spellEnd"/>
            <w:r>
              <w:t>(</w:t>
            </w:r>
            <w:proofErr w:type="spellStart"/>
            <w:r>
              <w:t>list_foods</w:t>
            </w:r>
            <w:proofErr w:type="spellEnd"/>
            <w:r>
              <w:t>) - 1): #Enumarte through food list to filter out prices and setup print Formatting by replacing spaces with count difference of string length and align Prices to the most left of the terminal</w:t>
            </w:r>
          </w:p>
          <w:p w14:paraId="04CD747B" w14:textId="77777777" w:rsidR="00A47707" w:rsidRDefault="00A47707" w:rsidP="00A47707">
            <w:pPr>
              <w:pStyle w:val="Title"/>
            </w:pPr>
            <w:r>
              <w:t xml:space="preserve">        if 'RM' in </w:t>
            </w:r>
            <w:proofErr w:type="spellStart"/>
            <w:r>
              <w:t>list_foods</w:t>
            </w:r>
            <w:proofErr w:type="spellEnd"/>
            <w:r>
              <w:t>&amp;#91;i]:</w:t>
            </w:r>
          </w:p>
          <w:p w14:paraId="58FA4CE7" w14:textId="77777777" w:rsidR="00A47707" w:rsidRDefault="00A47707" w:rsidP="00A47707">
            <w:pPr>
              <w:pStyle w:val="Title"/>
            </w:pPr>
            <w:r>
              <w:t xml:space="preserve">            </w:t>
            </w:r>
            <w:proofErr w:type="spellStart"/>
            <w:r>
              <w:t>list_foods</w:t>
            </w:r>
            <w:proofErr w:type="spellEnd"/>
            <w:r>
              <w:t>&amp;#91;i] = str(</w:t>
            </w:r>
            <w:proofErr w:type="spellStart"/>
            <w:r>
              <w:t>list_foods</w:t>
            </w:r>
            <w:proofErr w:type="spellEnd"/>
            <w:r>
              <w:t>&amp;#91;i]&amp;#</w:t>
            </w:r>
            <w:proofErr w:type="gramStart"/>
            <w:r>
              <w:t>91;:</w:t>
            </w:r>
            <w:proofErr w:type="spellStart"/>
            <w:proofErr w:type="gramEnd"/>
            <w:r>
              <w:t>list_foods</w:t>
            </w:r>
            <w:proofErr w:type="spellEnd"/>
            <w:r>
              <w:t>&amp;#91;i].index('RM') - 1]) + ' ' * (20 - (</w:t>
            </w:r>
            <w:proofErr w:type="spellStart"/>
            <w:r>
              <w:t>list_foods</w:t>
            </w:r>
            <w:proofErr w:type="spellEnd"/>
            <w:r>
              <w:t>&amp;#91;i].index('RM') - 1)) + str(</w:t>
            </w:r>
            <w:proofErr w:type="spellStart"/>
            <w:r>
              <w:t>list_foods</w:t>
            </w:r>
            <w:proofErr w:type="spellEnd"/>
            <w:r>
              <w:t>&amp;#91;i]&amp;#91;list_foods&amp;#91;i].index('RM'):])</w:t>
            </w:r>
          </w:p>
          <w:p w14:paraId="156518EE" w14:textId="77777777" w:rsidR="00A47707" w:rsidRDefault="00A47707" w:rsidP="00A47707">
            <w:pPr>
              <w:pStyle w:val="Title"/>
            </w:pPr>
            <w:r>
              <w:t xml:space="preserve">        </w:t>
            </w:r>
            <w:proofErr w:type="spellStart"/>
            <w:r>
              <w:t>i</w:t>
            </w:r>
            <w:proofErr w:type="spellEnd"/>
            <w:r>
              <w:t xml:space="preserve"> += 1</w:t>
            </w:r>
          </w:p>
          <w:p w14:paraId="627A2239" w14:textId="77777777" w:rsidR="00A47707" w:rsidRDefault="00A47707" w:rsidP="00A47707">
            <w:pPr>
              <w:pStyle w:val="Title"/>
            </w:pPr>
          </w:p>
          <w:p w14:paraId="027FD4A7" w14:textId="77777777" w:rsidR="00A47707" w:rsidRDefault="00A47707" w:rsidP="00A47707">
            <w:pPr>
              <w:pStyle w:val="Title"/>
            </w:pPr>
            <w:r>
              <w:t xml:space="preserve">    </w:t>
            </w:r>
            <w:proofErr w:type="spellStart"/>
            <w:r>
              <w:t>i</w:t>
            </w:r>
            <w:proofErr w:type="spellEnd"/>
            <w:r>
              <w:t xml:space="preserve"> = 0</w:t>
            </w:r>
          </w:p>
          <w:p w14:paraId="7D0DCC60"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w:t>
            </w:r>
            <w:proofErr w:type="spellStart"/>
            <w:r>
              <w:t>len</w:t>
            </w:r>
            <w:proofErr w:type="spellEnd"/>
            <w:r>
              <w:t>(</w:t>
            </w:r>
            <w:proofErr w:type="spellStart"/>
            <w:r>
              <w:t>list_drinks</w:t>
            </w:r>
            <w:proofErr w:type="spellEnd"/>
            <w:r>
              <w:t>) - 1):</w:t>
            </w:r>
          </w:p>
          <w:p w14:paraId="15668A8C" w14:textId="77777777" w:rsidR="00A47707" w:rsidRDefault="00A47707" w:rsidP="00A47707">
            <w:pPr>
              <w:pStyle w:val="Title"/>
            </w:pPr>
            <w:r>
              <w:t xml:space="preserve">        if 'RM' in </w:t>
            </w:r>
            <w:proofErr w:type="spellStart"/>
            <w:r>
              <w:t>list_drinks</w:t>
            </w:r>
            <w:proofErr w:type="spellEnd"/>
            <w:r>
              <w:t>&amp;#91;i]:</w:t>
            </w:r>
          </w:p>
          <w:p w14:paraId="19DDD73B" w14:textId="77777777" w:rsidR="00A47707" w:rsidRDefault="00A47707" w:rsidP="00A47707">
            <w:pPr>
              <w:pStyle w:val="Title"/>
            </w:pPr>
            <w:r>
              <w:t xml:space="preserve">            </w:t>
            </w:r>
            <w:proofErr w:type="spellStart"/>
            <w:r>
              <w:t>list_drinks</w:t>
            </w:r>
            <w:proofErr w:type="spellEnd"/>
            <w:r>
              <w:t>&amp;#91;i] = str(</w:t>
            </w:r>
            <w:proofErr w:type="spellStart"/>
            <w:r>
              <w:t>list_drinks</w:t>
            </w:r>
            <w:proofErr w:type="spellEnd"/>
            <w:r>
              <w:t>&amp;#91;i]&amp;#</w:t>
            </w:r>
            <w:proofErr w:type="gramStart"/>
            <w:r>
              <w:t>91;:</w:t>
            </w:r>
            <w:proofErr w:type="spellStart"/>
            <w:proofErr w:type="gramEnd"/>
            <w:r>
              <w:t>list_drinks</w:t>
            </w:r>
            <w:proofErr w:type="spellEnd"/>
            <w:r>
              <w:t>&amp;#91;i].index('RM') - 1]) + ' ' * (20 - (</w:t>
            </w:r>
            <w:proofErr w:type="spellStart"/>
            <w:r>
              <w:t>list_drinks</w:t>
            </w:r>
            <w:proofErr w:type="spellEnd"/>
            <w:r>
              <w:t>&amp;#91;i].index('RM') - 1)) + str(</w:t>
            </w:r>
            <w:proofErr w:type="spellStart"/>
            <w:r>
              <w:t>list_drinks</w:t>
            </w:r>
            <w:proofErr w:type="spellEnd"/>
            <w:r>
              <w:t>&amp;#91;i]&amp;#91;list_drinks&amp;#91;i].index('RM'):])</w:t>
            </w:r>
          </w:p>
          <w:p w14:paraId="6E96B903" w14:textId="77777777" w:rsidR="00A47707" w:rsidRDefault="00A47707" w:rsidP="00A47707">
            <w:pPr>
              <w:pStyle w:val="Title"/>
            </w:pPr>
            <w:r>
              <w:t xml:space="preserve">        </w:t>
            </w:r>
            <w:proofErr w:type="spellStart"/>
            <w:r>
              <w:t>i</w:t>
            </w:r>
            <w:proofErr w:type="spellEnd"/>
            <w:r>
              <w:t xml:space="preserve"> += 1</w:t>
            </w:r>
          </w:p>
          <w:p w14:paraId="2744AC57" w14:textId="77777777" w:rsidR="00A47707" w:rsidRDefault="00A47707" w:rsidP="00A47707">
            <w:pPr>
              <w:pStyle w:val="Title"/>
            </w:pPr>
          </w:p>
          <w:p w14:paraId="10945003" w14:textId="77777777" w:rsidR="00A47707" w:rsidRDefault="00A47707" w:rsidP="00A47707">
            <w:pPr>
              <w:pStyle w:val="Title"/>
            </w:pPr>
            <w:r>
              <w:t xml:space="preserve">    </w:t>
            </w:r>
            <w:proofErr w:type="spellStart"/>
            <w:r>
              <w:t>i</w:t>
            </w:r>
            <w:proofErr w:type="spellEnd"/>
            <w:r>
              <w:t xml:space="preserve"> = 0</w:t>
            </w:r>
          </w:p>
          <w:p w14:paraId="24CE44BB"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w:t>
            </w:r>
            <w:proofErr w:type="spellStart"/>
            <w:r>
              <w:t>len</w:t>
            </w:r>
            <w:proofErr w:type="spellEnd"/>
            <w:r>
              <w:t>(</w:t>
            </w:r>
            <w:proofErr w:type="spellStart"/>
            <w:r>
              <w:t>list_services</w:t>
            </w:r>
            <w:proofErr w:type="spellEnd"/>
            <w:r>
              <w:t>) - 1):</w:t>
            </w:r>
          </w:p>
          <w:p w14:paraId="182F71E8" w14:textId="77777777" w:rsidR="00A47707" w:rsidRDefault="00A47707" w:rsidP="00A47707">
            <w:pPr>
              <w:pStyle w:val="Title"/>
            </w:pPr>
            <w:r>
              <w:t xml:space="preserve">        if 'RM' in </w:t>
            </w:r>
            <w:proofErr w:type="spellStart"/>
            <w:r>
              <w:t>list_services</w:t>
            </w:r>
            <w:proofErr w:type="spellEnd"/>
            <w:r>
              <w:t>&amp;#91;i]:</w:t>
            </w:r>
          </w:p>
          <w:p w14:paraId="6F319F0E" w14:textId="77777777" w:rsidR="00A47707" w:rsidRDefault="00A47707" w:rsidP="00A47707">
            <w:pPr>
              <w:pStyle w:val="Title"/>
            </w:pPr>
            <w:r>
              <w:t xml:space="preserve">            </w:t>
            </w:r>
            <w:proofErr w:type="spellStart"/>
            <w:r>
              <w:t>list_services</w:t>
            </w:r>
            <w:proofErr w:type="spellEnd"/>
            <w:r>
              <w:t>&amp;#91;i] = str(</w:t>
            </w:r>
            <w:proofErr w:type="spellStart"/>
            <w:r>
              <w:t>list_services</w:t>
            </w:r>
            <w:proofErr w:type="spellEnd"/>
            <w:r>
              <w:t>&amp;#91;i]&amp;#</w:t>
            </w:r>
            <w:proofErr w:type="gramStart"/>
            <w:r>
              <w:t>91;:</w:t>
            </w:r>
            <w:proofErr w:type="spellStart"/>
            <w:proofErr w:type="gramEnd"/>
            <w:r>
              <w:t>list_services</w:t>
            </w:r>
            <w:proofErr w:type="spellEnd"/>
            <w:r>
              <w:t>&amp;#91;i].index('RM') - 1]) + ' ' * (20 - (</w:t>
            </w:r>
            <w:proofErr w:type="spellStart"/>
            <w:r>
              <w:t>list_services</w:t>
            </w:r>
            <w:proofErr w:type="spellEnd"/>
            <w:r>
              <w:t>&amp;#91;i].index('RM') - 1)) + str(</w:t>
            </w:r>
            <w:proofErr w:type="spellStart"/>
            <w:r>
              <w:t>list_services</w:t>
            </w:r>
            <w:proofErr w:type="spellEnd"/>
            <w:r>
              <w:t>&amp;#91;i]&amp;#91;list_services&amp;#91;i].index('RM'):])</w:t>
            </w:r>
          </w:p>
          <w:p w14:paraId="5DAFCAC1" w14:textId="77777777" w:rsidR="00A47707" w:rsidRDefault="00A47707" w:rsidP="00A47707">
            <w:pPr>
              <w:pStyle w:val="Title"/>
            </w:pPr>
            <w:r>
              <w:t xml:space="preserve">        </w:t>
            </w:r>
            <w:proofErr w:type="spellStart"/>
            <w:r>
              <w:t>i</w:t>
            </w:r>
            <w:proofErr w:type="spellEnd"/>
            <w:r>
              <w:t xml:space="preserve"> += 1</w:t>
            </w:r>
          </w:p>
          <w:p w14:paraId="3C0232E4" w14:textId="77777777" w:rsidR="00A47707" w:rsidRDefault="00A47707" w:rsidP="00A47707">
            <w:pPr>
              <w:pStyle w:val="Title"/>
            </w:pPr>
            <w:proofErr w:type="spellStart"/>
            <w:r>
              <w:t>def_full_file_reader</w:t>
            </w:r>
            <w:proofErr w:type="spellEnd"/>
            <w:r>
              <w:t>()</w:t>
            </w:r>
          </w:p>
          <w:p w14:paraId="3B673A6E" w14:textId="77777777" w:rsidR="00A47707" w:rsidRDefault="00A47707" w:rsidP="00A47707">
            <w:pPr>
              <w:pStyle w:val="Title"/>
            </w:pPr>
          </w:p>
          <w:p w14:paraId="0239737E" w14:textId="77777777" w:rsidR="00A47707" w:rsidRDefault="00A47707" w:rsidP="00A47707">
            <w:pPr>
              <w:pStyle w:val="Title"/>
            </w:pPr>
            <w:r>
              <w:t xml:space="preserve">def </w:t>
            </w:r>
            <w:proofErr w:type="spellStart"/>
            <w:r>
              <w:t>def_file_sorter</w:t>
            </w:r>
            <w:proofErr w:type="spellEnd"/>
            <w:r>
              <w:t xml:space="preserve">(): # Applying Sorting to the array to be sorted from A-Z ASC ((AND)) Extracting out prices after sorting and appending them to </w:t>
            </w:r>
            <w:proofErr w:type="gramStart"/>
            <w:r>
              <w:t>a prices</w:t>
            </w:r>
            <w:proofErr w:type="gramEnd"/>
            <w:r>
              <w:t xml:space="preserve"> array accordingly to a </w:t>
            </w:r>
            <w:proofErr w:type="spellStart"/>
            <w:r>
              <w:t>parrallel</w:t>
            </w:r>
            <w:proofErr w:type="spellEnd"/>
            <w:r>
              <w:t xml:space="preserve"> indexes</w:t>
            </w:r>
          </w:p>
          <w:p w14:paraId="711060F8" w14:textId="77777777" w:rsidR="00A47707" w:rsidRDefault="00A47707" w:rsidP="00A47707">
            <w:pPr>
              <w:pStyle w:val="Title"/>
            </w:pPr>
            <w:r>
              <w:t xml:space="preserve">    global </w:t>
            </w:r>
            <w:proofErr w:type="spellStart"/>
            <w:r>
              <w:t>list_foods</w:t>
            </w:r>
            <w:proofErr w:type="spellEnd"/>
            <w:r>
              <w:t xml:space="preserve">, </w:t>
            </w:r>
            <w:proofErr w:type="spellStart"/>
            <w:r>
              <w:t>list_drinks</w:t>
            </w:r>
            <w:proofErr w:type="spellEnd"/>
            <w:r>
              <w:t xml:space="preserve">, </w:t>
            </w:r>
            <w:proofErr w:type="spellStart"/>
            <w:r>
              <w:t>list_services</w:t>
            </w:r>
            <w:proofErr w:type="spellEnd"/>
          </w:p>
          <w:p w14:paraId="1C64ECC7" w14:textId="77777777" w:rsidR="00A47707" w:rsidRDefault="00A47707" w:rsidP="00A47707">
            <w:pPr>
              <w:pStyle w:val="Title"/>
            </w:pPr>
            <w:r>
              <w:t xml:space="preserve">    </w:t>
            </w:r>
            <w:proofErr w:type="spellStart"/>
            <w:r>
              <w:t>list_foods</w:t>
            </w:r>
            <w:proofErr w:type="spellEnd"/>
            <w:r>
              <w:t xml:space="preserve"> = sorted(</w:t>
            </w:r>
            <w:proofErr w:type="spellStart"/>
            <w:r>
              <w:t>list_foods</w:t>
            </w:r>
            <w:proofErr w:type="spellEnd"/>
            <w:r>
              <w:t>)</w:t>
            </w:r>
          </w:p>
          <w:p w14:paraId="66DC613D" w14:textId="77777777" w:rsidR="00A47707" w:rsidRDefault="00A47707" w:rsidP="00A47707">
            <w:pPr>
              <w:pStyle w:val="Title"/>
            </w:pPr>
            <w:r>
              <w:t xml:space="preserve">    </w:t>
            </w:r>
            <w:proofErr w:type="spellStart"/>
            <w:r>
              <w:t>list_drinks</w:t>
            </w:r>
            <w:proofErr w:type="spellEnd"/>
            <w:r>
              <w:t xml:space="preserve"> = sorted(</w:t>
            </w:r>
            <w:proofErr w:type="spellStart"/>
            <w:r>
              <w:t>list_drinks</w:t>
            </w:r>
            <w:proofErr w:type="spellEnd"/>
            <w:r>
              <w:t>)</w:t>
            </w:r>
          </w:p>
          <w:p w14:paraId="2F8B3DEC" w14:textId="77777777" w:rsidR="00A47707" w:rsidRDefault="00A47707" w:rsidP="00A47707">
            <w:pPr>
              <w:pStyle w:val="Title"/>
            </w:pPr>
            <w:r>
              <w:t xml:space="preserve">    </w:t>
            </w:r>
            <w:proofErr w:type="spellStart"/>
            <w:r>
              <w:t>list_services</w:t>
            </w:r>
            <w:proofErr w:type="spellEnd"/>
            <w:r>
              <w:t xml:space="preserve"> = sorted(</w:t>
            </w:r>
            <w:proofErr w:type="spellStart"/>
            <w:r>
              <w:t>list_services</w:t>
            </w:r>
            <w:proofErr w:type="spellEnd"/>
            <w:r>
              <w:t>)</w:t>
            </w:r>
          </w:p>
          <w:p w14:paraId="0BD35BA2" w14:textId="77777777" w:rsidR="00A47707" w:rsidRDefault="00A47707" w:rsidP="00A47707">
            <w:pPr>
              <w:pStyle w:val="Title"/>
            </w:pPr>
          </w:p>
          <w:p w14:paraId="466F019C" w14:textId="77777777" w:rsidR="00A47707" w:rsidRDefault="00A47707" w:rsidP="00A47707">
            <w:pPr>
              <w:pStyle w:val="Title"/>
            </w:pPr>
            <w:r>
              <w:t xml:space="preserve">    </w:t>
            </w:r>
            <w:proofErr w:type="spellStart"/>
            <w:r>
              <w:t>i</w:t>
            </w:r>
            <w:proofErr w:type="spellEnd"/>
            <w:r>
              <w:t xml:space="preserve"> = 0</w:t>
            </w:r>
          </w:p>
          <w:p w14:paraId="2B9D9A82"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list_foods</w:t>
            </w:r>
            <w:proofErr w:type="spellEnd"/>
            <w:r>
              <w:t>):</w:t>
            </w:r>
          </w:p>
          <w:p w14:paraId="583D4916" w14:textId="77777777" w:rsidR="00A47707" w:rsidRDefault="00A47707" w:rsidP="00A47707">
            <w:pPr>
              <w:pStyle w:val="Title"/>
            </w:pPr>
            <w:r>
              <w:t xml:space="preserve">        </w:t>
            </w:r>
            <w:proofErr w:type="spellStart"/>
            <w:r>
              <w:t>list_item_price</w:t>
            </w:r>
            <w:proofErr w:type="spellEnd"/>
            <w:r>
              <w:t>&amp;#91;i] = float(</w:t>
            </w:r>
            <w:proofErr w:type="spellStart"/>
            <w:r>
              <w:t>list_foods</w:t>
            </w:r>
            <w:proofErr w:type="spellEnd"/>
            <w:r>
              <w:t>&amp;#91;i]&amp;#91;int(</w:t>
            </w:r>
            <w:proofErr w:type="spellStart"/>
            <w:r>
              <w:t>list_foods</w:t>
            </w:r>
            <w:proofErr w:type="spellEnd"/>
            <w:r>
              <w:t>&amp;#91;i].index("RM") + 3):]) # Extracting Out "RM" + &amp;#91;SPACE] from and cast out the string into an integer</w:t>
            </w:r>
          </w:p>
          <w:p w14:paraId="4229C55B" w14:textId="77777777" w:rsidR="00A47707" w:rsidRDefault="00A47707" w:rsidP="00A47707">
            <w:pPr>
              <w:pStyle w:val="Title"/>
            </w:pPr>
            <w:r>
              <w:t xml:space="preserve">        </w:t>
            </w:r>
            <w:proofErr w:type="spellStart"/>
            <w:r>
              <w:t>i</w:t>
            </w:r>
            <w:proofErr w:type="spellEnd"/>
            <w:r>
              <w:t xml:space="preserve"> += 1</w:t>
            </w:r>
          </w:p>
          <w:p w14:paraId="57851145" w14:textId="77777777" w:rsidR="00A47707" w:rsidRDefault="00A47707" w:rsidP="00A47707">
            <w:pPr>
              <w:pStyle w:val="Title"/>
            </w:pPr>
          </w:p>
          <w:p w14:paraId="26F45C69" w14:textId="77777777" w:rsidR="00A47707" w:rsidRDefault="00A47707" w:rsidP="00A47707">
            <w:pPr>
              <w:pStyle w:val="Title"/>
            </w:pPr>
            <w:r>
              <w:t xml:space="preserve">    </w:t>
            </w:r>
            <w:proofErr w:type="spellStart"/>
            <w:r>
              <w:t>i</w:t>
            </w:r>
            <w:proofErr w:type="spellEnd"/>
            <w:r>
              <w:t xml:space="preserve"> = 0</w:t>
            </w:r>
          </w:p>
          <w:p w14:paraId="0789E18B"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list_drinks</w:t>
            </w:r>
            <w:proofErr w:type="spellEnd"/>
            <w:r>
              <w:t>):</w:t>
            </w:r>
          </w:p>
          <w:p w14:paraId="4F9E4A37" w14:textId="77777777" w:rsidR="00A47707" w:rsidRDefault="00A47707" w:rsidP="00A47707">
            <w:pPr>
              <w:pStyle w:val="Title"/>
            </w:pPr>
            <w:r>
              <w:t xml:space="preserve">        </w:t>
            </w:r>
            <w:proofErr w:type="spellStart"/>
            <w:r>
              <w:t>list_item_price</w:t>
            </w:r>
            <w:proofErr w:type="spellEnd"/>
            <w:r>
              <w:t xml:space="preserve">&amp;#91;40 + </w:t>
            </w:r>
            <w:proofErr w:type="spellStart"/>
            <w:r>
              <w:t>i</w:t>
            </w:r>
            <w:proofErr w:type="spellEnd"/>
            <w:r>
              <w:t>] = float(</w:t>
            </w:r>
            <w:proofErr w:type="spellStart"/>
            <w:r>
              <w:t>list_drinks</w:t>
            </w:r>
            <w:proofErr w:type="spellEnd"/>
            <w:r>
              <w:t>&amp;#91;i]&amp;#91;int(</w:t>
            </w:r>
            <w:proofErr w:type="spellStart"/>
            <w:r>
              <w:t>list_drinks</w:t>
            </w:r>
            <w:proofErr w:type="spellEnd"/>
            <w:r>
              <w:t>&amp;#91;i].index("RM") + 3):]) # Applying extraction on 40 and above items which are the drinks</w:t>
            </w:r>
          </w:p>
          <w:p w14:paraId="06920D14" w14:textId="77777777" w:rsidR="00A47707" w:rsidRDefault="00A47707" w:rsidP="00A47707">
            <w:pPr>
              <w:pStyle w:val="Title"/>
            </w:pPr>
            <w:r>
              <w:t xml:space="preserve">        </w:t>
            </w:r>
            <w:proofErr w:type="spellStart"/>
            <w:r>
              <w:t>i</w:t>
            </w:r>
            <w:proofErr w:type="spellEnd"/>
            <w:r>
              <w:t xml:space="preserve"> += 1</w:t>
            </w:r>
          </w:p>
          <w:p w14:paraId="2C0C7DBA" w14:textId="77777777" w:rsidR="00A47707" w:rsidRDefault="00A47707" w:rsidP="00A47707">
            <w:pPr>
              <w:pStyle w:val="Title"/>
            </w:pPr>
          </w:p>
          <w:p w14:paraId="76400AA7" w14:textId="77777777" w:rsidR="00A47707" w:rsidRDefault="00A47707" w:rsidP="00A47707">
            <w:pPr>
              <w:pStyle w:val="Title"/>
            </w:pPr>
            <w:r>
              <w:t xml:space="preserve">    </w:t>
            </w:r>
            <w:proofErr w:type="spellStart"/>
            <w:r>
              <w:t>i</w:t>
            </w:r>
            <w:proofErr w:type="spellEnd"/>
            <w:r>
              <w:t xml:space="preserve"> = 0</w:t>
            </w:r>
          </w:p>
          <w:p w14:paraId="11E5B0D1"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list_services</w:t>
            </w:r>
            <w:proofErr w:type="spellEnd"/>
            <w:r>
              <w:t>):</w:t>
            </w:r>
          </w:p>
          <w:p w14:paraId="33BCF70D" w14:textId="77777777" w:rsidR="00A47707" w:rsidRDefault="00A47707" w:rsidP="00A47707">
            <w:pPr>
              <w:pStyle w:val="Title"/>
            </w:pPr>
            <w:r>
              <w:t xml:space="preserve">        </w:t>
            </w:r>
            <w:proofErr w:type="spellStart"/>
            <w:r>
              <w:t>list_item_price</w:t>
            </w:r>
            <w:proofErr w:type="spellEnd"/>
            <w:r>
              <w:t xml:space="preserve">&amp;#91;80 + </w:t>
            </w:r>
            <w:proofErr w:type="spellStart"/>
            <w:r>
              <w:t>i</w:t>
            </w:r>
            <w:proofErr w:type="spellEnd"/>
            <w:r>
              <w:t xml:space="preserve">] = float(list_services&amp;#91;i]&amp;#91;int(list_services&amp;#91;i].index("RM") + 3):]) # Applying extraction on 80 and above items </w:t>
            </w:r>
            <w:proofErr w:type="spellStart"/>
            <w:r>
              <w:t>wich</w:t>
            </w:r>
            <w:proofErr w:type="spellEnd"/>
            <w:r>
              <w:t xml:space="preserve"> are Services</w:t>
            </w:r>
          </w:p>
          <w:p w14:paraId="735E7F3E" w14:textId="77777777" w:rsidR="00A47707" w:rsidRDefault="00A47707" w:rsidP="00A47707">
            <w:pPr>
              <w:pStyle w:val="Title"/>
            </w:pPr>
            <w:r>
              <w:t xml:space="preserve">        </w:t>
            </w:r>
            <w:proofErr w:type="spellStart"/>
            <w:r>
              <w:t>i</w:t>
            </w:r>
            <w:proofErr w:type="spellEnd"/>
            <w:r>
              <w:t xml:space="preserve"> += 1</w:t>
            </w:r>
          </w:p>
          <w:p w14:paraId="0B445F58" w14:textId="77777777" w:rsidR="00A47707" w:rsidRDefault="00A47707" w:rsidP="00A47707">
            <w:pPr>
              <w:pStyle w:val="Title"/>
            </w:pPr>
            <w:proofErr w:type="spellStart"/>
            <w:r>
              <w:t>def_file_sorter</w:t>
            </w:r>
            <w:proofErr w:type="spellEnd"/>
            <w:r>
              <w:t>()</w:t>
            </w:r>
          </w:p>
          <w:p w14:paraId="590A6325" w14:textId="77777777" w:rsidR="00A47707" w:rsidRDefault="00A47707" w:rsidP="00A47707">
            <w:pPr>
              <w:pStyle w:val="Title"/>
            </w:pPr>
          </w:p>
          <w:p w14:paraId="7E8A7AC6" w14:textId="77777777" w:rsidR="00A47707" w:rsidRDefault="00A47707" w:rsidP="00A47707">
            <w:pPr>
              <w:pStyle w:val="Title"/>
            </w:pPr>
            <w:r>
              <w:t xml:space="preserve">def </w:t>
            </w:r>
            <w:proofErr w:type="spellStart"/>
            <w:r>
              <w:t>def_food_drink_order</w:t>
            </w:r>
            <w:proofErr w:type="spellEnd"/>
            <w:r>
              <w:t>():</w:t>
            </w:r>
          </w:p>
          <w:p w14:paraId="2194F332" w14:textId="77777777" w:rsidR="00A47707" w:rsidRDefault="00A47707" w:rsidP="00A47707">
            <w:pPr>
              <w:pStyle w:val="Title"/>
            </w:pPr>
            <w:r>
              <w:t xml:space="preserve">    while True:</w:t>
            </w:r>
          </w:p>
          <w:p w14:paraId="6A4282FA" w14:textId="77777777" w:rsidR="00A47707" w:rsidRDefault="00A47707" w:rsidP="00A47707">
            <w:pPr>
              <w:pStyle w:val="Title"/>
            </w:pPr>
            <w:r>
              <w:t xml:space="preserve">            print("*" * 26 + "ORDER FOODS &amp;amp; DRINKS" + "*" * 26)</w:t>
            </w:r>
          </w:p>
          <w:p w14:paraId="14A7AB68" w14:textId="77777777" w:rsidR="00A47707" w:rsidRDefault="00A47707" w:rsidP="00A47707">
            <w:pPr>
              <w:pStyle w:val="Title"/>
            </w:pPr>
            <w:r>
              <w:t xml:space="preserve">            print(" |NO| |FOOD NAME|         |PRICE|   |  |NO| |DRINK NAME|        |PRICE|")</w:t>
            </w:r>
          </w:p>
          <w:p w14:paraId="7F676E8C" w14:textId="77777777" w:rsidR="00A47707" w:rsidRDefault="00A47707" w:rsidP="00A47707">
            <w:pPr>
              <w:pStyle w:val="Title"/>
            </w:pPr>
          </w:p>
          <w:p w14:paraId="3E08F2C9" w14:textId="77777777" w:rsidR="00A47707" w:rsidRDefault="00A47707" w:rsidP="00A47707">
            <w:pPr>
              <w:pStyle w:val="Title"/>
            </w:pPr>
            <w:r>
              <w:t xml:space="preserve">            </w:t>
            </w:r>
            <w:proofErr w:type="spellStart"/>
            <w:r>
              <w:t>i</w:t>
            </w:r>
            <w:proofErr w:type="spellEnd"/>
            <w:r>
              <w:t xml:space="preserve"> = 0</w:t>
            </w:r>
          </w:p>
          <w:p w14:paraId="7856E1A8"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list_foods</w:t>
            </w:r>
            <w:proofErr w:type="spellEnd"/>
            <w:r>
              <w:t xml:space="preserve">) or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list_drinks</w:t>
            </w:r>
            <w:proofErr w:type="spellEnd"/>
            <w:r>
              <w:t>):</w:t>
            </w:r>
          </w:p>
          <w:p w14:paraId="381BE5AA" w14:textId="77777777" w:rsidR="00A47707" w:rsidRDefault="00A47707" w:rsidP="00A47707">
            <w:pPr>
              <w:pStyle w:val="Title"/>
            </w:pPr>
            <w:r>
              <w:t xml:space="preserve">                </w:t>
            </w:r>
            <w:proofErr w:type="spellStart"/>
            <w:r>
              <w:t>var_space</w:t>
            </w:r>
            <w:proofErr w:type="spellEnd"/>
            <w:r>
              <w:t xml:space="preserve"> = 1</w:t>
            </w:r>
          </w:p>
          <w:p w14:paraId="21467982" w14:textId="77777777" w:rsidR="00A47707" w:rsidRDefault="00A47707" w:rsidP="00A47707">
            <w:pPr>
              <w:pStyle w:val="Title"/>
            </w:pPr>
            <w:r>
              <w:t xml:space="preserve">                if </w:t>
            </w:r>
            <w:proofErr w:type="spellStart"/>
            <w:r>
              <w:t>i</w:t>
            </w:r>
            <w:proofErr w:type="spellEnd"/>
            <w:r>
              <w:t xml:space="preserve"> &amp;</w:t>
            </w:r>
            <w:proofErr w:type="spellStart"/>
            <w:r>
              <w:t>lt</w:t>
            </w:r>
            <w:proofErr w:type="spellEnd"/>
            <w:r>
              <w:t>;= 8:                      # To fix up to space indention in console or terminal by applying detection rule to figure out spacing for TWO DIGITS numbers</w:t>
            </w:r>
          </w:p>
          <w:p w14:paraId="27B04665" w14:textId="77777777" w:rsidR="00A47707" w:rsidRDefault="00A47707" w:rsidP="00A47707">
            <w:pPr>
              <w:pStyle w:val="Title"/>
            </w:pPr>
            <w:r>
              <w:t xml:space="preserve">                    </w:t>
            </w:r>
            <w:proofErr w:type="spellStart"/>
            <w:r>
              <w:t>var_space</w:t>
            </w:r>
            <w:proofErr w:type="spellEnd"/>
            <w:r>
              <w:t xml:space="preserve"> = 2</w:t>
            </w:r>
          </w:p>
          <w:p w14:paraId="30896630" w14:textId="77777777" w:rsidR="00A47707" w:rsidRDefault="00A47707" w:rsidP="00A47707">
            <w:pPr>
              <w:pStyle w:val="Title"/>
            </w:pPr>
          </w:p>
          <w:p w14:paraId="2221FC95" w14:textId="77777777" w:rsidR="00A47707" w:rsidRDefault="00A47707" w:rsidP="00A47707">
            <w:pPr>
              <w:pStyle w:val="Title"/>
            </w:pPr>
            <w:r>
              <w:t xml:space="preserve">                if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list_foods</w:t>
            </w:r>
            <w:proofErr w:type="spellEnd"/>
            <w:r>
              <w:t>):</w:t>
            </w:r>
          </w:p>
          <w:p w14:paraId="0CE39C00" w14:textId="77777777" w:rsidR="00A47707" w:rsidRDefault="00A47707" w:rsidP="00A47707">
            <w:pPr>
              <w:pStyle w:val="Title"/>
            </w:pPr>
            <w:r>
              <w:t xml:space="preserve">                    food = " (" + str(</w:t>
            </w:r>
            <w:proofErr w:type="spellStart"/>
            <w:r>
              <w:t>i</w:t>
            </w:r>
            <w:proofErr w:type="spellEnd"/>
            <w:r>
              <w:t xml:space="preserve"> + 1) + ")" + " " * </w:t>
            </w:r>
            <w:proofErr w:type="spellStart"/>
            <w:r>
              <w:t>var_space</w:t>
            </w:r>
            <w:proofErr w:type="spellEnd"/>
            <w:r>
              <w:t xml:space="preserve"> + str(</w:t>
            </w:r>
            <w:proofErr w:type="spellStart"/>
            <w:r>
              <w:t>list_foods</w:t>
            </w:r>
            <w:proofErr w:type="spellEnd"/>
            <w:r>
              <w:t>&amp;#91;i]) + "  | " # Styling out the index number for the food or item and starting out from 1 for better human readability</w:t>
            </w:r>
          </w:p>
          <w:p w14:paraId="12E46480" w14:textId="77777777" w:rsidR="00A47707" w:rsidRDefault="00A47707" w:rsidP="00A47707">
            <w:pPr>
              <w:pStyle w:val="Title"/>
            </w:pPr>
            <w:r>
              <w:t xml:space="preserve">                else:</w:t>
            </w:r>
          </w:p>
          <w:p w14:paraId="5EF03453" w14:textId="77777777" w:rsidR="00A47707" w:rsidRDefault="00A47707" w:rsidP="00A47707">
            <w:pPr>
              <w:pStyle w:val="Title"/>
            </w:pPr>
            <w:r>
              <w:t xml:space="preserve">                    food = " " * 36 + "| " # 36 is a constant for indention in console to fixup list in print</w:t>
            </w:r>
          </w:p>
          <w:p w14:paraId="40144C56" w14:textId="77777777" w:rsidR="00A47707" w:rsidRDefault="00A47707" w:rsidP="00A47707">
            <w:pPr>
              <w:pStyle w:val="Title"/>
            </w:pPr>
            <w:r>
              <w:t xml:space="preserve">                if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list_drinks</w:t>
            </w:r>
            <w:proofErr w:type="spellEnd"/>
            <w:r>
              <w:t>):</w:t>
            </w:r>
          </w:p>
          <w:p w14:paraId="65C16691" w14:textId="77777777" w:rsidR="00A47707" w:rsidRDefault="00A47707" w:rsidP="00A47707">
            <w:pPr>
              <w:pStyle w:val="Title"/>
            </w:pPr>
            <w:r>
              <w:t xml:space="preserve">                    drink = "(" + str(41 + </w:t>
            </w:r>
            <w:proofErr w:type="spellStart"/>
            <w:r>
              <w:t>i</w:t>
            </w:r>
            <w:proofErr w:type="spellEnd"/>
            <w:r>
              <w:t>) + ")" + " " + str(</w:t>
            </w:r>
            <w:proofErr w:type="spellStart"/>
            <w:r>
              <w:t>list_drinks</w:t>
            </w:r>
            <w:proofErr w:type="spellEnd"/>
            <w:r>
              <w:t>&amp;#91;i])</w:t>
            </w:r>
          </w:p>
          <w:p w14:paraId="4788B506" w14:textId="77777777" w:rsidR="00A47707" w:rsidRDefault="00A47707" w:rsidP="00A47707">
            <w:pPr>
              <w:pStyle w:val="Title"/>
            </w:pPr>
            <w:r>
              <w:t xml:space="preserve">                else:</w:t>
            </w:r>
          </w:p>
          <w:p w14:paraId="629573AE" w14:textId="77777777" w:rsidR="00A47707" w:rsidRDefault="00A47707" w:rsidP="00A47707">
            <w:pPr>
              <w:pStyle w:val="Title"/>
            </w:pPr>
            <w:r>
              <w:t xml:space="preserve">                    drink = ""</w:t>
            </w:r>
          </w:p>
          <w:p w14:paraId="1A83C583" w14:textId="77777777" w:rsidR="00A47707" w:rsidRDefault="00A47707" w:rsidP="00A47707">
            <w:pPr>
              <w:pStyle w:val="Title"/>
            </w:pPr>
            <w:r>
              <w:t xml:space="preserve">                print(food, drink)</w:t>
            </w:r>
          </w:p>
          <w:p w14:paraId="4C3CEA43" w14:textId="77777777" w:rsidR="00A47707" w:rsidRDefault="00A47707" w:rsidP="00A47707">
            <w:pPr>
              <w:pStyle w:val="Title"/>
            </w:pPr>
            <w:r>
              <w:t xml:space="preserve">                </w:t>
            </w:r>
            <w:proofErr w:type="spellStart"/>
            <w:r>
              <w:t>i</w:t>
            </w:r>
            <w:proofErr w:type="spellEnd"/>
            <w:r>
              <w:t xml:space="preserve"> += 1</w:t>
            </w:r>
          </w:p>
          <w:p w14:paraId="57F3E49B" w14:textId="77777777" w:rsidR="00A47707" w:rsidRDefault="00A47707" w:rsidP="00A47707">
            <w:pPr>
              <w:pStyle w:val="Title"/>
            </w:pPr>
          </w:p>
          <w:p w14:paraId="4295E719" w14:textId="77777777" w:rsidR="00A47707" w:rsidRDefault="00A47707" w:rsidP="00A47707">
            <w:pPr>
              <w:pStyle w:val="Title"/>
            </w:pPr>
            <w:r>
              <w:t xml:space="preserve">            print("\n (M) MAIN MENU                   (P) PAYMENT                   (E) EXIT\n" + "_" * 72)</w:t>
            </w:r>
          </w:p>
          <w:p w14:paraId="0BCF8D4A" w14:textId="77777777" w:rsidR="00A47707" w:rsidRDefault="00A47707" w:rsidP="00A47707">
            <w:pPr>
              <w:pStyle w:val="Title"/>
            </w:pPr>
          </w:p>
          <w:p w14:paraId="346C163E" w14:textId="77777777" w:rsidR="00A47707" w:rsidRDefault="00A47707" w:rsidP="00A47707">
            <w:pPr>
              <w:pStyle w:val="Title"/>
            </w:pPr>
            <w:r>
              <w:t xml:space="preserve">            input_1 = input("Please Select Your Operation: ").upper() #Handling Menu Selection</w:t>
            </w:r>
          </w:p>
          <w:p w14:paraId="319E1181" w14:textId="77777777" w:rsidR="00A47707" w:rsidRDefault="00A47707" w:rsidP="00A47707">
            <w:pPr>
              <w:pStyle w:val="Title"/>
            </w:pPr>
            <w:r>
              <w:t xml:space="preserve">            if (input_1 == 'M'):</w:t>
            </w:r>
          </w:p>
          <w:p w14:paraId="1812588F" w14:textId="77777777" w:rsidR="00A47707" w:rsidRDefault="00A47707" w:rsidP="00A47707">
            <w:pPr>
              <w:pStyle w:val="Title"/>
            </w:pPr>
            <w:r>
              <w:t xml:space="preserve">                print("\n" * 10)</w:t>
            </w:r>
          </w:p>
          <w:p w14:paraId="12DC1F7F" w14:textId="77777777" w:rsidR="00A47707" w:rsidRDefault="00A47707" w:rsidP="00A47707">
            <w:pPr>
              <w:pStyle w:val="Title"/>
            </w:pPr>
            <w:r>
              <w:t xml:space="preserve">                </w:t>
            </w:r>
            <w:proofErr w:type="spellStart"/>
            <w:r>
              <w:t>def_main</w:t>
            </w:r>
            <w:proofErr w:type="spellEnd"/>
            <w:r>
              <w:t>() # Return to main menu by calling it out</w:t>
            </w:r>
          </w:p>
          <w:p w14:paraId="21B111CC" w14:textId="77777777" w:rsidR="00A47707" w:rsidRDefault="00A47707" w:rsidP="00A47707">
            <w:pPr>
              <w:pStyle w:val="Title"/>
            </w:pPr>
            <w:r>
              <w:t xml:space="preserve">                break</w:t>
            </w:r>
          </w:p>
          <w:p w14:paraId="21047D9A" w14:textId="77777777" w:rsidR="00A47707" w:rsidRDefault="00A47707" w:rsidP="00A47707">
            <w:pPr>
              <w:pStyle w:val="Title"/>
            </w:pPr>
            <w:r>
              <w:t xml:space="preserve">            if (input_1 == 'E'):</w:t>
            </w:r>
          </w:p>
          <w:p w14:paraId="44534327" w14:textId="77777777" w:rsidR="00A47707" w:rsidRDefault="00A47707" w:rsidP="00A47707">
            <w:pPr>
              <w:pStyle w:val="Title"/>
            </w:pPr>
            <w:r>
              <w:t xml:space="preserve">                print("*" * 32 + "THANK YOU" + "*" * 31 + "\n") # Handling Exit and print out thank you</w:t>
            </w:r>
          </w:p>
          <w:p w14:paraId="49441093" w14:textId="77777777" w:rsidR="00A47707" w:rsidRDefault="00A47707" w:rsidP="00A47707">
            <w:pPr>
              <w:pStyle w:val="Title"/>
            </w:pPr>
            <w:r>
              <w:t xml:space="preserve">                break</w:t>
            </w:r>
          </w:p>
          <w:p w14:paraId="533CB656" w14:textId="77777777" w:rsidR="00A47707" w:rsidRDefault="00A47707" w:rsidP="00A47707">
            <w:pPr>
              <w:pStyle w:val="Title"/>
            </w:pPr>
            <w:r>
              <w:t xml:space="preserve">            if (input_1 == 'P'):</w:t>
            </w:r>
          </w:p>
          <w:p w14:paraId="5B2BE066" w14:textId="77777777" w:rsidR="00A47707" w:rsidRDefault="00A47707" w:rsidP="00A47707">
            <w:pPr>
              <w:pStyle w:val="Title"/>
            </w:pPr>
            <w:r>
              <w:t xml:space="preserve">                print("\n" * 10)</w:t>
            </w:r>
          </w:p>
          <w:p w14:paraId="3D4C9D1E" w14:textId="77777777" w:rsidR="00A47707" w:rsidRDefault="00A47707" w:rsidP="00A47707">
            <w:pPr>
              <w:pStyle w:val="Title"/>
            </w:pPr>
            <w:r>
              <w:t xml:space="preserve">                </w:t>
            </w:r>
            <w:proofErr w:type="spellStart"/>
            <w:r>
              <w:t>def_payment</w:t>
            </w:r>
            <w:proofErr w:type="spellEnd"/>
            <w:r>
              <w:t>() # Handling payment || More details below</w:t>
            </w:r>
          </w:p>
          <w:p w14:paraId="3F346F99" w14:textId="77777777" w:rsidR="00A47707" w:rsidRDefault="00A47707" w:rsidP="00A47707">
            <w:pPr>
              <w:pStyle w:val="Title"/>
            </w:pPr>
            <w:r>
              <w:t xml:space="preserve">                break</w:t>
            </w:r>
          </w:p>
          <w:p w14:paraId="59AA2968" w14:textId="77777777" w:rsidR="00A47707" w:rsidRDefault="00A47707" w:rsidP="00A47707">
            <w:pPr>
              <w:pStyle w:val="Title"/>
            </w:pPr>
            <w:r>
              <w:t xml:space="preserve">            try:        #Cautions Error Handling to prevent program crashing and hand out exceptions as a readable error to notify user</w:t>
            </w:r>
          </w:p>
          <w:p w14:paraId="7003590A" w14:textId="77777777" w:rsidR="00A47707" w:rsidRDefault="00A47707" w:rsidP="00A47707">
            <w:pPr>
              <w:pStyle w:val="Title"/>
            </w:pPr>
            <w:r>
              <w:t xml:space="preserve">                int(input_1)</w:t>
            </w:r>
          </w:p>
          <w:p w14:paraId="4B7BC1CE" w14:textId="77777777" w:rsidR="00A47707" w:rsidRDefault="00A47707" w:rsidP="00A47707">
            <w:pPr>
              <w:pStyle w:val="Title"/>
            </w:pPr>
            <w:r>
              <w:t xml:space="preserve">                if ((int(input_1) &amp;</w:t>
            </w:r>
            <w:proofErr w:type="spellStart"/>
            <w:r>
              <w:t>lt</w:t>
            </w:r>
            <w:proofErr w:type="spellEnd"/>
            <w:r>
              <w:t xml:space="preserve">;= </w:t>
            </w:r>
            <w:proofErr w:type="spellStart"/>
            <w:r>
              <w:t>len</w:t>
            </w:r>
            <w:proofErr w:type="spellEnd"/>
            <w:r>
              <w:t>(</w:t>
            </w:r>
            <w:proofErr w:type="spellStart"/>
            <w:r>
              <w:t>list_foods</w:t>
            </w:r>
            <w:proofErr w:type="spellEnd"/>
            <w:r>
              <w:t>) and int(input_1) &amp;</w:t>
            </w:r>
            <w:proofErr w:type="spellStart"/>
            <w:r>
              <w:t>gt</w:t>
            </w:r>
            <w:proofErr w:type="spellEnd"/>
            <w:r>
              <w:t>; 0) or (int(input_1) &amp;</w:t>
            </w:r>
            <w:proofErr w:type="spellStart"/>
            <w:r>
              <w:t>lt</w:t>
            </w:r>
            <w:proofErr w:type="spellEnd"/>
            <w:r>
              <w:t xml:space="preserve">;= </w:t>
            </w:r>
            <w:proofErr w:type="spellStart"/>
            <w:r>
              <w:t>len</w:t>
            </w:r>
            <w:proofErr w:type="spellEnd"/>
            <w:r>
              <w:t>(</w:t>
            </w:r>
            <w:proofErr w:type="spellStart"/>
            <w:r>
              <w:t>list_drinks</w:t>
            </w:r>
            <w:proofErr w:type="spellEnd"/>
            <w:r>
              <w:t>) + 40 and int(input_1) &amp;</w:t>
            </w:r>
            <w:proofErr w:type="spellStart"/>
            <w:r>
              <w:t>gt</w:t>
            </w:r>
            <w:proofErr w:type="spellEnd"/>
            <w:r>
              <w:t>; 40)):</w:t>
            </w:r>
          </w:p>
          <w:p w14:paraId="65C6C856" w14:textId="77777777" w:rsidR="00A47707" w:rsidRDefault="00A47707" w:rsidP="00A47707">
            <w:pPr>
              <w:pStyle w:val="Title"/>
            </w:pPr>
            <w:r>
              <w:t xml:space="preserve">                     try:</w:t>
            </w:r>
          </w:p>
          <w:p w14:paraId="1600768B" w14:textId="77777777" w:rsidR="00A47707" w:rsidRDefault="00A47707" w:rsidP="00A47707">
            <w:pPr>
              <w:pStyle w:val="Title"/>
            </w:pPr>
            <w:r>
              <w:t xml:space="preserve">                        print("\n" + "_" * 72 + "\n" + str(</w:t>
            </w:r>
            <w:proofErr w:type="spellStart"/>
            <w:r>
              <w:t>list_foods</w:t>
            </w:r>
            <w:proofErr w:type="spellEnd"/>
            <w:r>
              <w:t>&amp;#91;int(input_1) - 1])) # Handling Food Selection / The try/</w:t>
            </w:r>
            <w:proofErr w:type="spellStart"/>
            <w:r>
              <w:t>Execpt</w:t>
            </w:r>
            <w:proofErr w:type="spellEnd"/>
            <w:r>
              <w:t xml:space="preserve"> to handle out of index error as if it  not exists in the array</w:t>
            </w:r>
          </w:p>
          <w:p w14:paraId="2AD06A2B" w14:textId="77777777" w:rsidR="00A47707" w:rsidRDefault="00A47707" w:rsidP="00A47707">
            <w:pPr>
              <w:pStyle w:val="Title"/>
            </w:pPr>
            <w:r>
              <w:t xml:space="preserve">                     except:</w:t>
            </w:r>
          </w:p>
          <w:p w14:paraId="1885CBE4" w14:textId="77777777" w:rsidR="00A47707" w:rsidRDefault="00A47707" w:rsidP="00A47707">
            <w:pPr>
              <w:pStyle w:val="Title"/>
            </w:pPr>
            <w:r>
              <w:t xml:space="preserve">                        pass</w:t>
            </w:r>
          </w:p>
          <w:p w14:paraId="5FEB9C41" w14:textId="77777777" w:rsidR="00A47707" w:rsidRDefault="00A47707" w:rsidP="00A47707">
            <w:pPr>
              <w:pStyle w:val="Title"/>
            </w:pPr>
            <w:r>
              <w:t xml:space="preserve">                     try:</w:t>
            </w:r>
          </w:p>
          <w:p w14:paraId="6CD64CD1" w14:textId="77777777" w:rsidR="00A47707" w:rsidRDefault="00A47707" w:rsidP="00A47707">
            <w:pPr>
              <w:pStyle w:val="Title"/>
            </w:pPr>
            <w:r>
              <w:t xml:space="preserve">                         print("\n" + "_" * 72 + "\n" + str(</w:t>
            </w:r>
            <w:proofErr w:type="spellStart"/>
            <w:r>
              <w:t>list_drinks</w:t>
            </w:r>
            <w:proofErr w:type="spellEnd"/>
            <w:r>
              <w:t>&amp;#91;int(input_1) - 41])) # Handling Drinks Selection / The try/</w:t>
            </w:r>
            <w:proofErr w:type="spellStart"/>
            <w:r>
              <w:t>Execpt</w:t>
            </w:r>
            <w:proofErr w:type="spellEnd"/>
            <w:r>
              <w:t xml:space="preserve"> to handle out of index error as if it  not exists in the array</w:t>
            </w:r>
          </w:p>
          <w:p w14:paraId="744DDAA5" w14:textId="77777777" w:rsidR="00A47707" w:rsidRDefault="00A47707" w:rsidP="00A47707">
            <w:pPr>
              <w:pStyle w:val="Title"/>
            </w:pPr>
            <w:r>
              <w:t xml:space="preserve">                     except:</w:t>
            </w:r>
          </w:p>
          <w:p w14:paraId="69C9DB5C" w14:textId="77777777" w:rsidR="00A47707" w:rsidRDefault="00A47707" w:rsidP="00A47707">
            <w:pPr>
              <w:pStyle w:val="Title"/>
            </w:pPr>
            <w:r>
              <w:t xml:space="preserve">                        pass</w:t>
            </w:r>
          </w:p>
          <w:p w14:paraId="7FF13627" w14:textId="77777777" w:rsidR="00A47707" w:rsidRDefault="00A47707" w:rsidP="00A47707">
            <w:pPr>
              <w:pStyle w:val="Title"/>
            </w:pPr>
          </w:p>
          <w:p w14:paraId="63B77F49" w14:textId="77777777" w:rsidR="00A47707" w:rsidRDefault="00A47707" w:rsidP="00A47707">
            <w:pPr>
              <w:pStyle w:val="Title"/>
            </w:pPr>
            <w:r>
              <w:t xml:space="preserve">                     input_2 = input("How Many You Want to </w:t>
            </w:r>
            <w:proofErr w:type="gramStart"/>
            <w:r>
              <w:t>Order?:</w:t>
            </w:r>
            <w:proofErr w:type="gramEnd"/>
            <w:r>
              <w:t xml:space="preserve"> ").upper() # Handling Quantity input</w:t>
            </w:r>
          </w:p>
          <w:p w14:paraId="119AFCF2" w14:textId="77777777" w:rsidR="00A47707" w:rsidRDefault="00A47707" w:rsidP="00A47707">
            <w:pPr>
              <w:pStyle w:val="Title"/>
            </w:pPr>
            <w:r>
              <w:t xml:space="preserve">                     if int(input_2) &amp;</w:t>
            </w:r>
            <w:proofErr w:type="spellStart"/>
            <w:r>
              <w:t>gt</w:t>
            </w:r>
            <w:proofErr w:type="spellEnd"/>
            <w:r>
              <w:t>; 0:</w:t>
            </w:r>
          </w:p>
          <w:p w14:paraId="01E69933" w14:textId="77777777" w:rsidR="00A47707" w:rsidRDefault="00A47707" w:rsidP="00A47707">
            <w:pPr>
              <w:pStyle w:val="Title"/>
            </w:pPr>
            <w:r>
              <w:t xml:space="preserve">                        </w:t>
            </w:r>
            <w:proofErr w:type="spellStart"/>
            <w:r>
              <w:t>list_item_order</w:t>
            </w:r>
            <w:proofErr w:type="spellEnd"/>
            <w:r>
              <w:t>&amp;#91;int(input_1) - 1] += int(input_2) # adding item to Orders Array</w:t>
            </w:r>
          </w:p>
          <w:p w14:paraId="068FDF5F" w14:textId="77777777" w:rsidR="00A47707" w:rsidRDefault="00A47707" w:rsidP="00A47707">
            <w:pPr>
              <w:pStyle w:val="Title"/>
            </w:pPr>
            <w:r>
              <w:t xml:space="preserve">                        print("\n" * 10)</w:t>
            </w:r>
          </w:p>
          <w:p w14:paraId="5878E893" w14:textId="77777777" w:rsidR="00A47707" w:rsidRDefault="00A47707" w:rsidP="00A47707">
            <w:pPr>
              <w:pStyle w:val="Title"/>
            </w:pPr>
            <w:r>
              <w:t xml:space="preserve">                        print("Successfully Ordered!")</w:t>
            </w:r>
          </w:p>
          <w:p w14:paraId="317F2E8E" w14:textId="77777777" w:rsidR="00A47707" w:rsidRDefault="00A47707" w:rsidP="00A47707">
            <w:pPr>
              <w:pStyle w:val="Title"/>
            </w:pPr>
            <w:r>
              <w:t xml:space="preserve">                        </w:t>
            </w:r>
            <w:proofErr w:type="spellStart"/>
            <w:r>
              <w:t>def_food_drink_order</w:t>
            </w:r>
            <w:proofErr w:type="spellEnd"/>
            <w:r>
              <w:t>() # Return food/drinks Menu</w:t>
            </w:r>
          </w:p>
          <w:p w14:paraId="7729BC00" w14:textId="77777777" w:rsidR="00A47707" w:rsidRDefault="00A47707" w:rsidP="00A47707">
            <w:pPr>
              <w:pStyle w:val="Title"/>
            </w:pPr>
            <w:r>
              <w:t xml:space="preserve">                        break</w:t>
            </w:r>
          </w:p>
          <w:p w14:paraId="171E319B" w14:textId="77777777" w:rsidR="00A47707" w:rsidRDefault="00A47707" w:rsidP="00A47707">
            <w:pPr>
              <w:pStyle w:val="Title"/>
            </w:pPr>
            <w:r>
              <w:t xml:space="preserve">                     else:</w:t>
            </w:r>
          </w:p>
          <w:p w14:paraId="7C61C678" w14:textId="77777777" w:rsidR="00A47707" w:rsidRDefault="00A47707" w:rsidP="00A47707">
            <w:pPr>
              <w:pStyle w:val="Title"/>
            </w:pPr>
            <w:r>
              <w:t xml:space="preserve">                        print("\n" * 10 + "ERROR: Invalid Input (" + str(input_2) + "). Try again!")</w:t>
            </w:r>
          </w:p>
          <w:p w14:paraId="4E07EE84" w14:textId="77777777" w:rsidR="00A47707" w:rsidRDefault="00A47707" w:rsidP="00A47707">
            <w:pPr>
              <w:pStyle w:val="Title"/>
            </w:pPr>
            <w:r>
              <w:t xml:space="preserve">            except:</w:t>
            </w:r>
          </w:p>
          <w:p w14:paraId="215620C9" w14:textId="77777777" w:rsidR="00A47707" w:rsidRDefault="00A47707" w:rsidP="00A47707">
            <w:pPr>
              <w:pStyle w:val="Title"/>
            </w:pPr>
            <w:r>
              <w:t xml:space="preserve">                print("\n" * 10 + "ERROR: Invalid Input (" + str(input_1) + "). Try again!")</w:t>
            </w:r>
          </w:p>
          <w:p w14:paraId="003488E7" w14:textId="77777777" w:rsidR="00A47707" w:rsidRDefault="00A47707" w:rsidP="00A47707">
            <w:pPr>
              <w:pStyle w:val="Title"/>
            </w:pPr>
          </w:p>
          <w:p w14:paraId="7A74BD23" w14:textId="77777777" w:rsidR="00A47707" w:rsidRDefault="00A47707" w:rsidP="00A47707">
            <w:pPr>
              <w:pStyle w:val="Title"/>
            </w:pPr>
            <w:r>
              <w:t xml:space="preserve">def </w:t>
            </w:r>
            <w:proofErr w:type="spellStart"/>
            <w:r>
              <w:t>def_other_services</w:t>
            </w:r>
            <w:proofErr w:type="spellEnd"/>
            <w:r>
              <w:t>():</w:t>
            </w:r>
          </w:p>
          <w:p w14:paraId="6B88E2E5" w14:textId="77777777" w:rsidR="00A47707" w:rsidRDefault="00A47707" w:rsidP="00A47707">
            <w:pPr>
              <w:pStyle w:val="Title"/>
            </w:pPr>
            <w:r>
              <w:t xml:space="preserve">    while True:</w:t>
            </w:r>
          </w:p>
          <w:p w14:paraId="7D756B17" w14:textId="77777777" w:rsidR="00A47707" w:rsidRDefault="00A47707" w:rsidP="00A47707">
            <w:pPr>
              <w:pStyle w:val="Title"/>
            </w:pPr>
            <w:r>
              <w:t xml:space="preserve">        print("*" * 29 + "OTHER SERVICES" + "*" * 29)</w:t>
            </w:r>
          </w:p>
          <w:p w14:paraId="1C9A53F5" w14:textId="77777777" w:rsidR="00A47707" w:rsidRDefault="00A47707" w:rsidP="00A47707">
            <w:pPr>
              <w:pStyle w:val="Title"/>
            </w:pPr>
            <w:r>
              <w:t xml:space="preserve">        print(" |NO| |SERVICE NAME|      |PRICE|")  # Services Menu Structure</w:t>
            </w:r>
          </w:p>
          <w:p w14:paraId="6793A88E" w14:textId="77777777" w:rsidR="00A47707" w:rsidRDefault="00A47707" w:rsidP="00A47707">
            <w:pPr>
              <w:pStyle w:val="Title"/>
            </w:pPr>
          </w:p>
          <w:p w14:paraId="26B64586" w14:textId="77777777" w:rsidR="00A47707" w:rsidRDefault="00A47707" w:rsidP="00A47707">
            <w:pPr>
              <w:pStyle w:val="Title"/>
            </w:pPr>
            <w:r>
              <w:t xml:space="preserve">        </w:t>
            </w:r>
            <w:proofErr w:type="spellStart"/>
            <w:r>
              <w:t>i</w:t>
            </w:r>
            <w:proofErr w:type="spellEnd"/>
            <w:r>
              <w:t xml:space="preserve"> = 0</w:t>
            </w:r>
          </w:p>
          <w:p w14:paraId="3995FBC6"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list_services</w:t>
            </w:r>
            <w:proofErr w:type="spellEnd"/>
            <w:r>
              <w:t>):</w:t>
            </w:r>
          </w:p>
          <w:p w14:paraId="49E8A974" w14:textId="77777777" w:rsidR="00A47707" w:rsidRDefault="00A47707" w:rsidP="00A47707">
            <w:pPr>
              <w:pStyle w:val="Title"/>
            </w:pPr>
            <w:r>
              <w:t xml:space="preserve">            print(" (" + str(81+ </w:t>
            </w:r>
            <w:proofErr w:type="spellStart"/>
            <w:r>
              <w:t>i</w:t>
            </w:r>
            <w:proofErr w:type="spellEnd"/>
            <w:r>
              <w:t>) + ")" + " " + str(</w:t>
            </w:r>
            <w:proofErr w:type="spellStart"/>
            <w:r>
              <w:t>list_services</w:t>
            </w:r>
            <w:proofErr w:type="spellEnd"/>
            <w:r>
              <w:t xml:space="preserve">&amp;#91;i])) # Services starts from 81 + and now it is being </w:t>
            </w:r>
            <w:proofErr w:type="spellStart"/>
            <w:r>
              <w:t>enumarated</w:t>
            </w:r>
            <w:proofErr w:type="spellEnd"/>
            <w:r>
              <w:t xml:space="preserve"> into a list.</w:t>
            </w:r>
          </w:p>
          <w:p w14:paraId="7DB9AEC3" w14:textId="77777777" w:rsidR="00A47707" w:rsidRDefault="00A47707" w:rsidP="00A47707">
            <w:pPr>
              <w:pStyle w:val="Title"/>
            </w:pPr>
          </w:p>
          <w:p w14:paraId="5772770F" w14:textId="77777777" w:rsidR="00A47707" w:rsidRDefault="00A47707" w:rsidP="00A47707">
            <w:pPr>
              <w:pStyle w:val="Title"/>
            </w:pPr>
            <w:r>
              <w:t xml:space="preserve">            </w:t>
            </w:r>
            <w:proofErr w:type="spellStart"/>
            <w:r>
              <w:t>i</w:t>
            </w:r>
            <w:proofErr w:type="spellEnd"/>
            <w:r>
              <w:t xml:space="preserve"> += 1</w:t>
            </w:r>
          </w:p>
          <w:p w14:paraId="5D4E5CFA" w14:textId="77777777" w:rsidR="00A47707" w:rsidRDefault="00A47707" w:rsidP="00A47707">
            <w:pPr>
              <w:pStyle w:val="Title"/>
            </w:pPr>
          </w:p>
          <w:p w14:paraId="2251DD8E" w14:textId="77777777" w:rsidR="00A47707" w:rsidRDefault="00A47707" w:rsidP="00A47707">
            <w:pPr>
              <w:pStyle w:val="Title"/>
            </w:pPr>
            <w:r>
              <w:t xml:space="preserve">        print("\n (M) MAIN MENU                   (P) PAYMENT                   (E) EXIT\n" + "_" * 72)</w:t>
            </w:r>
          </w:p>
          <w:p w14:paraId="39AD584B" w14:textId="77777777" w:rsidR="00A47707" w:rsidRDefault="00A47707" w:rsidP="00A47707">
            <w:pPr>
              <w:pStyle w:val="Title"/>
            </w:pPr>
          </w:p>
          <w:p w14:paraId="4A210891" w14:textId="77777777" w:rsidR="00A47707" w:rsidRDefault="00A47707" w:rsidP="00A47707">
            <w:pPr>
              <w:pStyle w:val="Title"/>
            </w:pPr>
            <w:r>
              <w:t xml:space="preserve">        input_1 = input("Please Select Your Operation: ").upper()</w:t>
            </w:r>
          </w:p>
          <w:p w14:paraId="70527BEA" w14:textId="77777777" w:rsidR="00A47707" w:rsidRDefault="00A47707" w:rsidP="00A47707">
            <w:pPr>
              <w:pStyle w:val="Title"/>
            </w:pPr>
            <w:r>
              <w:t xml:space="preserve">        if (input_1 == 'M'):</w:t>
            </w:r>
          </w:p>
          <w:p w14:paraId="2768A6A9" w14:textId="77777777" w:rsidR="00A47707" w:rsidRDefault="00A47707" w:rsidP="00A47707">
            <w:pPr>
              <w:pStyle w:val="Title"/>
            </w:pPr>
            <w:r>
              <w:t xml:space="preserve">            print("\n" * 10)</w:t>
            </w:r>
          </w:p>
          <w:p w14:paraId="74CE7589" w14:textId="77777777" w:rsidR="00A47707" w:rsidRDefault="00A47707" w:rsidP="00A47707">
            <w:pPr>
              <w:pStyle w:val="Title"/>
            </w:pPr>
            <w:r>
              <w:t xml:space="preserve">            </w:t>
            </w:r>
            <w:proofErr w:type="spellStart"/>
            <w:r>
              <w:t>def_main</w:t>
            </w:r>
            <w:proofErr w:type="spellEnd"/>
            <w:r>
              <w:t>() # Navigate Back to main menu</w:t>
            </w:r>
          </w:p>
          <w:p w14:paraId="2F80084C" w14:textId="77777777" w:rsidR="00A47707" w:rsidRDefault="00A47707" w:rsidP="00A47707">
            <w:pPr>
              <w:pStyle w:val="Title"/>
            </w:pPr>
            <w:r>
              <w:t xml:space="preserve">            break</w:t>
            </w:r>
          </w:p>
          <w:p w14:paraId="5DCB2B71" w14:textId="77777777" w:rsidR="00A47707" w:rsidRDefault="00A47707" w:rsidP="00A47707">
            <w:pPr>
              <w:pStyle w:val="Title"/>
            </w:pPr>
            <w:r>
              <w:t xml:space="preserve">        if (input_1 == 'E'):</w:t>
            </w:r>
          </w:p>
          <w:p w14:paraId="564E741A" w14:textId="77777777" w:rsidR="00A47707" w:rsidRDefault="00A47707" w:rsidP="00A47707">
            <w:pPr>
              <w:pStyle w:val="Title"/>
            </w:pPr>
            <w:r>
              <w:t xml:space="preserve">            print("*" * 32 + "THANK YOU" + "*" * 31 + "\n")</w:t>
            </w:r>
          </w:p>
          <w:p w14:paraId="1AC8F26C" w14:textId="77777777" w:rsidR="00A47707" w:rsidRDefault="00A47707" w:rsidP="00A47707">
            <w:pPr>
              <w:pStyle w:val="Title"/>
            </w:pPr>
            <w:r>
              <w:t xml:space="preserve">            break</w:t>
            </w:r>
          </w:p>
          <w:p w14:paraId="2A08DF12" w14:textId="77777777" w:rsidR="00A47707" w:rsidRDefault="00A47707" w:rsidP="00A47707">
            <w:pPr>
              <w:pStyle w:val="Title"/>
            </w:pPr>
            <w:r>
              <w:t xml:space="preserve">        if (input_1 == 'P'):</w:t>
            </w:r>
          </w:p>
          <w:p w14:paraId="3162741B" w14:textId="77777777" w:rsidR="00A47707" w:rsidRDefault="00A47707" w:rsidP="00A47707">
            <w:pPr>
              <w:pStyle w:val="Title"/>
            </w:pPr>
            <w:r>
              <w:t xml:space="preserve">            print("\n" * 10)</w:t>
            </w:r>
          </w:p>
          <w:p w14:paraId="290CFCFD" w14:textId="77777777" w:rsidR="00A47707" w:rsidRDefault="00A47707" w:rsidP="00A47707">
            <w:pPr>
              <w:pStyle w:val="Title"/>
            </w:pPr>
            <w:r>
              <w:t xml:space="preserve">            </w:t>
            </w:r>
            <w:proofErr w:type="spellStart"/>
            <w:r>
              <w:t>def_payment</w:t>
            </w:r>
            <w:proofErr w:type="spellEnd"/>
            <w:r>
              <w:t>() # navigate to payment</w:t>
            </w:r>
          </w:p>
          <w:p w14:paraId="72522CD4" w14:textId="77777777" w:rsidR="00A47707" w:rsidRDefault="00A47707" w:rsidP="00A47707">
            <w:pPr>
              <w:pStyle w:val="Title"/>
            </w:pPr>
            <w:r>
              <w:t xml:space="preserve">            break</w:t>
            </w:r>
          </w:p>
          <w:p w14:paraId="558EC6B0" w14:textId="77777777" w:rsidR="00A47707" w:rsidRDefault="00A47707" w:rsidP="00A47707">
            <w:pPr>
              <w:pStyle w:val="Title"/>
            </w:pPr>
            <w:r>
              <w:t xml:space="preserve">        try:</w:t>
            </w:r>
          </w:p>
          <w:p w14:paraId="61692993" w14:textId="77777777" w:rsidR="00A47707" w:rsidRDefault="00A47707" w:rsidP="00A47707">
            <w:pPr>
              <w:pStyle w:val="Title"/>
            </w:pPr>
            <w:r>
              <w:t xml:space="preserve">            int(input_1)</w:t>
            </w:r>
          </w:p>
          <w:p w14:paraId="1A6CCBDD" w14:textId="77777777" w:rsidR="00A47707" w:rsidRDefault="00A47707" w:rsidP="00A47707">
            <w:pPr>
              <w:pStyle w:val="Title"/>
            </w:pPr>
            <w:r>
              <w:t xml:space="preserve">            if (int(input_1) &amp;</w:t>
            </w:r>
            <w:proofErr w:type="spellStart"/>
            <w:r>
              <w:t>gt</w:t>
            </w:r>
            <w:proofErr w:type="spellEnd"/>
            <w:r>
              <w:t>; 80) and (int(input_1) &amp;</w:t>
            </w:r>
            <w:proofErr w:type="spellStart"/>
            <w:r>
              <w:t>lt</w:t>
            </w:r>
            <w:proofErr w:type="spellEnd"/>
            <w:r>
              <w:t>; 100):</w:t>
            </w:r>
          </w:p>
          <w:p w14:paraId="5AD5A07F" w14:textId="77777777" w:rsidR="00A47707" w:rsidRDefault="00A47707" w:rsidP="00A47707">
            <w:pPr>
              <w:pStyle w:val="Title"/>
            </w:pPr>
            <w:r>
              <w:t xml:space="preserve">                print("\n" * 10)</w:t>
            </w:r>
          </w:p>
          <w:p w14:paraId="507AFF5A" w14:textId="77777777" w:rsidR="00A47707" w:rsidRDefault="00A47707" w:rsidP="00A47707">
            <w:pPr>
              <w:pStyle w:val="Title"/>
            </w:pPr>
            <w:r>
              <w:t xml:space="preserve">                print("Successfully Ordered: " + str(</w:t>
            </w:r>
            <w:proofErr w:type="spellStart"/>
            <w:r>
              <w:t>list_services</w:t>
            </w:r>
            <w:proofErr w:type="spellEnd"/>
            <w:r>
              <w:t>&amp;#91;int(input_1) - 81])) # Adding services to orders array (AND) encapsulate errors  with try/except</w:t>
            </w:r>
          </w:p>
          <w:p w14:paraId="19A30A05" w14:textId="77777777" w:rsidR="00A47707" w:rsidRDefault="00A47707" w:rsidP="00A47707">
            <w:pPr>
              <w:pStyle w:val="Title"/>
            </w:pPr>
            <w:r>
              <w:t xml:space="preserve">                </w:t>
            </w:r>
            <w:proofErr w:type="spellStart"/>
            <w:r>
              <w:t>list_item_order</w:t>
            </w:r>
            <w:proofErr w:type="spellEnd"/>
            <w:r>
              <w:t>&amp;#91;int(input_1) - 1] = 1</w:t>
            </w:r>
          </w:p>
          <w:p w14:paraId="1EC431FE" w14:textId="77777777" w:rsidR="00A47707" w:rsidRDefault="00A47707" w:rsidP="00A47707">
            <w:pPr>
              <w:pStyle w:val="Title"/>
            </w:pPr>
            <w:r>
              <w:t xml:space="preserve">                </w:t>
            </w:r>
            <w:proofErr w:type="spellStart"/>
            <w:r>
              <w:t>def_other_services</w:t>
            </w:r>
            <w:proofErr w:type="spellEnd"/>
            <w:r>
              <w:t>()</w:t>
            </w:r>
          </w:p>
          <w:p w14:paraId="67BE9E62" w14:textId="77777777" w:rsidR="00A47707" w:rsidRDefault="00A47707" w:rsidP="00A47707">
            <w:pPr>
              <w:pStyle w:val="Title"/>
            </w:pPr>
            <w:r>
              <w:t xml:space="preserve">                break</w:t>
            </w:r>
          </w:p>
          <w:p w14:paraId="16CF0FE3" w14:textId="77777777" w:rsidR="00A47707" w:rsidRDefault="00A47707" w:rsidP="00A47707">
            <w:pPr>
              <w:pStyle w:val="Title"/>
            </w:pPr>
            <w:r>
              <w:t xml:space="preserve">            else:</w:t>
            </w:r>
          </w:p>
          <w:p w14:paraId="20A13BBA" w14:textId="77777777" w:rsidR="00A47707" w:rsidRDefault="00A47707" w:rsidP="00A47707">
            <w:pPr>
              <w:pStyle w:val="Title"/>
            </w:pPr>
            <w:r>
              <w:t xml:space="preserve">                print("\n" * 10 + "ERROR: Invalid Input (" + str(input_1) + "). Try again!")</w:t>
            </w:r>
          </w:p>
          <w:p w14:paraId="647D1440" w14:textId="77777777" w:rsidR="00A47707" w:rsidRDefault="00A47707" w:rsidP="00A47707">
            <w:pPr>
              <w:pStyle w:val="Title"/>
            </w:pPr>
            <w:r>
              <w:t xml:space="preserve">        except:</w:t>
            </w:r>
          </w:p>
          <w:p w14:paraId="2D7ED89B" w14:textId="77777777" w:rsidR="00A47707" w:rsidRDefault="00A47707" w:rsidP="00A47707">
            <w:pPr>
              <w:pStyle w:val="Title"/>
            </w:pPr>
            <w:r>
              <w:t xml:space="preserve">            print("\n" * 10 + "ERROR: Invalid Input (" + str(input_1) + "). Try again!")</w:t>
            </w:r>
          </w:p>
          <w:p w14:paraId="764887B9" w14:textId="77777777" w:rsidR="00A47707" w:rsidRDefault="00A47707" w:rsidP="00A47707">
            <w:pPr>
              <w:pStyle w:val="Title"/>
            </w:pPr>
          </w:p>
          <w:p w14:paraId="578BC71B" w14:textId="77777777" w:rsidR="00A47707" w:rsidRDefault="00A47707" w:rsidP="00A47707">
            <w:pPr>
              <w:pStyle w:val="Title"/>
            </w:pPr>
            <w:r>
              <w:t xml:space="preserve">def </w:t>
            </w:r>
            <w:proofErr w:type="spellStart"/>
            <w:r>
              <w:t>def_report</w:t>
            </w:r>
            <w:proofErr w:type="spellEnd"/>
            <w:r>
              <w:t>():</w:t>
            </w:r>
          </w:p>
          <w:p w14:paraId="28623D3D" w14:textId="77777777" w:rsidR="00A47707" w:rsidRDefault="00A47707" w:rsidP="00A47707">
            <w:pPr>
              <w:pStyle w:val="Title"/>
            </w:pPr>
            <w:r>
              <w:t xml:space="preserve">    while True:</w:t>
            </w:r>
          </w:p>
          <w:p w14:paraId="5BD40C40" w14:textId="77777777" w:rsidR="00A47707" w:rsidRDefault="00A47707" w:rsidP="00A47707">
            <w:pPr>
              <w:pStyle w:val="Title"/>
            </w:pPr>
            <w:r>
              <w:t xml:space="preserve">        print("*" * 33 + "REPORT" + "*" * 33 + "\n")</w:t>
            </w:r>
          </w:p>
          <w:p w14:paraId="70E6CAD7" w14:textId="77777777" w:rsidR="00A47707" w:rsidRDefault="00A47707" w:rsidP="00A47707">
            <w:pPr>
              <w:pStyle w:val="Title"/>
            </w:pPr>
            <w:r>
              <w:t xml:space="preserve">        </w:t>
            </w:r>
            <w:proofErr w:type="spellStart"/>
            <w:r>
              <w:t>file_report</w:t>
            </w:r>
            <w:proofErr w:type="spellEnd"/>
            <w:r>
              <w:t xml:space="preserve"> = open('files'+navigator_symbol+'</w:t>
            </w:r>
            <w:proofErr w:type="spellStart"/>
            <w:r>
              <w:t>report.fsd</w:t>
            </w:r>
            <w:proofErr w:type="spellEnd"/>
            <w:r>
              <w:t xml:space="preserve">', 'r').read() # Reading out reports from </w:t>
            </w:r>
            <w:proofErr w:type="spellStart"/>
            <w:r>
              <w:t>report.fsd</w:t>
            </w:r>
            <w:proofErr w:type="spellEnd"/>
          </w:p>
          <w:p w14:paraId="610080E8" w14:textId="77777777" w:rsidR="00A47707" w:rsidRDefault="00A47707" w:rsidP="00A47707">
            <w:pPr>
              <w:pStyle w:val="Title"/>
            </w:pPr>
            <w:r>
              <w:t xml:space="preserve">        print(</w:t>
            </w:r>
            <w:proofErr w:type="spellStart"/>
            <w:r>
              <w:t>file_report</w:t>
            </w:r>
            <w:proofErr w:type="spellEnd"/>
            <w:r>
              <w:t>)</w:t>
            </w:r>
          </w:p>
          <w:p w14:paraId="6B5E2636" w14:textId="77777777" w:rsidR="00A47707" w:rsidRDefault="00A47707" w:rsidP="00A47707">
            <w:pPr>
              <w:pStyle w:val="Title"/>
            </w:pPr>
            <w:r>
              <w:t xml:space="preserve">        print("\n(M) MAIN MENU          (E) EXIT\n" + "_" * 72)</w:t>
            </w:r>
          </w:p>
          <w:p w14:paraId="15ECCEF8" w14:textId="77777777" w:rsidR="00A47707" w:rsidRDefault="00A47707" w:rsidP="00A47707">
            <w:pPr>
              <w:pStyle w:val="Title"/>
            </w:pPr>
            <w:r>
              <w:t xml:space="preserve">        input_1 = str(input("Please Select Your Operation: ")).upper()</w:t>
            </w:r>
          </w:p>
          <w:p w14:paraId="38CCC28E" w14:textId="77777777" w:rsidR="00A47707" w:rsidRDefault="00A47707" w:rsidP="00A47707">
            <w:pPr>
              <w:pStyle w:val="Title"/>
            </w:pPr>
            <w:r>
              <w:t xml:space="preserve">        if (input_1 == 'M'):</w:t>
            </w:r>
          </w:p>
          <w:p w14:paraId="22509FD9" w14:textId="77777777" w:rsidR="00A47707" w:rsidRDefault="00A47707" w:rsidP="00A47707">
            <w:pPr>
              <w:pStyle w:val="Title"/>
            </w:pPr>
            <w:r>
              <w:t xml:space="preserve">            print("\n" * 10)</w:t>
            </w:r>
          </w:p>
          <w:p w14:paraId="0A110EA5" w14:textId="77777777" w:rsidR="00A47707" w:rsidRDefault="00A47707" w:rsidP="00A47707">
            <w:pPr>
              <w:pStyle w:val="Title"/>
            </w:pPr>
            <w:r>
              <w:t xml:space="preserve">            </w:t>
            </w:r>
            <w:proofErr w:type="spellStart"/>
            <w:r>
              <w:t>def_main</w:t>
            </w:r>
            <w:proofErr w:type="spellEnd"/>
            <w:r>
              <w:t>() # Navigate back to menu</w:t>
            </w:r>
          </w:p>
          <w:p w14:paraId="4B6B7601" w14:textId="77777777" w:rsidR="00A47707" w:rsidRDefault="00A47707" w:rsidP="00A47707">
            <w:pPr>
              <w:pStyle w:val="Title"/>
            </w:pPr>
            <w:r>
              <w:t xml:space="preserve">            break</w:t>
            </w:r>
          </w:p>
          <w:p w14:paraId="749AE8B0" w14:textId="77777777" w:rsidR="00A47707" w:rsidRDefault="00A47707" w:rsidP="00A47707">
            <w:pPr>
              <w:pStyle w:val="Title"/>
            </w:pPr>
            <w:r>
              <w:t xml:space="preserve">        </w:t>
            </w:r>
            <w:proofErr w:type="spellStart"/>
            <w:r>
              <w:t>elif</w:t>
            </w:r>
            <w:proofErr w:type="spellEnd"/>
            <w:r>
              <w:t xml:space="preserve"> (input_1 == 'E'):</w:t>
            </w:r>
          </w:p>
          <w:p w14:paraId="75DDB074" w14:textId="77777777" w:rsidR="00A47707" w:rsidRDefault="00A47707" w:rsidP="00A47707">
            <w:pPr>
              <w:pStyle w:val="Title"/>
            </w:pPr>
            <w:r>
              <w:t xml:space="preserve">            print("*" * 32 + "THANK YOU" + "*" * 31 + "\n") # Exit and break up the loop</w:t>
            </w:r>
          </w:p>
          <w:p w14:paraId="54C7508B" w14:textId="77777777" w:rsidR="00A47707" w:rsidRDefault="00A47707" w:rsidP="00A47707">
            <w:pPr>
              <w:pStyle w:val="Title"/>
            </w:pPr>
            <w:r>
              <w:t xml:space="preserve">            break</w:t>
            </w:r>
          </w:p>
          <w:p w14:paraId="7D69CED1" w14:textId="77777777" w:rsidR="00A47707" w:rsidRDefault="00A47707" w:rsidP="00A47707">
            <w:pPr>
              <w:pStyle w:val="Title"/>
            </w:pPr>
            <w:r>
              <w:t xml:space="preserve">        else:</w:t>
            </w:r>
          </w:p>
          <w:p w14:paraId="5F301E76" w14:textId="77777777" w:rsidR="00A47707" w:rsidRDefault="00A47707" w:rsidP="00A47707">
            <w:pPr>
              <w:pStyle w:val="Title"/>
            </w:pPr>
            <w:r>
              <w:t xml:space="preserve">            print("\n" * 10 + "ERROR: Invalid Input (" + str(input_1) + "). Try again!")</w:t>
            </w:r>
          </w:p>
          <w:p w14:paraId="540D7C7E" w14:textId="77777777" w:rsidR="00A47707" w:rsidRDefault="00A47707" w:rsidP="00A47707">
            <w:pPr>
              <w:pStyle w:val="Title"/>
            </w:pPr>
          </w:p>
          <w:p w14:paraId="246DCFA2" w14:textId="77777777" w:rsidR="00A47707" w:rsidRDefault="00A47707" w:rsidP="00A47707">
            <w:pPr>
              <w:pStyle w:val="Title"/>
            </w:pPr>
            <w:r>
              <w:t xml:space="preserve">def </w:t>
            </w:r>
            <w:proofErr w:type="spellStart"/>
            <w:r>
              <w:t>def_payment</w:t>
            </w:r>
            <w:proofErr w:type="spellEnd"/>
            <w:r>
              <w:t>():</w:t>
            </w:r>
          </w:p>
          <w:p w14:paraId="23C335DF" w14:textId="77777777" w:rsidR="00A47707" w:rsidRDefault="00A47707" w:rsidP="00A47707">
            <w:pPr>
              <w:pStyle w:val="Title"/>
            </w:pPr>
            <w:r>
              <w:t xml:space="preserve">    while True:</w:t>
            </w:r>
          </w:p>
          <w:p w14:paraId="12F67273" w14:textId="77777777" w:rsidR="00A47707" w:rsidRDefault="00A47707" w:rsidP="00A47707">
            <w:pPr>
              <w:pStyle w:val="Title"/>
            </w:pPr>
            <w:r>
              <w:t xml:space="preserve">        print("*" * 32 + "PAYMENT" + "*" * 33 + "\n") # Header &amp;amp; Styling</w:t>
            </w:r>
          </w:p>
          <w:p w14:paraId="13914F5E" w14:textId="77777777" w:rsidR="00A47707" w:rsidRDefault="00A47707" w:rsidP="00A47707">
            <w:pPr>
              <w:pStyle w:val="Title"/>
            </w:pPr>
            <w:r>
              <w:t xml:space="preserve">        </w:t>
            </w:r>
            <w:proofErr w:type="spellStart"/>
            <w:r>
              <w:t>total_price</w:t>
            </w:r>
            <w:proofErr w:type="spellEnd"/>
            <w:r>
              <w:t xml:space="preserve"> = 0 # </w:t>
            </w:r>
            <w:proofErr w:type="spellStart"/>
            <w:r>
              <w:t>alloc</w:t>
            </w:r>
            <w:proofErr w:type="spellEnd"/>
            <w:r>
              <w:t>/</w:t>
            </w:r>
            <w:proofErr w:type="spellStart"/>
            <w:r>
              <w:t>init</w:t>
            </w:r>
            <w:proofErr w:type="spellEnd"/>
            <w:r>
              <w:t xml:space="preserve"> a variable to handle </w:t>
            </w:r>
            <w:proofErr w:type="spellStart"/>
            <w:r>
              <w:t>total_price</w:t>
            </w:r>
            <w:proofErr w:type="spellEnd"/>
          </w:p>
          <w:p w14:paraId="489E755B" w14:textId="77777777" w:rsidR="00A47707" w:rsidRDefault="00A47707" w:rsidP="00A47707">
            <w:pPr>
              <w:pStyle w:val="Title"/>
            </w:pPr>
          </w:p>
          <w:p w14:paraId="02090458" w14:textId="77777777" w:rsidR="00A47707" w:rsidRDefault="00A47707" w:rsidP="00A47707">
            <w:pPr>
              <w:pStyle w:val="Title"/>
            </w:pPr>
            <w:r>
              <w:t xml:space="preserve">        </w:t>
            </w:r>
            <w:proofErr w:type="spellStart"/>
            <w:r>
              <w:t>report_new</w:t>
            </w:r>
            <w:proofErr w:type="spellEnd"/>
            <w:r>
              <w:t xml:space="preserve"> = "\n\n\n" + " " * 17 + "*" * 35 + "\n" + " " * 17 + "DATE: " + str(</w:t>
            </w:r>
            <w:proofErr w:type="spellStart"/>
            <w:r>
              <w:t>datetime.datetime.now</w:t>
            </w:r>
            <w:proofErr w:type="spellEnd"/>
            <w:r>
              <w:t>())&amp;#</w:t>
            </w:r>
            <w:proofErr w:type="gramStart"/>
            <w:r>
              <w:t>91;:</w:t>
            </w:r>
            <w:proofErr w:type="gramEnd"/>
            <w:r>
              <w:t>19] + "\n" + " " * 17 + "-" * 35 #building up report string header</w:t>
            </w:r>
          </w:p>
          <w:p w14:paraId="2EF8671B" w14:textId="77777777" w:rsidR="00A47707" w:rsidRDefault="00A47707" w:rsidP="00A47707">
            <w:pPr>
              <w:pStyle w:val="Title"/>
            </w:pPr>
            <w:r>
              <w:t xml:space="preserve">        </w:t>
            </w:r>
            <w:proofErr w:type="spellStart"/>
            <w:r>
              <w:t>i</w:t>
            </w:r>
            <w:proofErr w:type="spellEnd"/>
            <w:r>
              <w:t xml:space="preserve"> = 0</w:t>
            </w:r>
          </w:p>
          <w:p w14:paraId="0A984710" w14:textId="77777777" w:rsidR="00A47707" w:rsidRDefault="00A47707" w:rsidP="00A47707">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list_item_order</w:t>
            </w:r>
            <w:proofErr w:type="spellEnd"/>
            <w:r>
              <w:t>): #Enumarating order array items and summing up its prices * quantities</w:t>
            </w:r>
          </w:p>
          <w:p w14:paraId="0EEAE989" w14:textId="77777777" w:rsidR="00A47707" w:rsidRDefault="00A47707" w:rsidP="00A47707">
            <w:pPr>
              <w:pStyle w:val="Title"/>
            </w:pPr>
            <w:r>
              <w:t xml:space="preserve">            if(</w:t>
            </w:r>
            <w:proofErr w:type="spellStart"/>
            <w:r>
              <w:t>list_item_order</w:t>
            </w:r>
            <w:proofErr w:type="spellEnd"/>
            <w:r>
              <w:t>&amp;#91;i] != 0):</w:t>
            </w:r>
          </w:p>
          <w:p w14:paraId="650DF380" w14:textId="77777777" w:rsidR="00A47707" w:rsidRDefault="00A47707" w:rsidP="00A47707">
            <w:pPr>
              <w:pStyle w:val="Title"/>
            </w:pPr>
            <w:r>
              <w:t xml:space="preserve">                if (</w:t>
            </w:r>
            <w:proofErr w:type="spellStart"/>
            <w:r>
              <w:t>i</w:t>
            </w:r>
            <w:proofErr w:type="spellEnd"/>
            <w:r>
              <w:t xml:space="preserve"> &amp;</w:t>
            </w:r>
            <w:proofErr w:type="spellStart"/>
            <w:r>
              <w:t>gt</w:t>
            </w:r>
            <w:proofErr w:type="spellEnd"/>
            <w:r>
              <w:t>;= 0) and (</w:t>
            </w:r>
            <w:proofErr w:type="spellStart"/>
            <w:r>
              <w:t>i</w:t>
            </w:r>
            <w:proofErr w:type="spellEnd"/>
            <w:r>
              <w:t xml:space="preserve"> &amp;</w:t>
            </w:r>
            <w:proofErr w:type="spellStart"/>
            <w:r>
              <w:t>lt</w:t>
            </w:r>
            <w:proofErr w:type="spellEnd"/>
            <w:r>
              <w:t>; 40):</w:t>
            </w:r>
          </w:p>
          <w:p w14:paraId="63436152" w14:textId="77777777" w:rsidR="00A47707" w:rsidRDefault="00A47707" w:rsidP="00A47707">
            <w:pPr>
              <w:pStyle w:val="Title"/>
            </w:pPr>
            <w:r>
              <w:t xml:space="preserve">                    </w:t>
            </w:r>
            <w:proofErr w:type="spellStart"/>
            <w:r>
              <w:t>report_new</w:t>
            </w:r>
            <w:proofErr w:type="spellEnd"/>
            <w:r>
              <w:t xml:space="preserve"> += "\n" + " " * 17 + str(</w:t>
            </w:r>
            <w:proofErr w:type="spellStart"/>
            <w:r>
              <w:t>list_foods</w:t>
            </w:r>
            <w:proofErr w:type="spellEnd"/>
            <w:r>
              <w:t>&amp;#91;i]) + "  x  " + str(</w:t>
            </w:r>
            <w:proofErr w:type="spellStart"/>
            <w:r>
              <w:t>list_item_order</w:t>
            </w:r>
            <w:proofErr w:type="spellEnd"/>
            <w:r>
              <w:t xml:space="preserve">&amp;#91;i]) # string appending the </w:t>
            </w:r>
            <w:proofErr w:type="spellStart"/>
            <w:r>
              <w:t>formated</w:t>
            </w:r>
            <w:proofErr w:type="spellEnd"/>
            <w:r>
              <w:t xml:space="preserve"> food name and </w:t>
            </w:r>
            <w:proofErr w:type="spellStart"/>
            <w:r>
              <w:t>formated</w:t>
            </w:r>
            <w:proofErr w:type="spellEnd"/>
            <w:r>
              <w:t xml:space="preserve"> order structure from quantity and final price</w:t>
            </w:r>
          </w:p>
          <w:p w14:paraId="2AF96F3E" w14:textId="77777777" w:rsidR="00A47707" w:rsidRDefault="00A47707" w:rsidP="00A47707">
            <w:pPr>
              <w:pStyle w:val="Title"/>
            </w:pPr>
            <w:r>
              <w:t xml:space="preserve">                    print(" " * 17 + str(</w:t>
            </w:r>
            <w:proofErr w:type="spellStart"/>
            <w:r>
              <w:t>list_foods</w:t>
            </w:r>
            <w:proofErr w:type="spellEnd"/>
            <w:r>
              <w:t>&amp;#91;i]) + "  x  " + str(</w:t>
            </w:r>
            <w:proofErr w:type="spellStart"/>
            <w:r>
              <w:t>list_item_order</w:t>
            </w:r>
            <w:proofErr w:type="spellEnd"/>
            <w:r>
              <w:t>&amp;#91;i])) #print it out</w:t>
            </w:r>
          </w:p>
          <w:p w14:paraId="3E2D58F1" w14:textId="77777777" w:rsidR="00A47707" w:rsidRDefault="00A47707" w:rsidP="00A47707">
            <w:pPr>
              <w:pStyle w:val="Title"/>
            </w:pPr>
            <w:r>
              <w:t xml:space="preserve">                    </w:t>
            </w:r>
            <w:proofErr w:type="spellStart"/>
            <w:r>
              <w:t>total_price</w:t>
            </w:r>
            <w:proofErr w:type="spellEnd"/>
            <w:r>
              <w:t xml:space="preserve"> += </w:t>
            </w:r>
            <w:proofErr w:type="spellStart"/>
            <w:r>
              <w:t>list_item_price</w:t>
            </w:r>
            <w:proofErr w:type="spellEnd"/>
            <w:r>
              <w:t xml:space="preserve">&amp;#91;i] * </w:t>
            </w:r>
            <w:proofErr w:type="spellStart"/>
            <w:r>
              <w:t>list_item_order</w:t>
            </w:r>
            <w:proofErr w:type="spellEnd"/>
            <w:r>
              <w:t>&amp;#91;i] # Calculating the total price for food</w:t>
            </w:r>
          </w:p>
          <w:p w14:paraId="6CB9F0F6" w14:textId="77777777" w:rsidR="00A47707" w:rsidRDefault="00A47707" w:rsidP="00A47707">
            <w:pPr>
              <w:pStyle w:val="Title"/>
            </w:pPr>
            <w:r>
              <w:t xml:space="preserve">                if (</w:t>
            </w:r>
            <w:proofErr w:type="spellStart"/>
            <w:r>
              <w:t>i</w:t>
            </w:r>
            <w:proofErr w:type="spellEnd"/>
            <w:r>
              <w:t xml:space="preserve"> &amp;</w:t>
            </w:r>
            <w:proofErr w:type="spellStart"/>
            <w:r>
              <w:t>gt</w:t>
            </w:r>
            <w:proofErr w:type="spellEnd"/>
            <w:r>
              <w:t>;= 40) and (</w:t>
            </w:r>
            <w:proofErr w:type="spellStart"/>
            <w:r>
              <w:t>i</w:t>
            </w:r>
            <w:proofErr w:type="spellEnd"/>
            <w:r>
              <w:t xml:space="preserve"> &amp;</w:t>
            </w:r>
            <w:proofErr w:type="spellStart"/>
            <w:r>
              <w:t>lt</w:t>
            </w:r>
            <w:proofErr w:type="spellEnd"/>
            <w:r>
              <w:t>; 80):</w:t>
            </w:r>
          </w:p>
          <w:p w14:paraId="345DFE49" w14:textId="77777777" w:rsidR="00A47707" w:rsidRDefault="00A47707" w:rsidP="00A47707">
            <w:pPr>
              <w:pStyle w:val="Title"/>
            </w:pPr>
            <w:r>
              <w:t xml:space="preserve">                    </w:t>
            </w:r>
            <w:proofErr w:type="spellStart"/>
            <w:r>
              <w:t>report_new</w:t>
            </w:r>
            <w:proofErr w:type="spellEnd"/>
            <w:r>
              <w:t xml:space="preserve"> += "\n" + " " * 17 + str(</w:t>
            </w:r>
            <w:proofErr w:type="spellStart"/>
            <w:r>
              <w:t>list_drinks</w:t>
            </w:r>
            <w:proofErr w:type="spellEnd"/>
            <w:r>
              <w:t>&amp;#91;i - 40]) + "  x  " + str(</w:t>
            </w:r>
            <w:proofErr w:type="spellStart"/>
            <w:r>
              <w:t>list_item_order</w:t>
            </w:r>
            <w:proofErr w:type="spellEnd"/>
            <w:r>
              <w:t>&amp;#91;i])</w:t>
            </w:r>
          </w:p>
          <w:p w14:paraId="14F1062C" w14:textId="77777777" w:rsidR="00A47707" w:rsidRDefault="00A47707" w:rsidP="00A47707">
            <w:pPr>
              <w:pStyle w:val="Title"/>
            </w:pPr>
            <w:r>
              <w:t xml:space="preserve">                    print(" " * 17 + str(</w:t>
            </w:r>
            <w:proofErr w:type="spellStart"/>
            <w:r>
              <w:t>list_drinks</w:t>
            </w:r>
            <w:proofErr w:type="spellEnd"/>
            <w:r>
              <w:t>&amp;#91;i - 40]) + "   x  " + str(</w:t>
            </w:r>
            <w:proofErr w:type="spellStart"/>
            <w:r>
              <w:t>list_item_order</w:t>
            </w:r>
            <w:proofErr w:type="spellEnd"/>
            <w:r>
              <w:t>&amp;#91;i]))</w:t>
            </w:r>
          </w:p>
          <w:p w14:paraId="7D867CAE" w14:textId="77777777" w:rsidR="00A47707" w:rsidRDefault="00A47707" w:rsidP="00A47707">
            <w:pPr>
              <w:pStyle w:val="Title"/>
            </w:pPr>
            <w:r>
              <w:t xml:space="preserve">                    </w:t>
            </w:r>
            <w:proofErr w:type="spellStart"/>
            <w:r>
              <w:t>total_price</w:t>
            </w:r>
            <w:proofErr w:type="spellEnd"/>
            <w:r>
              <w:t xml:space="preserve"> += </w:t>
            </w:r>
            <w:proofErr w:type="spellStart"/>
            <w:r>
              <w:t>list_item_price</w:t>
            </w:r>
            <w:proofErr w:type="spellEnd"/>
            <w:r>
              <w:t xml:space="preserve">&amp;#91;i] * </w:t>
            </w:r>
            <w:proofErr w:type="spellStart"/>
            <w:r>
              <w:t>list_item_order</w:t>
            </w:r>
            <w:proofErr w:type="spellEnd"/>
            <w:r>
              <w:t>&amp;#91;i] # Calculating the total price for drinks</w:t>
            </w:r>
          </w:p>
          <w:p w14:paraId="2B6A0FFB" w14:textId="77777777" w:rsidR="00A47707" w:rsidRDefault="00A47707" w:rsidP="00A47707">
            <w:pPr>
              <w:pStyle w:val="Title"/>
            </w:pPr>
            <w:r>
              <w:t xml:space="preserve">                if (</w:t>
            </w:r>
            <w:proofErr w:type="spellStart"/>
            <w:r>
              <w:t>i</w:t>
            </w:r>
            <w:proofErr w:type="spellEnd"/>
            <w:r>
              <w:t xml:space="preserve"> &amp;</w:t>
            </w:r>
            <w:proofErr w:type="spellStart"/>
            <w:r>
              <w:t>gt</w:t>
            </w:r>
            <w:proofErr w:type="spellEnd"/>
            <w:r>
              <w:t>;= 80) and (</w:t>
            </w:r>
            <w:proofErr w:type="spellStart"/>
            <w:r>
              <w:t>i</w:t>
            </w:r>
            <w:proofErr w:type="spellEnd"/>
            <w:r>
              <w:t xml:space="preserve"> &amp;</w:t>
            </w:r>
            <w:proofErr w:type="spellStart"/>
            <w:r>
              <w:t>lt</w:t>
            </w:r>
            <w:proofErr w:type="spellEnd"/>
            <w:r>
              <w:t>; 100):</w:t>
            </w:r>
          </w:p>
          <w:p w14:paraId="1EF3D1E6" w14:textId="77777777" w:rsidR="00A47707" w:rsidRDefault="00A47707" w:rsidP="00A47707">
            <w:pPr>
              <w:pStyle w:val="Title"/>
            </w:pPr>
            <w:r>
              <w:t xml:space="preserve">                    </w:t>
            </w:r>
            <w:proofErr w:type="spellStart"/>
            <w:r>
              <w:t>report_new</w:t>
            </w:r>
            <w:proofErr w:type="spellEnd"/>
            <w:r>
              <w:t xml:space="preserve"> += "\n" + " " * 17 + str(</w:t>
            </w:r>
            <w:proofErr w:type="spellStart"/>
            <w:r>
              <w:t>list_services</w:t>
            </w:r>
            <w:proofErr w:type="spellEnd"/>
            <w:r>
              <w:t>&amp;#91;i - 80])</w:t>
            </w:r>
          </w:p>
          <w:p w14:paraId="0AC8237F" w14:textId="77777777" w:rsidR="00A47707" w:rsidRDefault="00A47707" w:rsidP="00A47707">
            <w:pPr>
              <w:pStyle w:val="Title"/>
            </w:pPr>
            <w:r>
              <w:t xml:space="preserve">                    print(" " * 17 + str(</w:t>
            </w:r>
            <w:proofErr w:type="spellStart"/>
            <w:r>
              <w:t>list_services</w:t>
            </w:r>
            <w:proofErr w:type="spellEnd"/>
            <w:r>
              <w:t>&amp;#91;i - 80]))</w:t>
            </w:r>
          </w:p>
          <w:p w14:paraId="3B0688CB" w14:textId="77777777" w:rsidR="00A47707" w:rsidRDefault="00A47707" w:rsidP="00A47707">
            <w:pPr>
              <w:pStyle w:val="Title"/>
            </w:pPr>
            <w:r>
              <w:t xml:space="preserve">                    </w:t>
            </w:r>
            <w:proofErr w:type="spellStart"/>
            <w:r>
              <w:t>total_price</w:t>
            </w:r>
            <w:proofErr w:type="spellEnd"/>
            <w:r>
              <w:t xml:space="preserve"> += </w:t>
            </w:r>
            <w:proofErr w:type="spellStart"/>
            <w:r>
              <w:t>list_item_price</w:t>
            </w:r>
            <w:proofErr w:type="spellEnd"/>
            <w:r>
              <w:t xml:space="preserve">&amp;#91;i] * </w:t>
            </w:r>
            <w:proofErr w:type="spellStart"/>
            <w:r>
              <w:t>list_item_order</w:t>
            </w:r>
            <w:proofErr w:type="spellEnd"/>
            <w:r>
              <w:t>&amp;#91;i] # Calculating the total price for services</w:t>
            </w:r>
          </w:p>
          <w:p w14:paraId="04BA9C6E" w14:textId="77777777" w:rsidR="00A47707" w:rsidRDefault="00A47707" w:rsidP="00A47707">
            <w:pPr>
              <w:pStyle w:val="Title"/>
            </w:pPr>
            <w:r>
              <w:t xml:space="preserve">                </w:t>
            </w:r>
            <w:proofErr w:type="spellStart"/>
            <w:r>
              <w:t>i</w:t>
            </w:r>
            <w:proofErr w:type="spellEnd"/>
            <w:r>
              <w:t xml:space="preserve"> += 1</w:t>
            </w:r>
          </w:p>
          <w:p w14:paraId="060FE2C9" w14:textId="77777777" w:rsidR="00A47707" w:rsidRDefault="00A47707" w:rsidP="00A47707">
            <w:pPr>
              <w:pStyle w:val="Title"/>
            </w:pPr>
            <w:r>
              <w:t xml:space="preserve">            else:</w:t>
            </w:r>
          </w:p>
          <w:p w14:paraId="2A7BDCB0" w14:textId="77777777" w:rsidR="00A47707" w:rsidRDefault="00A47707" w:rsidP="00A47707">
            <w:pPr>
              <w:pStyle w:val="Title"/>
            </w:pPr>
            <w:r>
              <w:t xml:space="preserve">                </w:t>
            </w:r>
            <w:proofErr w:type="spellStart"/>
            <w:r>
              <w:t>i</w:t>
            </w:r>
            <w:proofErr w:type="spellEnd"/>
            <w:r>
              <w:t xml:space="preserve"> += 1</w:t>
            </w:r>
          </w:p>
          <w:p w14:paraId="6CCE1118" w14:textId="77777777" w:rsidR="00A47707" w:rsidRDefault="00A47707" w:rsidP="00A47707">
            <w:pPr>
              <w:pStyle w:val="Title"/>
            </w:pPr>
            <w:r>
              <w:t xml:space="preserve">        ### Applying Discounts </w:t>
            </w:r>
            <w:proofErr w:type="spellStart"/>
            <w:r>
              <w:t>Ruless</w:t>
            </w:r>
            <w:proofErr w:type="spellEnd"/>
          </w:p>
          <w:p w14:paraId="3872B8A9" w14:textId="77777777" w:rsidR="00A47707" w:rsidRDefault="00A47707" w:rsidP="00A47707">
            <w:pPr>
              <w:pStyle w:val="Title"/>
            </w:pPr>
            <w:r>
              <w:t xml:space="preserve">        if </w:t>
            </w:r>
            <w:proofErr w:type="spellStart"/>
            <w:r>
              <w:t>total_price</w:t>
            </w:r>
            <w:proofErr w:type="spellEnd"/>
            <w:r>
              <w:t xml:space="preserve"> &amp;</w:t>
            </w:r>
            <w:proofErr w:type="spellStart"/>
            <w:r>
              <w:t>gt</w:t>
            </w:r>
            <w:proofErr w:type="spellEnd"/>
            <w:r>
              <w:t>; var_discount_3: ### price &amp;</w:t>
            </w:r>
            <w:proofErr w:type="spellStart"/>
            <w:r>
              <w:t>gt</w:t>
            </w:r>
            <w:proofErr w:type="spellEnd"/>
            <w:r>
              <w:t>; 5000</w:t>
            </w:r>
          </w:p>
          <w:p w14:paraId="2422F773" w14:textId="77777777" w:rsidR="00A47707" w:rsidRDefault="00A47707" w:rsidP="00A47707">
            <w:pPr>
              <w:pStyle w:val="Title"/>
            </w:pPr>
            <w:r>
              <w:t xml:space="preserve">            </w:t>
            </w:r>
            <w:proofErr w:type="spellStart"/>
            <w:r>
              <w:t>total_price</w:t>
            </w:r>
            <w:proofErr w:type="spellEnd"/>
            <w:r>
              <w:t xml:space="preserve"> -= </w:t>
            </w:r>
            <w:proofErr w:type="spellStart"/>
            <w:r>
              <w:t>total_price</w:t>
            </w:r>
            <w:proofErr w:type="spellEnd"/>
            <w:r>
              <w:t xml:space="preserve"> * var_discount_3_rate # Discount fees from the </w:t>
            </w:r>
            <w:proofErr w:type="spellStart"/>
            <w:r>
              <w:t>total_price</w:t>
            </w:r>
            <w:proofErr w:type="spellEnd"/>
            <w:r>
              <w:t xml:space="preserve"> by 0.15 or 15%</w:t>
            </w:r>
          </w:p>
          <w:p w14:paraId="6C7BB843" w14:textId="77777777" w:rsidR="00A47707" w:rsidRDefault="00A47707" w:rsidP="00A47707">
            <w:pPr>
              <w:pStyle w:val="Title"/>
            </w:pPr>
            <w:r>
              <w:t xml:space="preserve">            </w:t>
            </w:r>
            <w:proofErr w:type="spellStart"/>
            <w:r>
              <w:t>report_new</w:t>
            </w:r>
            <w:proofErr w:type="spellEnd"/>
            <w:r>
              <w:t xml:space="preserve"> += "\n" + " " * 17 + "-" * 35 + "\n" \</w:t>
            </w:r>
          </w:p>
          <w:p w14:paraId="6158D919" w14:textId="77777777" w:rsidR="00A47707" w:rsidRDefault="00A47707" w:rsidP="00A47707">
            <w:pPr>
              <w:pStyle w:val="Title"/>
            </w:pPr>
            <w:r>
              <w:t xml:space="preserve">                "" + " " * 17 + "DISCOUNT RATES:      % " + str(var_discount_3_rate * 100) + "\n" \</w:t>
            </w:r>
          </w:p>
          <w:p w14:paraId="288D908A" w14:textId="77777777" w:rsidR="00A47707" w:rsidRDefault="00A47707" w:rsidP="00A47707">
            <w:pPr>
              <w:pStyle w:val="Title"/>
            </w:pPr>
            <w:r>
              <w:t xml:space="preserve">                "" + " " * 17 + "DISCOUNT AMOUNTS:   RM " + str(round(</w:t>
            </w:r>
            <w:proofErr w:type="spellStart"/>
            <w:r>
              <w:t>total_price</w:t>
            </w:r>
            <w:proofErr w:type="spellEnd"/>
            <w:r>
              <w:t xml:space="preserve"> * var_discount_3_rate, 2)) + "\n" + " " * 17 + "_" * 35 + "\n" \</w:t>
            </w:r>
          </w:p>
          <w:p w14:paraId="59EECCA8" w14:textId="77777777" w:rsidR="00A47707" w:rsidRDefault="00A47707" w:rsidP="00A47707">
            <w:pPr>
              <w:pStyle w:val="Title"/>
            </w:pPr>
            <w:r>
              <w:t xml:space="preserve">                "" + " " * 17 + "TOTAL PRICES:       RM " + str(round(</w:t>
            </w:r>
            <w:proofErr w:type="spellStart"/>
            <w:r>
              <w:t>total_price</w:t>
            </w:r>
            <w:proofErr w:type="spellEnd"/>
            <w:r>
              <w:t xml:space="preserve">, 2)) + "\n" + " " * 17 + "*" * 35 # Round() to flour the float into an </w:t>
            </w:r>
            <w:proofErr w:type="spellStart"/>
            <w:r>
              <w:t>interger</w:t>
            </w:r>
            <w:proofErr w:type="spellEnd"/>
          </w:p>
          <w:p w14:paraId="392E30A8" w14:textId="77777777" w:rsidR="00A47707" w:rsidRDefault="00A47707" w:rsidP="00A47707">
            <w:pPr>
              <w:pStyle w:val="Title"/>
            </w:pPr>
            <w:r>
              <w:t xml:space="preserve">            print(" " * 17 + "-" * 35 + "\n"</w:t>
            </w:r>
          </w:p>
          <w:p w14:paraId="3C0D7EE3" w14:textId="77777777" w:rsidR="00A47707" w:rsidRDefault="00A47707" w:rsidP="00A47707">
            <w:pPr>
              <w:pStyle w:val="Title"/>
            </w:pPr>
            <w:r>
              <w:t xml:space="preserve">                "" + " " * 17 + "DISCOUNT RATES:      % " + str(var_discount_3_rate * 100) + "\n"</w:t>
            </w:r>
          </w:p>
          <w:p w14:paraId="6CC9ACD8" w14:textId="77777777" w:rsidR="00A47707" w:rsidRDefault="00A47707" w:rsidP="00A47707">
            <w:pPr>
              <w:pStyle w:val="Title"/>
            </w:pPr>
            <w:r>
              <w:t xml:space="preserve">                "" + " " * 17 + "DISCOUNT AMOUNTS:   RM " + str(round(</w:t>
            </w:r>
            <w:proofErr w:type="spellStart"/>
            <w:r>
              <w:t>total_price</w:t>
            </w:r>
            <w:proofErr w:type="spellEnd"/>
            <w:r>
              <w:t xml:space="preserve"> * var_discount_3_rate, 2)) + "\n" + " " * 17 + "_" * 35 + "\n"</w:t>
            </w:r>
          </w:p>
          <w:p w14:paraId="0FF8C745" w14:textId="77777777" w:rsidR="00A47707" w:rsidRDefault="00A47707" w:rsidP="00A47707">
            <w:pPr>
              <w:pStyle w:val="Title"/>
            </w:pPr>
            <w:r>
              <w:t xml:space="preserve">                "" + " " * 17 + "TOTAL PRICES:       RM " + str(round(</w:t>
            </w:r>
            <w:proofErr w:type="spellStart"/>
            <w:r>
              <w:t>total_price</w:t>
            </w:r>
            <w:proofErr w:type="spellEnd"/>
            <w:r>
              <w:t>, 2)))</w:t>
            </w:r>
          </w:p>
          <w:p w14:paraId="56014BA7" w14:textId="77777777" w:rsidR="00A47707" w:rsidRDefault="00A47707" w:rsidP="00A47707">
            <w:pPr>
              <w:pStyle w:val="Title"/>
            </w:pPr>
            <w:r>
              <w:t xml:space="preserve">        </w:t>
            </w:r>
            <w:proofErr w:type="spellStart"/>
            <w:r>
              <w:t>elif</w:t>
            </w:r>
            <w:proofErr w:type="spellEnd"/>
            <w:r>
              <w:t xml:space="preserve"> </w:t>
            </w:r>
            <w:proofErr w:type="spellStart"/>
            <w:r>
              <w:t>total_price</w:t>
            </w:r>
            <w:proofErr w:type="spellEnd"/>
            <w:r>
              <w:t xml:space="preserve"> &amp;</w:t>
            </w:r>
            <w:proofErr w:type="spellStart"/>
            <w:r>
              <w:t>gt</w:t>
            </w:r>
            <w:proofErr w:type="spellEnd"/>
            <w:r>
              <w:t>; var_discount_2: ### price &amp;</w:t>
            </w:r>
            <w:proofErr w:type="spellStart"/>
            <w:r>
              <w:t>gt</w:t>
            </w:r>
            <w:proofErr w:type="spellEnd"/>
            <w:r>
              <w:t>; 3000</w:t>
            </w:r>
          </w:p>
          <w:p w14:paraId="0AC0183E" w14:textId="77777777" w:rsidR="00A47707" w:rsidRDefault="00A47707" w:rsidP="00A47707">
            <w:pPr>
              <w:pStyle w:val="Title"/>
            </w:pPr>
            <w:r>
              <w:t xml:space="preserve">            </w:t>
            </w:r>
            <w:proofErr w:type="spellStart"/>
            <w:r>
              <w:t>total_price</w:t>
            </w:r>
            <w:proofErr w:type="spellEnd"/>
            <w:r>
              <w:t xml:space="preserve"> -= </w:t>
            </w:r>
            <w:proofErr w:type="spellStart"/>
            <w:r>
              <w:t>total_price</w:t>
            </w:r>
            <w:proofErr w:type="spellEnd"/>
            <w:r>
              <w:t xml:space="preserve"> * var_discount_2_rate # Discount fees from the </w:t>
            </w:r>
            <w:proofErr w:type="spellStart"/>
            <w:r>
              <w:t>total_price</w:t>
            </w:r>
            <w:proofErr w:type="spellEnd"/>
            <w:r>
              <w:t xml:space="preserve"> by 0.10 or 10%</w:t>
            </w:r>
          </w:p>
          <w:p w14:paraId="066EBC72" w14:textId="77777777" w:rsidR="00A47707" w:rsidRDefault="00A47707" w:rsidP="00A47707">
            <w:pPr>
              <w:pStyle w:val="Title"/>
            </w:pPr>
            <w:r>
              <w:t xml:space="preserve">            </w:t>
            </w:r>
            <w:proofErr w:type="spellStart"/>
            <w:r>
              <w:t>report_new</w:t>
            </w:r>
            <w:proofErr w:type="spellEnd"/>
            <w:r>
              <w:t xml:space="preserve"> += "\n" + " " * 17 + "-" * 35 + "\n" \</w:t>
            </w:r>
          </w:p>
          <w:p w14:paraId="6140248C" w14:textId="77777777" w:rsidR="00A47707" w:rsidRDefault="00A47707" w:rsidP="00A47707">
            <w:pPr>
              <w:pStyle w:val="Title"/>
            </w:pPr>
            <w:r>
              <w:t xml:space="preserve">                "" + " " * 17 + "DISCOUNT RATES:      % " + str(var_discount_2_rate * 100) + "\n" \</w:t>
            </w:r>
          </w:p>
          <w:p w14:paraId="74C70578" w14:textId="77777777" w:rsidR="00A47707" w:rsidRDefault="00A47707" w:rsidP="00A47707">
            <w:pPr>
              <w:pStyle w:val="Title"/>
            </w:pPr>
            <w:r>
              <w:t xml:space="preserve">                "" + " " * 17 + "DISCOUNT AMOUNTS:   RM " + str(round(</w:t>
            </w:r>
            <w:proofErr w:type="spellStart"/>
            <w:r>
              <w:t>total_price</w:t>
            </w:r>
            <w:proofErr w:type="spellEnd"/>
            <w:r>
              <w:t xml:space="preserve"> * var_discount_2_rate, 2)) + "\n" + " " * 17 + "_" * 35 + "\n" \</w:t>
            </w:r>
          </w:p>
          <w:p w14:paraId="1229BB0B" w14:textId="77777777" w:rsidR="00A47707" w:rsidRDefault="00A47707" w:rsidP="00A47707">
            <w:pPr>
              <w:pStyle w:val="Title"/>
            </w:pPr>
            <w:r>
              <w:t xml:space="preserve">                "" + " " * 17 + "TOTAL PRICES:       RM " + str(round(</w:t>
            </w:r>
            <w:proofErr w:type="spellStart"/>
            <w:r>
              <w:t>total_price</w:t>
            </w:r>
            <w:proofErr w:type="spellEnd"/>
            <w:r>
              <w:t xml:space="preserve">, 2)) + "\n" + " " * 17 + "*" * 35 # Round() to flour the float into an </w:t>
            </w:r>
            <w:proofErr w:type="spellStart"/>
            <w:r>
              <w:t>interger</w:t>
            </w:r>
            <w:proofErr w:type="spellEnd"/>
          </w:p>
          <w:p w14:paraId="65F93E94" w14:textId="77777777" w:rsidR="00A47707" w:rsidRDefault="00A47707" w:rsidP="00A47707">
            <w:pPr>
              <w:pStyle w:val="Title"/>
            </w:pPr>
            <w:r>
              <w:t xml:space="preserve">            print(" " * 17 + "-" * 35 + "\n"</w:t>
            </w:r>
          </w:p>
          <w:p w14:paraId="25E2ACB4" w14:textId="77777777" w:rsidR="00A47707" w:rsidRDefault="00A47707" w:rsidP="00A47707">
            <w:pPr>
              <w:pStyle w:val="Title"/>
            </w:pPr>
            <w:r>
              <w:t xml:space="preserve">                "" + " " * 17 + "DISCOUNT RATES:      % " + str(var_discount_2_rate * 100) + "\n"</w:t>
            </w:r>
          </w:p>
          <w:p w14:paraId="04082F50" w14:textId="77777777" w:rsidR="00A47707" w:rsidRDefault="00A47707" w:rsidP="00A47707">
            <w:pPr>
              <w:pStyle w:val="Title"/>
            </w:pPr>
            <w:r>
              <w:t xml:space="preserve">                "" + " " * 17 + "DISCOUNT AMOUNTS:   RM " + str(round(</w:t>
            </w:r>
            <w:proofErr w:type="spellStart"/>
            <w:r>
              <w:t>total_price</w:t>
            </w:r>
            <w:proofErr w:type="spellEnd"/>
            <w:r>
              <w:t xml:space="preserve"> * var_discount_2_rate, 2)) + "\n" + " " * 17 + "_" * 35 + "\n"</w:t>
            </w:r>
          </w:p>
          <w:p w14:paraId="490BD333" w14:textId="77777777" w:rsidR="00A47707" w:rsidRDefault="00A47707" w:rsidP="00A47707">
            <w:pPr>
              <w:pStyle w:val="Title"/>
            </w:pPr>
            <w:r>
              <w:t xml:space="preserve">                "" + " " * 17 + "TOTAL PRICES:       RM " + str(round(</w:t>
            </w:r>
            <w:proofErr w:type="spellStart"/>
            <w:r>
              <w:t>total_price</w:t>
            </w:r>
            <w:proofErr w:type="spellEnd"/>
            <w:r>
              <w:t>, 2)))</w:t>
            </w:r>
          </w:p>
          <w:p w14:paraId="65B21BC6" w14:textId="77777777" w:rsidR="00A47707" w:rsidRDefault="00A47707" w:rsidP="00A47707">
            <w:pPr>
              <w:pStyle w:val="Title"/>
            </w:pPr>
            <w:r>
              <w:t xml:space="preserve">        </w:t>
            </w:r>
            <w:proofErr w:type="spellStart"/>
            <w:r>
              <w:t>elif</w:t>
            </w:r>
            <w:proofErr w:type="spellEnd"/>
            <w:r>
              <w:t xml:space="preserve"> </w:t>
            </w:r>
            <w:proofErr w:type="spellStart"/>
            <w:r>
              <w:t>total_price</w:t>
            </w:r>
            <w:proofErr w:type="spellEnd"/>
            <w:r>
              <w:t xml:space="preserve"> &amp;</w:t>
            </w:r>
            <w:proofErr w:type="spellStart"/>
            <w:r>
              <w:t>gt</w:t>
            </w:r>
            <w:proofErr w:type="spellEnd"/>
            <w:r>
              <w:t>; var_discount_1: ### price &amp;</w:t>
            </w:r>
            <w:proofErr w:type="spellStart"/>
            <w:r>
              <w:t>gt</w:t>
            </w:r>
            <w:proofErr w:type="spellEnd"/>
            <w:r>
              <w:t>; 200</w:t>
            </w:r>
          </w:p>
          <w:p w14:paraId="7CE0695F" w14:textId="77777777" w:rsidR="00A47707" w:rsidRDefault="00A47707" w:rsidP="00A47707">
            <w:pPr>
              <w:pStyle w:val="Title"/>
            </w:pPr>
            <w:r>
              <w:t xml:space="preserve">            </w:t>
            </w:r>
            <w:proofErr w:type="spellStart"/>
            <w:r>
              <w:t>total_price</w:t>
            </w:r>
            <w:proofErr w:type="spellEnd"/>
            <w:r>
              <w:t xml:space="preserve"> -= </w:t>
            </w:r>
            <w:proofErr w:type="spellStart"/>
            <w:r>
              <w:t>total_price</w:t>
            </w:r>
            <w:proofErr w:type="spellEnd"/>
            <w:r>
              <w:t xml:space="preserve"> * var_discount_1_rate # Discount fees from the </w:t>
            </w:r>
            <w:proofErr w:type="spellStart"/>
            <w:r>
              <w:t>total_price</w:t>
            </w:r>
            <w:proofErr w:type="spellEnd"/>
            <w:r>
              <w:t xml:space="preserve"> by 0.05 or 5%</w:t>
            </w:r>
          </w:p>
          <w:p w14:paraId="483757AC" w14:textId="77777777" w:rsidR="00A47707" w:rsidRDefault="00A47707" w:rsidP="00A47707">
            <w:pPr>
              <w:pStyle w:val="Title"/>
            </w:pPr>
            <w:r>
              <w:t xml:space="preserve">            </w:t>
            </w:r>
            <w:proofErr w:type="spellStart"/>
            <w:r>
              <w:t>report_new</w:t>
            </w:r>
            <w:proofErr w:type="spellEnd"/>
            <w:r>
              <w:t xml:space="preserve"> += "\n" + " " * 17 + "-" * 35 + "\n" \</w:t>
            </w:r>
          </w:p>
          <w:p w14:paraId="0E2B4C8F" w14:textId="77777777" w:rsidR="00A47707" w:rsidRDefault="00A47707" w:rsidP="00A47707">
            <w:pPr>
              <w:pStyle w:val="Title"/>
            </w:pPr>
            <w:r>
              <w:t xml:space="preserve">                "" + " " * 17 + "DISCOUNT RATES:      % " + str(var_discount_1_rate * 100) + "\n" \</w:t>
            </w:r>
          </w:p>
          <w:p w14:paraId="2E24D315" w14:textId="77777777" w:rsidR="00A47707" w:rsidRDefault="00A47707" w:rsidP="00A47707">
            <w:pPr>
              <w:pStyle w:val="Title"/>
            </w:pPr>
            <w:r>
              <w:t xml:space="preserve">                "" + " " * 17 + "DISCOUNT AMOUNTS:   RM " + str(round(</w:t>
            </w:r>
            <w:proofErr w:type="spellStart"/>
            <w:r>
              <w:t>total_price</w:t>
            </w:r>
            <w:proofErr w:type="spellEnd"/>
            <w:r>
              <w:t xml:space="preserve"> * var_discount_1_rate, 2)) + "\n" + " " * 17 + "_" * 35 + "\n" \</w:t>
            </w:r>
          </w:p>
          <w:p w14:paraId="55C28AE5" w14:textId="77777777" w:rsidR="00A47707" w:rsidRDefault="00A47707" w:rsidP="00A47707">
            <w:pPr>
              <w:pStyle w:val="Title"/>
            </w:pPr>
            <w:r>
              <w:t xml:space="preserve">                "" + " " * 17 + "TOTAL PRICES:       RM " + str(round(</w:t>
            </w:r>
            <w:proofErr w:type="spellStart"/>
            <w:r>
              <w:t>total_price</w:t>
            </w:r>
            <w:proofErr w:type="spellEnd"/>
            <w:r>
              <w:t xml:space="preserve">, 2)) + "\n" + " " * 17 + "*" * 35 # Round() to flour the float into an </w:t>
            </w:r>
            <w:proofErr w:type="spellStart"/>
            <w:r>
              <w:t>interger</w:t>
            </w:r>
            <w:proofErr w:type="spellEnd"/>
          </w:p>
          <w:p w14:paraId="23574ADC" w14:textId="77777777" w:rsidR="00A47707" w:rsidRDefault="00A47707" w:rsidP="00A47707">
            <w:pPr>
              <w:pStyle w:val="Title"/>
            </w:pPr>
            <w:r>
              <w:t xml:space="preserve">            print(" " * 17 + "-" * 35 + "\n"</w:t>
            </w:r>
          </w:p>
          <w:p w14:paraId="66DFA154" w14:textId="77777777" w:rsidR="00A47707" w:rsidRDefault="00A47707" w:rsidP="00A47707">
            <w:pPr>
              <w:pStyle w:val="Title"/>
            </w:pPr>
            <w:r>
              <w:t xml:space="preserve">                "" + " " * 17 + "DISCOUNT RATES:      % " + str(var_discount_1_rate * 100) + "\n"</w:t>
            </w:r>
          </w:p>
          <w:p w14:paraId="2C3CF154" w14:textId="77777777" w:rsidR="00A47707" w:rsidRDefault="00A47707" w:rsidP="00A47707">
            <w:pPr>
              <w:pStyle w:val="Title"/>
            </w:pPr>
            <w:r>
              <w:t xml:space="preserve">                "" + " " * 17 + "DISCOUNT AMOUNTS:   RM " + str(round(</w:t>
            </w:r>
            <w:proofErr w:type="spellStart"/>
            <w:r>
              <w:t>total_price</w:t>
            </w:r>
            <w:proofErr w:type="spellEnd"/>
            <w:r>
              <w:t xml:space="preserve"> * var_discount_1_rate, 2)) + "\n" + " " * 17 + "_" * 35 + "\n"</w:t>
            </w:r>
          </w:p>
          <w:p w14:paraId="3902E6E0" w14:textId="77777777" w:rsidR="00A47707" w:rsidRDefault="00A47707" w:rsidP="00A47707">
            <w:pPr>
              <w:pStyle w:val="Title"/>
            </w:pPr>
            <w:r>
              <w:t xml:space="preserve">                "" + " " * 17 + "TOTAL PRICES:       RM " + str(round(</w:t>
            </w:r>
            <w:proofErr w:type="spellStart"/>
            <w:r>
              <w:t>total_price</w:t>
            </w:r>
            <w:proofErr w:type="spellEnd"/>
            <w:r>
              <w:t>, 2)))</w:t>
            </w:r>
          </w:p>
          <w:p w14:paraId="3F600487" w14:textId="77777777" w:rsidR="00A47707" w:rsidRDefault="00A47707" w:rsidP="00A47707">
            <w:pPr>
              <w:pStyle w:val="Title"/>
            </w:pPr>
            <w:r>
              <w:t xml:space="preserve">        else:</w:t>
            </w:r>
          </w:p>
          <w:p w14:paraId="619A911F" w14:textId="77777777" w:rsidR="00A47707" w:rsidRDefault="00A47707" w:rsidP="00A47707">
            <w:pPr>
              <w:pStyle w:val="Title"/>
            </w:pPr>
            <w:r>
              <w:t xml:space="preserve">            </w:t>
            </w:r>
            <w:proofErr w:type="spellStart"/>
            <w:r>
              <w:t>report_new</w:t>
            </w:r>
            <w:proofErr w:type="spellEnd"/>
            <w:r>
              <w:t xml:space="preserve"> += "\n" + " " * 17 + "-" * 35 + "\n" + " " * 17 + "TOTAL PRICES:       RM " + str(round(</w:t>
            </w:r>
            <w:proofErr w:type="spellStart"/>
            <w:r>
              <w:t>total_price</w:t>
            </w:r>
            <w:proofErr w:type="spellEnd"/>
            <w:r>
              <w:t>, 2)) + "\n" + " " * 17 + "*" * 35</w:t>
            </w:r>
          </w:p>
          <w:p w14:paraId="01BE498D" w14:textId="77777777" w:rsidR="00A47707" w:rsidRDefault="00A47707" w:rsidP="00A47707">
            <w:pPr>
              <w:pStyle w:val="Title"/>
            </w:pPr>
            <w:r>
              <w:t xml:space="preserve">            print(" " * 17 + "_" * 35 + "\n" + " " * 17 + "TOTAL PRICES:       RM " + str(round(</w:t>
            </w:r>
            <w:proofErr w:type="spellStart"/>
            <w:r>
              <w:t>total_price</w:t>
            </w:r>
            <w:proofErr w:type="spellEnd"/>
            <w:r>
              <w:t>, 2)))</w:t>
            </w:r>
          </w:p>
          <w:p w14:paraId="7C18604A" w14:textId="77777777" w:rsidR="00A47707" w:rsidRDefault="00A47707" w:rsidP="00A47707">
            <w:pPr>
              <w:pStyle w:val="Title"/>
            </w:pPr>
          </w:p>
          <w:p w14:paraId="4E32EE52" w14:textId="77777777" w:rsidR="00A47707" w:rsidRDefault="00A47707" w:rsidP="00A47707">
            <w:pPr>
              <w:pStyle w:val="Title"/>
            </w:pPr>
            <w:r>
              <w:t xml:space="preserve">        print("\n (P) PAY           (M) MAIN MENU           (R) REPORT          (E) EXIT\n" + "_" * 72)</w:t>
            </w:r>
          </w:p>
          <w:p w14:paraId="12ED9EE0" w14:textId="77777777" w:rsidR="00A47707" w:rsidRDefault="00A47707" w:rsidP="00A47707">
            <w:pPr>
              <w:pStyle w:val="Title"/>
            </w:pPr>
            <w:r>
              <w:t xml:space="preserve">        input_1 = str(input("Please Select Your Operation: ")).upper()</w:t>
            </w:r>
          </w:p>
          <w:p w14:paraId="40F4BE1C" w14:textId="77777777" w:rsidR="00A47707" w:rsidRDefault="00A47707" w:rsidP="00A47707">
            <w:pPr>
              <w:pStyle w:val="Title"/>
            </w:pPr>
            <w:r>
              <w:t xml:space="preserve">        if (input_1 == 'P'):</w:t>
            </w:r>
          </w:p>
          <w:p w14:paraId="082DFDA2" w14:textId="77777777" w:rsidR="00A47707" w:rsidRDefault="00A47707" w:rsidP="00A47707">
            <w:pPr>
              <w:pStyle w:val="Title"/>
            </w:pPr>
            <w:r>
              <w:t xml:space="preserve">            print("\n" * 10)</w:t>
            </w:r>
          </w:p>
          <w:p w14:paraId="6767F1F0" w14:textId="77777777" w:rsidR="00A47707" w:rsidRDefault="00A47707" w:rsidP="00A47707">
            <w:pPr>
              <w:pStyle w:val="Title"/>
            </w:pPr>
            <w:r>
              <w:t xml:space="preserve">            print("Successfully Paid!")</w:t>
            </w:r>
          </w:p>
          <w:p w14:paraId="19B965F9" w14:textId="77777777" w:rsidR="00A47707" w:rsidRDefault="00A47707" w:rsidP="00A47707">
            <w:pPr>
              <w:pStyle w:val="Title"/>
            </w:pPr>
            <w:r>
              <w:t xml:space="preserve">            </w:t>
            </w:r>
            <w:proofErr w:type="spellStart"/>
            <w:r>
              <w:t>file_report</w:t>
            </w:r>
            <w:proofErr w:type="spellEnd"/>
            <w:r>
              <w:t xml:space="preserve"> = open('files'+navigator_symbol+'</w:t>
            </w:r>
            <w:proofErr w:type="spellStart"/>
            <w:r>
              <w:t>report.fsd</w:t>
            </w:r>
            <w:proofErr w:type="spellEnd"/>
            <w:r>
              <w:t>', 'a') # Save it into a file</w:t>
            </w:r>
          </w:p>
          <w:p w14:paraId="7889B681" w14:textId="77777777" w:rsidR="00A47707" w:rsidRDefault="00A47707" w:rsidP="00A47707">
            <w:pPr>
              <w:pStyle w:val="Title"/>
            </w:pPr>
            <w:r>
              <w:t xml:space="preserve">            </w:t>
            </w:r>
            <w:proofErr w:type="spellStart"/>
            <w:r>
              <w:t>file_report.write</w:t>
            </w:r>
            <w:proofErr w:type="spellEnd"/>
            <w:r>
              <w:t>(</w:t>
            </w:r>
            <w:proofErr w:type="spellStart"/>
            <w:r>
              <w:t>report_new</w:t>
            </w:r>
            <w:proofErr w:type="spellEnd"/>
            <w:r>
              <w:t>)</w:t>
            </w:r>
          </w:p>
          <w:p w14:paraId="562B63C7" w14:textId="77777777" w:rsidR="00A47707" w:rsidRDefault="00A47707" w:rsidP="00A47707">
            <w:pPr>
              <w:pStyle w:val="Title"/>
            </w:pPr>
            <w:r>
              <w:t xml:space="preserve">            </w:t>
            </w:r>
            <w:proofErr w:type="spellStart"/>
            <w:r>
              <w:t>file_report.close</w:t>
            </w:r>
            <w:proofErr w:type="spellEnd"/>
            <w:r>
              <w:t>()</w:t>
            </w:r>
          </w:p>
          <w:p w14:paraId="599FBF4E" w14:textId="77777777" w:rsidR="00A47707" w:rsidRDefault="00A47707" w:rsidP="00A47707">
            <w:pPr>
              <w:pStyle w:val="Title"/>
            </w:pPr>
            <w:r>
              <w:t xml:space="preserve">            </w:t>
            </w:r>
            <w:proofErr w:type="spellStart"/>
            <w:r>
              <w:t>def_default</w:t>
            </w:r>
            <w:proofErr w:type="spellEnd"/>
            <w:r>
              <w:t>() #Reset the program for the name order</w:t>
            </w:r>
          </w:p>
          <w:p w14:paraId="607AF065" w14:textId="77777777" w:rsidR="00A47707" w:rsidRDefault="00A47707" w:rsidP="00A47707">
            <w:pPr>
              <w:pStyle w:val="Title"/>
            </w:pPr>
            <w:r>
              <w:t xml:space="preserve">        </w:t>
            </w:r>
            <w:proofErr w:type="spellStart"/>
            <w:r>
              <w:t>elif</w:t>
            </w:r>
            <w:proofErr w:type="spellEnd"/>
            <w:r>
              <w:t xml:space="preserve"> (input_1 == 'M'):</w:t>
            </w:r>
          </w:p>
          <w:p w14:paraId="67654375" w14:textId="77777777" w:rsidR="00A47707" w:rsidRDefault="00A47707" w:rsidP="00A47707">
            <w:pPr>
              <w:pStyle w:val="Title"/>
            </w:pPr>
            <w:r>
              <w:t xml:space="preserve">            print("\n" * 10)</w:t>
            </w:r>
          </w:p>
          <w:p w14:paraId="32D9C781" w14:textId="77777777" w:rsidR="00A47707" w:rsidRDefault="00A47707" w:rsidP="00A47707">
            <w:pPr>
              <w:pStyle w:val="Title"/>
            </w:pPr>
            <w:r>
              <w:t xml:space="preserve">            </w:t>
            </w:r>
            <w:proofErr w:type="spellStart"/>
            <w:r>
              <w:t>def_main</w:t>
            </w:r>
            <w:proofErr w:type="spellEnd"/>
            <w:r>
              <w:t>() #Navigate back to the main menu</w:t>
            </w:r>
          </w:p>
          <w:p w14:paraId="67C77E32" w14:textId="77777777" w:rsidR="00A47707" w:rsidRDefault="00A47707" w:rsidP="00A47707">
            <w:pPr>
              <w:pStyle w:val="Title"/>
            </w:pPr>
            <w:r>
              <w:t xml:space="preserve">            break</w:t>
            </w:r>
          </w:p>
          <w:p w14:paraId="6B41384D" w14:textId="77777777" w:rsidR="00A47707" w:rsidRDefault="00A47707" w:rsidP="00A47707">
            <w:pPr>
              <w:pStyle w:val="Title"/>
            </w:pPr>
            <w:r>
              <w:t xml:space="preserve">        </w:t>
            </w:r>
            <w:proofErr w:type="spellStart"/>
            <w:r>
              <w:t>elif</w:t>
            </w:r>
            <w:proofErr w:type="spellEnd"/>
            <w:r>
              <w:t xml:space="preserve"> (input_1 == 'R'):</w:t>
            </w:r>
          </w:p>
          <w:p w14:paraId="4019D0A4" w14:textId="77777777" w:rsidR="00A47707" w:rsidRDefault="00A47707" w:rsidP="00A47707">
            <w:pPr>
              <w:pStyle w:val="Title"/>
            </w:pPr>
            <w:r>
              <w:t xml:space="preserve">            print("\n" * 10)</w:t>
            </w:r>
          </w:p>
          <w:p w14:paraId="3966085B" w14:textId="77777777" w:rsidR="00A47707" w:rsidRDefault="00A47707" w:rsidP="00A47707">
            <w:pPr>
              <w:pStyle w:val="Title"/>
            </w:pPr>
            <w:r>
              <w:t xml:space="preserve">            </w:t>
            </w:r>
            <w:proofErr w:type="spellStart"/>
            <w:r>
              <w:t>def_report</w:t>
            </w:r>
            <w:proofErr w:type="spellEnd"/>
            <w:r>
              <w:t>() # Navigate to the reports</w:t>
            </w:r>
          </w:p>
          <w:p w14:paraId="1A5B70AA" w14:textId="77777777" w:rsidR="00A47707" w:rsidRDefault="00A47707" w:rsidP="00A47707">
            <w:pPr>
              <w:pStyle w:val="Title"/>
            </w:pPr>
            <w:r>
              <w:t xml:space="preserve">            break</w:t>
            </w:r>
          </w:p>
          <w:p w14:paraId="40FDE8EC" w14:textId="77777777" w:rsidR="00A47707" w:rsidRDefault="00A47707" w:rsidP="00A47707">
            <w:pPr>
              <w:pStyle w:val="Title"/>
            </w:pPr>
            <w:r>
              <w:t xml:space="preserve">        </w:t>
            </w:r>
            <w:proofErr w:type="spellStart"/>
            <w:r>
              <w:t>elif</w:t>
            </w:r>
            <w:proofErr w:type="spellEnd"/>
            <w:r>
              <w:t xml:space="preserve"> ('E' in input_1) or ('e' in input_1):</w:t>
            </w:r>
          </w:p>
          <w:p w14:paraId="67DD844B" w14:textId="77777777" w:rsidR="00A47707" w:rsidRDefault="00A47707" w:rsidP="00A47707">
            <w:pPr>
              <w:pStyle w:val="Title"/>
            </w:pPr>
            <w:r>
              <w:t xml:space="preserve">            print("*" * 32 + "THANK YOU" + "*" * 31 + "\n")</w:t>
            </w:r>
          </w:p>
          <w:p w14:paraId="382913ED" w14:textId="77777777" w:rsidR="00A47707" w:rsidRDefault="00A47707" w:rsidP="00A47707">
            <w:pPr>
              <w:pStyle w:val="Title"/>
            </w:pPr>
            <w:r>
              <w:t xml:space="preserve">            break</w:t>
            </w:r>
          </w:p>
          <w:p w14:paraId="1AEE4D68" w14:textId="77777777" w:rsidR="00A47707" w:rsidRDefault="00A47707" w:rsidP="00A47707">
            <w:pPr>
              <w:pStyle w:val="Title"/>
            </w:pPr>
            <w:r>
              <w:t xml:space="preserve">        else:</w:t>
            </w:r>
          </w:p>
          <w:p w14:paraId="431C4E3F" w14:textId="77777777" w:rsidR="00A47707" w:rsidRDefault="00A47707" w:rsidP="00A47707">
            <w:pPr>
              <w:pStyle w:val="Title"/>
            </w:pPr>
            <w:r>
              <w:t xml:space="preserve">            print("\n" * 10 + "ERROR: Invalid Input (" + str(input_1) + "). Try again!")</w:t>
            </w:r>
          </w:p>
          <w:p w14:paraId="47DA259E" w14:textId="2FF29AF5" w:rsidR="003969A2" w:rsidRDefault="00A47707" w:rsidP="00A47707">
            <w:pPr>
              <w:pStyle w:val="Title"/>
            </w:pPr>
            <w:proofErr w:type="spellStart"/>
            <w:r>
              <w:t>def_main</w:t>
            </w:r>
            <w:proofErr w:type="spellEnd"/>
            <w:r>
              <w:t>() # Execute Main menu Loop</w:t>
            </w:r>
          </w:p>
          <w:p w14:paraId="16E1F026" w14:textId="77777777" w:rsidR="003969A2" w:rsidRDefault="003969A2" w:rsidP="003969A2">
            <w:pPr>
              <w:pStyle w:val="Title"/>
            </w:pPr>
            <w:proofErr w:type="spellStart"/>
            <w:r>
              <w:t>list_foods</w:t>
            </w:r>
            <w:proofErr w:type="spellEnd"/>
            <w:r>
              <w:t xml:space="preserve"> = &amp;#91;]                    #Variable List of foods, names + prices.</w:t>
            </w:r>
          </w:p>
          <w:p w14:paraId="74C69BCC" w14:textId="77777777" w:rsidR="003969A2" w:rsidRDefault="003969A2" w:rsidP="003969A2">
            <w:pPr>
              <w:pStyle w:val="Title"/>
            </w:pPr>
            <w:proofErr w:type="spellStart"/>
            <w:r>
              <w:t>list_drinks</w:t>
            </w:r>
            <w:proofErr w:type="spellEnd"/>
            <w:r>
              <w:t xml:space="preserve"> = &amp;#91;]                   #Variable List of drinks, names + prices.</w:t>
            </w:r>
          </w:p>
          <w:p w14:paraId="0253D195" w14:textId="77777777" w:rsidR="003969A2" w:rsidRDefault="003969A2" w:rsidP="003969A2">
            <w:pPr>
              <w:pStyle w:val="Title"/>
            </w:pPr>
            <w:proofErr w:type="spellStart"/>
            <w:r>
              <w:t>list_services</w:t>
            </w:r>
            <w:proofErr w:type="spellEnd"/>
            <w:r>
              <w:t xml:space="preserve"> = &amp;#91;]                 #Variable List of other services, names + prices.</w:t>
            </w:r>
          </w:p>
          <w:p w14:paraId="649BE6F7" w14:textId="77777777" w:rsidR="003969A2" w:rsidRDefault="003969A2" w:rsidP="003969A2">
            <w:pPr>
              <w:pStyle w:val="Title"/>
            </w:pPr>
          </w:p>
          <w:p w14:paraId="4BF88785" w14:textId="77777777" w:rsidR="003969A2" w:rsidRDefault="003969A2" w:rsidP="003969A2">
            <w:pPr>
              <w:pStyle w:val="Title"/>
            </w:pPr>
            <w:proofErr w:type="spellStart"/>
            <w:r>
              <w:t>list_item_price</w:t>
            </w:r>
            <w:proofErr w:type="spellEnd"/>
            <w:r>
              <w:t xml:space="preserve"> = &amp;#91;0] * 100        #Variable List of item prices. Index: 0-39 for foods, index: 40-79 for drinks,</w:t>
            </w:r>
          </w:p>
          <w:p w14:paraId="1873D87A" w14:textId="77777777" w:rsidR="003969A2" w:rsidRDefault="003969A2" w:rsidP="003969A2">
            <w:pPr>
              <w:pStyle w:val="Title"/>
            </w:pPr>
            <w:r>
              <w:t xml:space="preserve">                                   #Index: 80-99 for other services.</w:t>
            </w:r>
          </w:p>
          <w:p w14:paraId="2F448E06" w14:textId="77777777" w:rsidR="003969A2" w:rsidRDefault="003969A2" w:rsidP="003969A2">
            <w:pPr>
              <w:pStyle w:val="Title"/>
            </w:pPr>
            <w:r>
              <w:t>var_discount_1 = 200                      #First discount starts.</w:t>
            </w:r>
          </w:p>
          <w:p w14:paraId="74093D84" w14:textId="77777777" w:rsidR="003969A2" w:rsidRDefault="003969A2" w:rsidP="003969A2">
            <w:pPr>
              <w:pStyle w:val="Title"/>
            </w:pPr>
            <w:r>
              <w:t>var_discount_2 = 1000                     #Second discount starts.</w:t>
            </w:r>
          </w:p>
          <w:p w14:paraId="2189D9C8" w14:textId="77777777" w:rsidR="003969A2" w:rsidRDefault="003969A2" w:rsidP="003969A2">
            <w:pPr>
              <w:pStyle w:val="Title"/>
            </w:pPr>
            <w:r>
              <w:t>var_discount_3 = 5000                     #Third discount starts.</w:t>
            </w:r>
          </w:p>
          <w:p w14:paraId="407485A1" w14:textId="77777777" w:rsidR="003969A2" w:rsidRDefault="003969A2" w:rsidP="003969A2">
            <w:pPr>
              <w:pStyle w:val="Title"/>
            </w:pPr>
            <w:r>
              <w:t>var_discount_1_rate = 0.05                #First discount rate.</w:t>
            </w:r>
          </w:p>
          <w:p w14:paraId="51373F43" w14:textId="77777777" w:rsidR="003969A2" w:rsidRDefault="003969A2" w:rsidP="003969A2">
            <w:pPr>
              <w:pStyle w:val="Title"/>
            </w:pPr>
            <w:r>
              <w:t>var_discount_2_rate = 0.10                #Second discount rate.</w:t>
            </w:r>
          </w:p>
          <w:p w14:paraId="4F82DC02" w14:textId="77777777" w:rsidR="003969A2" w:rsidRDefault="003969A2" w:rsidP="003969A2">
            <w:pPr>
              <w:pStyle w:val="Title"/>
            </w:pPr>
            <w:r>
              <w:t>var_discount_3_rate = 0.15                #Third discount rate.</w:t>
            </w:r>
          </w:p>
          <w:p w14:paraId="6A3F1D6E" w14:textId="77777777" w:rsidR="003969A2" w:rsidRDefault="003969A2" w:rsidP="003969A2">
            <w:pPr>
              <w:pStyle w:val="Title"/>
            </w:pPr>
          </w:p>
          <w:p w14:paraId="1258E399" w14:textId="77777777" w:rsidR="003969A2" w:rsidRDefault="003969A2" w:rsidP="003969A2">
            <w:pPr>
              <w:pStyle w:val="Title"/>
            </w:pPr>
          </w:p>
          <w:p w14:paraId="772027DD" w14:textId="77777777" w:rsidR="003969A2" w:rsidRDefault="003969A2" w:rsidP="003969A2">
            <w:pPr>
              <w:pStyle w:val="Title"/>
            </w:pPr>
            <w:proofErr w:type="spellStart"/>
            <w:r>
              <w:t>navigator_symbol</w:t>
            </w:r>
            <w:proofErr w:type="spellEnd"/>
            <w:r>
              <w:t xml:space="preserve"> = "/" # This will make the program runnable on any </w:t>
            </w:r>
            <w:proofErr w:type="spellStart"/>
            <w:r>
              <w:t>unix</w:t>
            </w:r>
            <w:proofErr w:type="spellEnd"/>
            <w:r>
              <w:t xml:space="preserve"> based </w:t>
            </w:r>
            <w:proofErr w:type="spellStart"/>
            <w:r>
              <w:t>enviroument</w:t>
            </w:r>
            <w:proofErr w:type="spellEnd"/>
            <w:r>
              <w:t xml:space="preserve"> because it has </w:t>
            </w:r>
            <w:proofErr w:type="spellStart"/>
            <w:r>
              <w:t>differnet</w:t>
            </w:r>
            <w:proofErr w:type="spellEnd"/>
            <w:r>
              <w:t xml:space="preserve"> file system</w:t>
            </w:r>
          </w:p>
          <w:p w14:paraId="27A64DD6" w14:textId="77777777" w:rsidR="003969A2" w:rsidRDefault="003969A2" w:rsidP="003969A2">
            <w:pPr>
              <w:pStyle w:val="Title"/>
            </w:pPr>
            <w:r>
              <w:t>if os.name == "</w:t>
            </w:r>
            <w:proofErr w:type="spellStart"/>
            <w:r>
              <w:t>nt</w:t>
            </w:r>
            <w:proofErr w:type="spellEnd"/>
            <w:r>
              <w:t>":</w:t>
            </w:r>
          </w:p>
          <w:p w14:paraId="3204CAA8" w14:textId="77777777" w:rsidR="003969A2" w:rsidRDefault="003969A2" w:rsidP="003969A2">
            <w:pPr>
              <w:pStyle w:val="Title"/>
            </w:pPr>
            <w:r>
              <w:t xml:space="preserve">    </w:t>
            </w:r>
            <w:proofErr w:type="spellStart"/>
            <w:r>
              <w:t>navigator_symbol</w:t>
            </w:r>
            <w:proofErr w:type="spellEnd"/>
            <w:r>
              <w:t xml:space="preserve"> = "\\" # This will make the program runnable on Windows</w:t>
            </w:r>
          </w:p>
          <w:p w14:paraId="7CDF668B" w14:textId="77777777" w:rsidR="003969A2" w:rsidRDefault="003969A2" w:rsidP="003969A2">
            <w:pPr>
              <w:pStyle w:val="Title"/>
            </w:pPr>
          </w:p>
          <w:p w14:paraId="216DE8B2" w14:textId="77777777" w:rsidR="003969A2" w:rsidRDefault="003969A2" w:rsidP="003969A2">
            <w:pPr>
              <w:pStyle w:val="Title"/>
            </w:pPr>
          </w:p>
          <w:p w14:paraId="1084B46E" w14:textId="77777777" w:rsidR="003969A2" w:rsidRDefault="003969A2" w:rsidP="003969A2">
            <w:pPr>
              <w:pStyle w:val="Title"/>
            </w:pPr>
            <w:r>
              <w:t xml:space="preserve">def </w:t>
            </w:r>
            <w:proofErr w:type="spellStart"/>
            <w:r>
              <w:t>def_default</w:t>
            </w:r>
            <w:proofErr w:type="spellEnd"/>
            <w:r>
              <w:t>():</w:t>
            </w:r>
          </w:p>
          <w:p w14:paraId="4E0AA98A" w14:textId="77777777" w:rsidR="003969A2" w:rsidRDefault="003969A2" w:rsidP="003969A2">
            <w:pPr>
              <w:pStyle w:val="Title"/>
            </w:pPr>
            <w:r>
              <w:t xml:space="preserve">    global </w:t>
            </w:r>
            <w:proofErr w:type="spellStart"/>
            <w:r>
              <w:t>list_drinks</w:t>
            </w:r>
            <w:proofErr w:type="spellEnd"/>
            <w:r>
              <w:t xml:space="preserve">, </w:t>
            </w:r>
            <w:proofErr w:type="spellStart"/>
            <w:r>
              <w:t>list_foods</w:t>
            </w:r>
            <w:proofErr w:type="spellEnd"/>
            <w:r>
              <w:t xml:space="preserve">, </w:t>
            </w:r>
            <w:proofErr w:type="spellStart"/>
            <w:r>
              <w:t>list_services</w:t>
            </w:r>
            <w:proofErr w:type="spellEnd"/>
            <w:r>
              <w:t xml:space="preserve">, </w:t>
            </w:r>
            <w:proofErr w:type="spellStart"/>
            <w:r>
              <w:t>list_item_order</w:t>
            </w:r>
            <w:proofErr w:type="spellEnd"/>
            <w:r>
              <w:t xml:space="preserve">, </w:t>
            </w:r>
            <w:proofErr w:type="spellStart"/>
            <w:r>
              <w:t>list_item_price</w:t>
            </w:r>
            <w:proofErr w:type="spellEnd"/>
            <w:r>
              <w:t xml:space="preserve">     </w:t>
            </w:r>
          </w:p>
          <w:p w14:paraId="0A16FB36" w14:textId="77777777" w:rsidR="003969A2" w:rsidRDefault="003969A2" w:rsidP="003969A2">
            <w:pPr>
              <w:pStyle w:val="Title"/>
            </w:pPr>
            <w:r>
              <w:t xml:space="preserve">    </w:t>
            </w:r>
            <w:proofErr w:type="spellStart"/>
            <w:r>
              <w:t>list_item_order</w:t>
            </w:r>
            <w:proofErr w:type="spellEnd"/>
            <w:r>
              <w:t xml:space="preserve"> = &amp;#91;0] * 100                    #Create a list, length 100. Max index number is 99.</w:t>
            </w:r>
          </w:p>
          <w:p w14:paraId="2EB0058F" w14:textId="77777777" w:rsidR="003969A2" w:rsidRDefault="003969A2" w:rsidP="003969A2">
            <w:pPr>
              <w:pStyle w:val="Title"/>
            </w:pPr>
            <w:proofErr w:type="spellStart"/>
            <w:r>
              <w:t>def_default</w:t>
            </w:r>
            <w:proofErr w:type="spellEnd"/>
            <w:r>
              <w:t>()                                      #Index: 0-39 for foods, index: 40-79 for drinks,</w:t>
            </w:r>
          </w:p>
          <w:p w14:paraId="31D2089B" w14:textId="77777777" w:rsidR="003969A2" w:rsidRDefault="003969A2" w:rsidP="003969A2">
            <w:pPr>
              <w:pStyle w:val="Title"/>
            </w:pPr>
            <w:r>
              <w:t xml:space="preserve">                                                   #Index: 80-99 for other services. Global variables.</w:t>
            </w:r>
          </w:p>
          <w:p w14:paraId="61A0EAFD" w14:textId="77777777" w:rsidR="003969A2" w:rsidRDefault="003969A2" w:rsidP="003969A2">
            <w:pPr>
              <w:pStyle w:val="Title"/>
            </w:pPr>
          </w:p>
          <w:p w14:paraId="7563CD17" w14:textId="77777777" w:rsidR="003969A2" w:rsidRDefault="003969A2" w:rsidP="003969A2">
            <w:pPr>
              <w:pStyle w:val="Title"/>
            </w:pPr>
          </w:p>
          <w:p w14:paraId="10BFDBC0" w14:textId="77777777" w:rsidR="003969A2" w:rsidRDefault="003969A2" w:rsidP="003969A2">
            <w:pPr>
              <w:pStyle w:val="Title"/>
            </w:pPr>
            <w:r>
              <w:t xml:space="preserve">def </w:t>
            </w:r>
            <w:proofErr w:type="spellStart"/>
            <w:r>
              <w:t>def_main</w:t>
            </w:r>
            <w:proofErr w:type="spellEnd"/>
            <w:r>
              <w:t>():</w:t>
            </w:r>
          </w:p>
          <w:p w14:paraId="2B5E19E9" w14:textId="77777777" w:rsidR="003969A2" w:rsidRDefault="003969A2" w:rsidP="003969A2">
            <w:pPr>
              <w:pStyle w:val="Title"/>
            </w:pPr>
            <w:r>
              <w:t xml:space="preserve">    while True:                                            #Repeat Menu until stops.</w:t>
            </w:r>
          </w:p>
          <w:p w14:paraId="5414CC38" w14:textId="77777777" w:rsidR="003969A2" w:rsidRDefault="003969A2" w:rsidP="003969A2">
            <w:pPr>
              <w:pStyle w:val="Title"/>
            </w:pPr>
            <w:r>
              <w:t xml:space="preserve">        print("*" * 31 + "MAIN MENU" + "*" * 32 + "\n"     #Design for Main Menu.</w:t>
            </w:r>
          </w:p>
          <w:p w14:paraId="3CEB729C" w14:textId="77777777" w:rsidR="003969A2" w:rsidRDefault="003969A2" w:rsidP="003969A2">
            <w:pPr>
              <w:pStyle w:val="Title"/>
            </w:pPr>
            <w:r>
              <w:t xml:space="preserve">              "\t(O) ORDER\n"                              #"*" * 31 means, write (*) 31 times.</w:t>
            </w:r>
          </w:p>
          <w:p w14:paraId="2F98A496" w14:textId="77777777" w:rsidR="003969A2" w:rsidRDefault="003969A2" w:rsidP="003969A2">
            <w:pPr>
              <w:pStyle w:val="Title"/>
            </w:pPr>
            <w:r>
              <w:t xml:space="preserve">              "\t(R) REPORT\n"</w:t>
            </w:r>
          </w:p>
          <w:p w14:paraId="0DEEE723" w14:textId="77777777" w:rsidR="003969A2" w:rsidRDefault="003969A2" w:rsidP="003969A2">
            <w:pPr>
              <w:pStyle w:val="Title"/>
            </w:pPr>
            <w:r>
              <w:t xml:space="preserve">              "\t(P) PAYMENT\n"</w:t>
            </w:r>
          </w:p>
          <w:p w14:paraId="2125D89F" w14:textId="77777777" w:rsidR="003969A2" w:rsidRDefault="003969A2" w:rsidP="003969A2">
            <w:pPr>
              <w:pStyle w:val="Title"/>
            </w:pPr>
            <w:r>
              <w:t xml:space="preserve">              "\t(E) EXIT\n" +</w:t>
            </w:r>
          </w:p>
          <w:p w14:paraId="43F41A5D" w14:textId="77777777" w:rsidR="003969A2" w:rsidRDefault="003969A2" w:rsidP="003969A2">
            <w:pPr>
              <w:pStyle w:val="Title"/>
            </w:pPr>
            <w:r>
              <w:t xml:space="preserve">              "_" * 72)</w:t>
            </w:r>
          </w:p>
          <w:p w14:paraId="06A42A05" w14:textId="77777777" w:rsidR="003969A2" w:rsidRDefault="003969A2" w:rsidP="003969A2">
            <w:pPr>
              <w:pStyle w:val="Title"/>
            </w:pPr>
          </w:p>
          <w:p w14:paraId="62ECB930" w14:textId="77777777" w:rsidR="003969A2" w:rsidRDefault="003969A2" w:rsidP="003969A2">
            <w:pPr>
              <w:pStyle w:val="Title"/>
            </w:pPr>
            <w:r>
              <w:t xml:space="preserve">        input_1 = str(input("Please Select Your Operation: ")).upper()    #Input, have to choose operation. Make everything UPPER symbol.</w:t>
            </w:r>
          </w:p>
          <w:p w14:paraId="2E894932" w14:textId="77777777" w:rsidR="003969A2" w:rsidRDefault="003969A2" w:rsidP="003969A2">
            <w:pPr>
              <w:pStyle w:val="Title"/>
            </w:pPr>
            <w:r>
              <w:t xml:space="preserve">        if (</w:t>
            </w:r>
            <w:proofErr w:type="spellStart"/>
            <w:r>
              <w:t>len</w:t>
            </w:r>
            <w:proofErr w:type="spellEnd"/>
            <w:r>
              <w:t>(input_1) == 1):                                           #Checking input length.</w:t>
            </w:r>
          </w:p>
          <w:p w14:paraId="63C9C613" w14:textId="77777777" w:rsidR="003969A2" w:rsidRDefault="003969A2" w:rsidP="003969A2">
            <w:pPr>
              <w:pStyle w:val="Title"/>
            </w:pPr>
            <w:r>
              <w:t xml:space="preserve">            if (input_1 == 'O'):                                          #If input is "O".</w:t>
            </w:r>
          </w:p>
          <w:p w14:paraId="4EC0A89C" w14:textId="77777777" w:rsidR="003969A2" w:rsidRDefault="003969A2" w:rsidP="003969A2">
            <w:pPr>
              <w:pStyle w:val="Title"/>
            </w:pPr>
            <w:r>
              <w:t xml:space="preserve">                print("\n" * 10)                                         #Create 100 empty lines.</w:t>
            </w:r>
          </w:p>
          <w:p w14:paraId="50113D1E" w14:textId="77777777" w:rsidR="003969A2" w:rsidRDefault="003969A2" w:rsidP="003969A2">
            <w:pPr>
              <w:pStyle w:val="Title"/>
            </w:pPr>
            <w:r>
              <w:t xml:space="preserve">                </w:t>
            </w:r>
            <w:proofErr w:type="spellStart"/>
            <w:r>
              <w:t>def_order_menu</w:t>
            </w:r>
            <w:proofErr w:type="spellEnd"/>
            <w:r>
              <w:t>()                                          #Start Order Menu function.</w:t>
            </w:r>
          </w:p>
          <w:p w14:paraId="40627693" w14:textId="77777777" w:rsidR="003969A2" w:rsidRDefault="003969A2" w:rsidP="003969A2">
            <w:pPr>
              <w:pStyle w:val="Title"/>
            </w:pPr>
            <w:r>
              <w:t xml:space="preserve">                break                                                     #Stop repeating Main Menu.</w:t>
            </w:r>
          </w:p>
          <w:p w14:paraId="1C6BB49B" w14:textId="77777777" w:rsidR="003969A2" w:rsidRDefault="003969A2" w:rsidP="003969A2">
            <w:pPr>
              <w:pStyle w:val="Title"/>
            </w:pPr>
            <w:r>
              <w:t xml:space="preserve">            </w:t>
            </w:r>
            <w:proofErr w:type="spellStart"/>
            <w:r>
              <w:t>elif</w:t>
            </w:r>
            <w:proofErr w:type="spellEnd"/>
            <w:r>
              <w:t xml:space="preserve"> (input_1 == 'R'):                                        #If input is "R".</w:t>
            </w:r>
          </w:p>
          <w:p w14:paraId="6AFC518F" w14:textId="77777777" w:rsidR="003969A2" w:rsidRDefault="003969A2" w:rsidP="003969A2">
            <w:pPr>
              <w:pStyle w:val="Title"/>
            </w:pPr>
            <w:r>
              <w:t xml:space="preserve">                print("\n" * 10)                                         #Create 100 empty lines.</w:t>
            </w:r>
          </w:p>
          <w:p w14:paraId="6CD1BE14" w14:textId="77777777" w:rsidR="003969A2" w:rsidRDefault="003969A2" w:rsidP="003969A2">
            <w:pPr>
              <w:pStyle w:val="Title"/>
            </w:pPr>
            <w:r>
              <w:t xml:space="preserve">                </w:t>
            </w:r>
            <w:proofErr w:type="spellStart"/>
            <w:r>
              <w:t>def_report</w:t>
            </w:r>
            <w:proofErr w:type="spellEnd"/>
            <w:r>
              <w:t>()                                              #Start Report function.</w:t>
            </w:r>
          </w:p>
          <w:p w14:paraId="4575EB18" w14:textId="77777777" w:rsidR="003969A2" w:rsidRDefault="003969A2" w:rsidP="003969A2">
            <w:pPr>
              <w:pStyle w:val="Title"/>
            </w:pPr>
            <w:r>
              <w:t xml:space="preserve">                break                                                     #Stop repeating Main Menu.</w:t>
            </w:r>
          </w:p>
          <w:p w14:paraId="57C8CBDD" w14:textId="77777777" w:rsidR="003969A2" w:rsidRDefault="003969A2" w:rsidP="003969A2">
            <w:pPr>
              <w:pStyle w:val="Title"/>
            </w:pPr>
            <w:r>
              <w:t xml:space="preserve">            </w:t>
            </w:r>
            <w:proofErr w:type="spellStart"/>
            <w:r>
              <w:t>elif</w:t>
            </w:r>
            <w:proofErr w:type="spellEnd"/>
            <w:r>
              <w:t xml:space="preserve"> (input_1 == 'P'):                                        #If input is "P".</w:t>
            </w:r>
          </w:p>
          <w:p w14:paraId="4D41B673" w14:textId="77777777" w:rsidR="003969A2" w:rsidRDefault="003969A2" w:rsidP="003969A2">
            <w:pPr>
              <w:pStyle w:val="Title"/>
            </w:pPr>
            <w:r>
              <w:t xml:space="preserve">                print("\n" * 10)                                         #Create 100 empty lines.</w:t>
            </w:r>
          </w:p>
          <w:p w14:paraId="6D013975" w14:textId="77777777" w:rsidR="003969A2" w:rsidRDefault="003969A2" w:rsidP="003969A2">
            <w:pPr>
              <w:pStyle w:val="Title"/>
            </w:pPr>
            <w:r>
              <w:t xml:space="preserve">                </w:t>
            </w:r>
            <w:proofErr w:type="spellStart"/>
            <w:r>
              <w:t>def_payment</w:t>
            </w:r>
            <w:proofErr w:type="spellEnd"/>
            <w:r>
              <w:t>()                                             #Start Payment function.</w:t>
            </w:r>
          </w:p>
          <w:p w14:paraId="63063BFB" w14:textId="77777777" w:rsidR="003969A2" w:rsidRDefault="003969A2" w:rsidP="003969A2">
            <w:pPr>
              <w:pStyle w:val="Title"/>
            </w:pPr>
            <w:r>
              <w:t xml:space="preserve">                break                                                     #Stop repeating Main Menu.</w:t>
            </w:r>
          </w:p>
          <w:p w14:paraId="0137FD68" w14:textId="77777777" w:rsidR="003969A2" w:rsidRDefault="003969A2" w:rsidP="003969A2">
            <w:pPr>
              <w:pStyle w:val="Title"/>
            </w:pPr>
            <w:r>
              <w:t xml:space="preserve">            </w:t>
            </w:r>
            <w:proofErr w:type="spellStart"/>
            <w:r>
              <w:t>elif</w:t>
            </w:r>
            <w:proofErr w:type="spellEnd"/>
            <w:r>
              <w:t xml:space="preserve"> (input_1 == 'E'):                                        #If input is "E".</w:t>
            </w:r>
          </w:p>
          <w:p w14:paraId="5C011D80" w14:textId="77777777" w:rsidR="003969A2" w:rsidRDefault="003969A2" w:rsidP="003969A2">
            <w:pPr>
              <w:pStyle w:val="Title"/>
            </w:pPr>
            <w:r>
              <w:t xml:space="preserve">                print("*" * 32 + "THANK YOU" + "*" * 31 + "\n")           #Good bye comment.</w:t>
            </w:r>
          </w:p>
          <w:p w14:paraId="31D5A379" w14:textId="77777777" w:rsidR="003969A2" w:rsidRDefault="003969A2" w:rsidP="003969A2">
            <w:pPr>
              <w:pStyle w:val="Title"/>
            </w:pPr>
            <w:r>
              <w:t xml:space="preserve">                break                                                     #Stop repeating Main Menu.</w:t>
            </w:r>
          </w:p>
          <w:p w14:paraId="6BED3471" w14:textId="77777777" w:rsidR="003969A2" w:rsidRDefault="003969A2" w:rsidP="003969A2">
            <w:pPr>
              <w:pStyle w:val="Title"/>
            </w:pPr>
            <w:r>
              <w:t xml:space="preserve">            else:                                                                                 #If O, R, P, E not inserted then...</w:t>
            </w:r>
          </w:p>
          <w:p w14:paraId="0601CAF1" w14:textId="77777777" w:rsidR="003969A2" w:rsidRDefault="003969A2" w:rsidP="003969A2">
            <w:pPr>
              <w:pStyle w:val="Title"/>
            </w:pPr>
            <w:r>
              <w:t xml:space="preserve">                print("\n" * 10 + "ERROR: Invalid Input (" + str(input_1) + "). Try again!")     #Invalid input.</w:t>
            </w:r>
          </w:p>
          <w:p w14:paraId="0DD324A5" w14:textId="77777777" w:rsidR="003969A2" w:rsidRDefault="003969A2" w:rsidP="003969A2">
            <w:pPr>
              <w:pStyle w:val="Title"/>
            </w:pPr>
            <w:r>
              <w:t xml:space="preserve">        else:                                                                                     #If input length not equal to 1...</w:t>
            </w:r>
          </w:p>
          <w:p w14:paraId="78317E0B" w14:textId="77777777" w:rsidR="003969A2" w:rsidRDefault="003969A2" w:rsidP="003969A2">
            <w:pPr>
              <w:pStyle w:val="Title"/>
            </w:pPr>
            <w:r>
              <w:t xml:space="preserve">            print("\n" * 10 + "ERROR: Invalid Input (" + str(input_1) + "). Try again!")         #Invalid input.</w:t>
            </w:r>
          </w:p>
          <w:p w14:paraId="1DBD5D5D" w14:textId="77777777" w:rsidR="003969A2" w:rsidRDefault="003969A2" w:rsidP="003969A2">
            <w:pPr>
              <w:pStyle w:val="Title"/>
            </w:pPr>
          </w:p>
          <w:p w14:paraId="04B38BE2" w14:textId="77777777" w:rsidR="003969A2" w:rsidRDefault="003969A2" w:rsidP="003969A2">
            <w:pPr>
              <w:pStyle w:val="Title"/>
            </w:pPr>
            <w:r>
              <w:t xml:space="preserve">def </w:t>
            </w:r>
            <w:proofErr w:type="spellStart"/>
            <w:r>
              <w:t>def_order_menu</w:t>
            </w:r>
            <w:proofErr w:type="spellEnd"/>
            <w:r>
              <w:t>():                                                                               #yousef</w:t>
            </w:r>
          </w:p>
          <w:p w14:paraId="770A216F" w14:textId="77777777" w:rsidR="003969A2" w:rsidRDefault="003969A2" w:rsidP="003969A2">
            <w:pPr>
              <w:pStyle w:val="Title"/>
            </w:pPr>
            <w:r>
              <w:t xml:space="preserve">    while True:                                             # While looping to keep menu alive</w:t>
            </w:r>
          </w:p>
          <w:p w14:paraId="5AB19256" w14:textId="77777777" w:rsidR="003969A2" w:rsidRDefault="003969A2" w:rsidP="003969A2">
            <w:pPr>
              <w:pStyle w:val="Title"/>
            </w:pPr>
            <w:r>
              <w:t xml:space="preserve">        print("*" * 31 + "ORDER PAGE" + "*" * 31 + "\n"     # Mail Menu</w:t>
            </w:r>
          </w:p>
          <w:p w14:paraId="6947E68D" w14:textId="77777777" w:rsidR="003969A2" w:rsidRDefault="003969A2" w:rsidP="003969A2">
            <w:pPr>
              <w:pStyle w:val="Title"/>
            </w:pPr>
            <w:r>
              <w:t xml:space="preserve">              "\t(F) FOODS AND DRINKS\n"</w:t>
            </w:r>
          </w:p>
          <w:p w14:paraId="06648BFD" w14:textId="77777777" w:rsidR="003969A2" w:rsidRDefault="003969A2" w:rsidP="003969A2">
            <w:pPr>
              <w:pStyle w:val="Title"/>
            </w:pPr>
            <w:r>
              <w:t xml:space="preserve">              "\t(O) OTHER SERVICES\n"</w:t>
            </w:r>
          </w:p>
          <w:p w14:paraId="5A5B1770" w14:textId="77777777" w:rsidR="003969A2" w:rsidRDefault="003969A2" w:rsidP="003969A2">
            <w:pPr>
              <w:pStyle w:val="Title"/>
            </w:pPr>
            <w:r>
              <w:t xml:space="preserve">              "\t(M) MAIN MENU\n"</w:t>
            </w:r>
          </w:p>
          <w:p w14:paraId="739F1C2B" w14:textId="77777777" w:rsidR="003969A2" w:rsidRDefault="003969A2" w:rsidP="003969A2">
            <w:pPr>
              <w:pStyle w:val="Title"/>
            </w:pPr>
            <w:r>
              <w:t xml:space="preserve">              "\t(E) EXIT\n" +</w:t>
            </w:r>
          </w:p>
          <w:p w14:paraId="3A08A0D2" w14:textId="77777777" w:rsidR="003969A2" w:rsidRDefault="003969A2" w:rsidP="003969A2">
            <w:pPr>
              <w:pStyle w:val="Title"/>
            </w:pPr>
            <w:r>
              <w:t xml:space="preserve">              "_" * 72)</w:t>
            </w:r>
          </w:p>
          <w:p w14:paraId="780E7439" w14:textId="77777777" w:rsidR="003969A2" w:rsidRDefault="003969A2" w:rsidP="003969A2">
            <w:pPr>
              <w:pStyle w:val="Title"/>
            </w:pPr>
          </w:p>
          <w:p w14:paraId="5D8DAA0A" w14:textId="77777777" w:rsidR="003969A2" w:rsidRDefault="003969A2" w:rsidP="003969A2">
            <w:pPr>
              <w:pStyle w:val="Title"/>
            </w:pPr>
            <w:r>
              <w:t xml:space="preserve">        input_1 = str(input("Please Select Your Operation: ")).upper() # Options Handling : F-O-M-E.</w:t>
            </w:r>
          </w:p>
          <w:p w14:paraId="1EC11AE0" w14:textId="77777777" w:rsidR="003969A2" w:rsidRDefault="003969A2" w:rsidP="003969A2">
            <w:pPr>
              <w:pStyle w:val="Title"/>
            </w:pPr>
            <w:r>
              <w:t xml:space="preserve">        if </w:t>
            </w:r>
            <w:proofErr w:type="spellStart"/>
            <w:r>
              <w:t>len</w:t>
            </w:r>
            <w:proofErr w:type="spellEnd"/>
            <w:r>
              <w:t>(input_1) == 1:</w:t>
            </w:r>
          </w:p>
          <w:p w14:paraId="7130C3A9" w14:textId="77777777" w:rsidR="003969A2" w:rsidRDefault="003969A2" w:rsidP="003969A2">
            <w:pPr>
              <w:pStyle w:val="Title"/>
            </w:pPr>
            <w:r>
              <w:t xml:space="preserve">            if (input_1 == 'F'):  #Easy Access Checking Logic</w:t>
            </w:r>
          </w:p>
          <w:p w14:paraId="76CF24C0" w14:textId="77777777" w:rsidR="003969A2" w:rsidRDefault="003969A2" w:rsidP="003969A2">
            <w:pPr>
              <w:pStyle w:val="Title"/>
            </w:pPr>
            <w:r>
              <w:t xml:space="preserve">                print("\n" * 10)</w:t>
            </w:r>
          </w:p>
          <w:p w14:paraId="03C1CB6C" w14:textId="77777777" w:rsidR="003969A2" w:rsidRDefault="003969A2" w:rsidP="003969A2">
            <w:pPr>
              <w:pStyle w:val="Title"/>
            </w:pPr>
            <w:r>
              <w:t xml:space="preserve">                </w:t>
            </w:r>
            <w:proofErr w:type="spellStart"/>
            <w:r>
              <w:t>def_food_drink_order</w:t>
            </w:r>
            <w:proofErr w:type="spellEnd"/>
            <w:r>
              <w:t>() # Show Food/Drinks Menu</w:t>
            </w:r>
          </w:p>
          <w:p w14:paraId="3CA5907A" w14:textId="77777777" w:rsidR="003969A2" w:rsidRDefault="003969A2" w:rsidP="003969A2">
            <w:pPr>
              <w:pStyle w:val="Title"/>
            </w:pPr>
            <w:r>
              <w:t xml:space="preserve">                break</w:t>
            </w:r>
          </w:p>
          <w:p w14:paraId="36A47289" w14:textId="77777777" w:rsidR="003969A2" w:rsidRDefault="003969A2" w:rsidP="003969A2">
            <w:pPr>
              <w:pStyle w:val="Title"/>
            </w:pPr>
            <w:r>
              <w:t xml:space="preserve">            </w:t>
            </w:r>
            <w:proofErr w:type="spellStart"/>
            <w:r>
              <w:t>elif</w:t>
            </w:r>
            <w:proofErr w:type="spellEnd"/>
            <w:r>
              <w:t xml:space="preserve"> (input_1 == 'O'):</w:t>
            </w:r>
          </w:p>
          <w:p w14:paraId="5DCABFEB" w14:textId="77777777" w:rsidR="003969A2" w:rsidRDefault="003969A2" w:rsidP="003969A2">
            <w:pPr>
              <w:pStyle w:val="Title"/>
            </w:pPr>
            <w:r>
              <w:t xml:space="preserve">                print("\n" * 10)</w:t>
            </w:r>
          </w:p>
          <w:p w14:paraId="46318585" w14:textId="77777777" w:rsidR="003969A2" w:rsidRDefault="003969A2" w:rsidP="003969A2">
            <w:pPr>
              <w:pStyle w:val="Title"/>
            </w:pPr>
            <w:r>
              <w:t xml:space="preserve">                </w:t>
            </w:r>
            <w:proofErr w:type="spellStart"/>
            <w:r>
              <w:t>def_other_services</w:t>
            </w:r>
            <w:proofErr w:type="spellEnd"/>
            <w:r>
              <w:t>() # Show Services Menu</w:t>
            </w:r>
          </w:p>
          <w:p w14:paraId="74DC0F69" w14:textId="77777777" w:rsidR="003969A2" w:rsidRDefault="003969A2" w:rsidP="003969A2">
            <w:pPr>
              <w:pStyle w:val="Title"/>
            </w:pPr>
            <w:r>
              <w:t xml:space="preserve">                break</w:t>
            </w:r>
          </w:p>
          <w:p w14:paraId="39483604" w14:textId="77777777" w:rsidR="003969A2" w:rsidRDefault="003969A2" w:rsidP="003969A2">
            <w:pPr>
              <w:pStyle w:val="Title"/>
            </w:pPr>
            <w:r>
              <w:t xml:space="preserve">            </w:t>
            </w:r>
            <w:proofErr w:type="spellStart"/>
            <w:r>
              <w:t>elif</w:t>
            </w:r>
            <w:proofErr w:type="spellEnd"/>
            <w:r>
              <w:t xml:space="preserve"> (input_1 == 'M'):</w:t>
            </w:r>
          </w:p>
          <w:p w14:paraId="224D0F7F" w14:textId="77777777" w:rsidR="003969A2" w:rsidRDefault="003969A2" w:rsidP="003969A2">
            <w:pPr>
              <w:pStyle w:val="Title"/>
            </w:pPr>
            <w:r>
              <w:t xml:space="preserve">                print("\n" * 10)</w:t>
            </w:r>
          </w:p>
          <w:p w14:paraId="01583F07" w14:textId="77777777" w:rsidR="003969A2" w:rsidRDefault="003969A2" w:rsidP="003969A2">
            <w:pPr>
              <w:pStyle w:val="Title"/>
            </w:pPr>
            <w:r>
              <w:t xml:space="preserve">                </w:t>
            </w:r>
            <w:proofErr w:type="spellStart"/>
            <w:r>
              <w:t>def_main</w:t>
            </w:r>
            <w:proofErr w:type="spellEnd"/>
            <w:r>
              <w:t>() # Show Main Menu</w:t>
            </w:r>
          </w:p>
          <w:p w14:paraId="31769263" w14:textId="77777777" w:rsidR="003969A2" w:rsidRDefault="003969A2" w:rsidP="003969A2">
            <w:pPr>
              <w:pStyle w:val="Title"/>
            </w:pPr>
            <w:r>
              <w:t xml:space="preserve">                break</w:t>
            </w:r>
          </w:p>
          <w:p w14:paraId="2CDAA534" w14:textId="77777777" w:rsidR="003969A2" w:rsidRDefault="003969A2" w:rsidP="003969A2">
            <w:pPr>
              <w:pStyle w:val="Title"/>
            </w:pPr>
            <w:r>
              <w:t xml:space="preserve">            </w:t>
            </w:r>
            <w:proofErr w:type="spellStart"/>
            <w:r>
              <w:t>elif</w:t>
            </w:r>
            <w:proofErr w:type="spellEnd"/>
            <w:r>
              <w:t xml:space="preserve"> (input_1 == 'E'):</w:t>
            </w:r>
          </w:p>
          <w:p w14:paraId="5B007493" w14:textId="77777777" w:rsidR="003969A2" w:rsidRDefault="003969A2" w:rsidP="003969A2">
            <w:pPr>
              <w:pStyle w:val="Title"/>
            </w:pPr>
            <w:r>
              <w:t xml:space="preserve">                print("*" * 32 + "THANK YOU" + "*" * 31 + "\n")</w:t>
            </w:r>
          </w:p>
          <w:p w14:paraId="3B8501D5" w14:textId="77777777" w:rsidR="003969A2" w:rsidRDefault="003969A2" w:rsidP="003969A2">
            <w:pPr>
              <w:pStyle w:val="Title"/>
            </w:pPr>
            <w:r>
              <w:t xml:space="preserve">                break</w:t>
            </w:r>
          </w:p>
          <w:p w14:paraId="78A4230A" w14:textId="77777777" w:rsidR="003969A2" w:rsidRDefault="003969A2" w:rsidP="003969A2">
            <w:pPr>
              <w:pStyle w:val="Title"/>
            </w:pPr>
            <w:r>
              <w:t xml:space="preserve">            else:</w:t>
            </w:r>
          </w:p>
          <w:p w14:paraId="4BE12E98" w14:textId="77777777" w:rsidR="003969A2" w:rsidRDefault="003969A2" w:rsidP="003969A2">
            <w:pPr>
              <w:pStyle w:val="Title"/>
            </w:pPr>
            <w:r>
              <w:t xml:space="preserve">                print("\n" * 10 + "ERROR: Invalid Input (" + str(input_1) + "). Try again!") # Handling Bad Inputs</w:t>
            </w:r>
          </w:p>
          <w:p w14:paraId="18C54FB8" w14:textId="77777777" w:rsidR="003969A2" w:rsidRDefault="003969A2" w:rsidP="003969A2">
            <w:pPr>
              <w:pStyle w:val="Title"/>
            </w:pPr>
            <w:r>
              <w:t xml:space="preserve">        else:</w:t>
            </w:r>
          </w:p>
          <w:p w14:paraId="648FF8CB" w14:textId="77777777" w:rsidR="003969A2" w:rsidRDefault="003969A2" w:rsidP="003969A2">
            <w:pPr>
              <w:pStyle w:val="Title"/>
            </w:pPr>
            <w:r>
              <w:t xml:space="preserve">            print("\n" * 10 + "ERROR: Invalid Input (" + str(input_1) + "). Try again!")</w:t>
            </w:r>
          </w:p>
          <w:p w14:paraId="0248715F" w14:textId="77777777" w:rsidR="003969A2" w:rsidRDefault="003969A2" w:rsidP="003969A2">
            <w:pPr>
              <w:pStyle w:val="Title"/>
            </w:pPr>
          </w:p>
          <w:p w14:paraId="3031F306" w14:textId="77777777" w:rsidR="003969A2" w:rsidRDefault="003969A2" w:rsidP="003969A2">
            <w:pPr>
              <w:pStyle w:val="Title"/>
            </w:pPr>
            <w:r>
              <w:t xml:space="preserve">def </w:t>
            </w:r>
            <w:proofErr w:type="spellStart"/>
            <w:r>
              <w:t>def_full_file_reader</w:t>
            </w:r>
            <w:proofErr w:type="spellEnd"/>
            <w:r>
              <w:t>():                                                                         #mustafa</w:t>
            </w:r>
          </w:p>
          <w:p w14:paraId="0744F8CA" w14:textId="77777777" w:rsidR="003969A2" w:rsidRDefault="003969A2" w:rsidP="003969A2">
            <w:pPr>
              <w:pStyle w:val="Title"/>
            </w:pPr>
            <w:r>
              <w:t xml:space="preserve">    </w:t>
            </w:r>
            <w:proofErr w:type="spellStart"/>
            <w:r>
              <w:t>file_foods</w:t>
            </w:r>
            <w:proofErr w:type="spellEnd"/>
            <w:r>
              <w:t xml:space="preserve"> = open('files'+navigator_symbol+'</w:t>
            </w:r>
            <w:proofErr w:type="spellStart"/>
            <w:r>
              <w:t>list_foods.fsd</w:t>
            </w:r>
            <w:proofErr w:type="spellEnd"/>
            <w:r>
              <w:t>', 'r') # Reading Food List</w:t>
            </w:r>
          </w:p>
          <w:p w14:paraId="7C090C0F" w14:textId="77777777" w:rsidR="003969A2" w:rsidRDefault="003969A2" w:rsidP="003969A2">
            <w:pPr>
              <w:pStyle w:val="Title"/>
            </w:pPr>
            <w:r>
              <w:t xml:space="preserve">    for </w:t>
            </w:r>
            <w:proofErr w:type="spellStart"/>
            <w:r>
              <w:t>i</w:t>
            </w:r>
            <w:proofErr w:type="spellEnd"/>
            <w:r>
              <w:t xml:space="preserve"> in </w:t>
            </w:r>
            <w:proofErr w:type="spellStart"/>
            <w:r>
              <w:t>file_foods</w:t>
            </w:r>
            <w:proofErr w:type="spellEnd"/>
            <w:r>
              <w:t>: # Line by line reading</w:t>
            </w:r>
          </w:p>
          <w:p w14:paraId="0220A1E0" w14:textId="77777777" w:rsidR="003969A2" w:rsidRDefault="003969A2" w:rsidP="003969A2">
            <w:pPr>
              <w:pStyle w:val="Title"/>
            </w:pPr>
            <w:r>
              <w:t xml:space="preserve">        </w:t>
            </w:r>
            <w:proofErr w:type="spellStart"/>
            <w:r>
              <w:t>list_foods.append</w:t>
            </w:r>
            <w:proofErr w:type="spellEnd"/>
            <w:r>
              <w:t>(str(</w:t>
            </w:r>
            <w:proofErr w:type="spellStart"/>
            <w:r>
              <w:t>i.strip</w:t>
            </w:r>
            <w:proofErr w:type="spellEnd"/>
            <w:r>
              <w:t>())) # Adding each line (Food) into an array after applying Strip function to remove out extra spaces in front and back</w:t>
            </w:r>
          </w:p>
          <w:p w14:paraId="38EEBCC2" w14:textId="77777777" w:rsidR="003969A2" w:rsidRDefault="003969A2" w:rsidP="003969A2">
            <w:pPr>
              <w:pStyle w:val="Title"/>
            </w:pPr>
            <w:r>
              <w:t xml:space="preserve">    </w:t>
            </w:r>
            <w:proofErr w:type="spellStart"/>
            <w:r>
              <w:t>file_foods.close</w:t>
            </w:r>
            <w:proofErr w:type="spellEnd"/>
            <w:r>
              <w:t>()</w:t>
            </w:r>
          </w:p>
          <w:p w14:paraId="39CC22AA" w14:textId="77777777" w:rsidR="003969A2" w:rsidRDefault="003969A2" w:rsidP="003969A2">
            <w:pPr>
              <w:pStyle w:val="Title"/>
            </w:pPr>
          </w:p>
          <w:p w14:paraId="675AA979" w14:textId="77777777" w:rsidR="003969A2" w:rsidRDefault="003969A2" w:rsidP="003969A2">
            <w:pPr>
              <w:pStyle w:val="Title"/>
            </w:pPr>
            <w:r>
              <w:t xml:space="preserve">    </w:t>
            </w:r>
            <w:proofErr w:type="spellStart"/>
            <w:r>
              <w:t>file_drinks</w:t>
            </w:r>
            <w:proofErr w:type="spellEnd"/>
            <w:r>
              <w:t xml:space="preserve"> = open('files'+navigator_symbol+'</w:t>
            </w:r>
            <w:proofErr w:type="spellStart"/>
            <w:r>
              <w:t>list_drinks.fsd</w:t>
            </w:r>
            <w:proofErr w:type="spellEnd"/>
            <w:r>
              <w:t>', 'r') # Reading Drinks List</w:t>
            </w:r>
          </w:p>
          <w:p w14:paraId="1C247F5F" w14:textId="77777777" w:rsidR="003969A2" w:rsidRDefault="003969A2" w:rsidP="003969A2">
            <w:pPr>
              <w:pStyle w:val="Title"/>
            </w:pPr>
            <w:r>
              <w:t xml:space="preserve">    for </w:t>
            </w:r>
            <w:proofErr w:type="spellStart"/>
            <w:r>
              <w:t>i</w:t>
            </w:r>
            <w:proofErr w:type="spellEnd"/>
            <w:r>
              <w:t xml:space="preserve"> in </w:t>
            </w:r>
            <w:proofErr w:type="spellStart"/>
            <w:r>
              <w:t>file_drinks</w:t>
            </w:r>
            <w:proofErr w:type="spellEnd"/>
            <w:r>
              <w:t>:</w:t>
            </w:r>
          </w:p>
          <w:p w14:paraId="3F370F04" w14:textId="77777777" w:rsidR="003969A2" w:rsidRDefault="003969A2" w:rsidP="003969A2">
            <w:pPr>
              <w:pStyle w:val="Title"/>
            </w:pPr>
            <w:r>
              <w:t xml:space="preserve">        </w:t>
            </w:r>
            <w:proofErr w:type="spellStart"/>
            <w:r>
              <w:t>list_drinks.append</w:t>
            </w:r>
            <w:proofErr w:type="spellEnd"/>
            <w:r>
              <w:t>(str(</w:t>
            </w:r>
            <w:proofErr w:type="spellStart"/>
            <w:r>
              <w:t>i.strip</w:t>
            </w:r>
            <w:proofErr w:type="spellEnd"/>
            <w:r>
              <w:t>()))</w:t>
            </w:r>
          </w:p>
          <w:p w14:paraId="3E47EC70" w14:textId="77777777" w:rsidR="003969A2" w:rsidRDefault="003969A2" w:rsidP="003969A2">
            <w:pPr>
              <w:pStyle w:val="Title"/>
            </w:pPr>
            <w:r>
              <w:t xml:space="preserve">    </w:t>
            </w:r>
            <w:proofErr w:type="spellStart"/>
            <w:r>
              <w:t>file_drinks.close</w:t>
            </w:r>
            <w:proofErr w:type="spellEnd"/>
            <w:r>
              <w:t>()</w:t>
            </w:r>
          </w:p>
          <w:p w14:paraId="68465250" w14:textId="77777777" w:rsidR="003969A2" w:rsidRDefault="003969A2" w:rsidP="003969A2">
            <w:pPr>
              <w:pStyle w:val="Title"/>
            </w:pPr>
          </w:p>
          <w:p w14:paraId="6CD0A7CB" w14:textId="77777777" w:rsidR="003969A2" w:rsidRDefault="003969A2" w:rsidP="003969A2">
            <w:pPr>
              <w:pStyle w:val="Title"/>
            </w:pPr>
            <w:r>
              <w:t xml:space="preserve">    </w:t>
            </w:r>
            <w:proofErr w:type="spellStart"/>
            <w:r>
              <w:t>file_services</w:t>
            </w:r>
            <w:proofErr w:type="spellEnd"/>
            <w:r>
              <w:t xml:space="preserve"> = open('files'+navigator_symbol+'</w:t>
            </w:r>
            <w:proofErr w:type="spellStart"/>
            <w:r>
              <w:t>list_services.fsd</w:t>
            </w:r>
            <w:proofErr w:type="spellEnd"/>
            <w:r>
              <w:t>', 'r') # Reading Services</w:t>
            </w:r>
          </w:p>
          <w:p w14:paraId="1BC203B2" w14:textId="77777777" w:rsidR="003969A2" w:rsidRDefault="003969A2" w:rsidP="003969A2">
            <w:pPr>
              <w:pStyle w:val="Title"/>
            </w:pPr>
            <w:r>
              <w:t xml:space="preserve">    for </w:t>
            </w:r>
            <w:proofErr w:type="spellStart"/>
            <w:r>
              <w:t>i</w:t>
            </w:r>
            <w:proofErr w:type="spellEnd"/>
            <w:r>
              <w:t xml:space="preserve"> in </w:t>
            </w:r>
            <w:proofErr w:type="spellStart"/>
            <w:r>
              <w:t>file_services</w:t>
            </w:r>
            <w:proofErr w:type="spellEnd"/>
            <w:r>
              <w:t>:</w:t>
            </w:r>
          </w:p>
          <w:p w14:paraId="7D147B55" w14:textId="77777777" w:rsidR="003969A2" w:rsidRDefault="003969A2" w:rsidP="003969A2">
            <w:pPr>
              <w:pStyle w:val="Title"/>
            </w:pPr>
            <w:r>
              <w:t xml:space="preserve">        </w:t>
            </w:r>
            <w:proofErr w:type="spellStart"/>
            <w:r>
              <w:t>list_services.append</w:t>
            </w:r>
            <w:proofErr w:type="spellEnd"/>
            <w:r>
              <w:t>(str(</w:t>
            </w:r>
            <w:proofErr w:type="spellStart"/>
            <w:r>
              <w:t>i.strip</w:t>
            </w:r>
            <w:proofErr w:type="spellEnd"/>
            <w:r>
              <w:t>()))</w:t>
            </w:r>
          </w:p>
          <w:p w14:paraId="15CC6A83" w14:textId="77777777" w:rsidR="003969A2" w:rsidRDefault="003969A2" w:rsidP="003969A2">
            <w:pPr>
              <w:pStyle w:val="Title"/>
            </w:pPr>
            <w:r>
              <w:t xml:space="preserve">    </w:t>
            </w:r>
            <w:proofErr w:type="spellStart"/>
            <w:r>
              <w:t>file_services.close</w:t>
            </w:r>
            <w:proofErr w:type="spellEnd"/>
            <w:r>
              <w:t>()</w:t>
            </w:r>
          </w:p>
          <w:p w14:paraId="5E1ED62A" w14:textId="77777777" w:rsidR="003969A2" w:rsidRDefault="003969A2" w:rsidP="003969A2">
            <w:pPr>
              <w:pStyle w:val="Title"/>
            </w:pPr>
          </w:p>
          <w:p w14:paraId="600AFA66" w14:textId="77777777" w:rsidR="003969A2" w:rsidRDefault="003969A2" w:rsidP="003969A2">
            <w:pPr>
              <w:pStyle w:val="Title"/>
            </w:pPr>
            <w:r>
              <w:t xml:space="preserve">    </w:t>
            </w:r>
            <w:proofErr w:type="spellStart"/>
            <w:r>
              <w:t>i</w:t>
            </w:r>
            <w:proofErr w:type="spellEnd"/>
            <w:r>
              <w:t xml:space="preserve"> = 0</w:t>
            </w:r>
          </w:p>
          <w:p w14:paraId="2034FF89"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w:t>
            </w:r>
            <w:proofErr w:type="spellStart"/>
            <w:r>
              <w:t>len</w:t>
            </w:r>
            <w:proofErr w:type="spellEnd"/>
            <w:r>
              <w:t>(</w:t>
            </w:r>
            <w:proofErr w:type="spellStart"/>
            <w:r>
              <w:t>list_foods</w:t>
            </w:r>
            <w:proofErr w:type="spellEnd"/>
            <w:r>
              <w:t>) - 1): #Enumarte through food list to filter out prices and setup print Formatting by replacing spaces with count difference of string length and align Prices to the most left of the terminal</w:t>
            </w:r>
          </w:p>
          <w:p w14:paraId="2C3BF480" w14:textId="77777777" w:rsidR="003969A2" w:rsidRDefault="003969A2" w:rsidP="003969A2">
            <w:pPr>
              <w:pStyle w:val="Title"/>
            </w:pPr>
            <w:r>
              <w:t xml:space="preserve">        if 'RM' in </w:t>
            </w:r>
            <w:proofErr w:type="spellStart"/>
            <w:r>
              <w:t>list_foods</w:t>
            </w:r>
            <w:proofErr w:type="spellEnd"/>
            <w:r>
              <w:t>&amp;#91;i]:</w:t>
            </w:r>
          </w:p>
          <w:p w14:paraId="131FA227" w14:textId="77777777" w:rsidR="003969A2" w:rsidRDefault="003969A2" w:rsidP="003969A2">
            <w:pPr>
              <w:pStyle w:val="Title"/>
            </w:pPr>
            <w:r>
              <w:t xml:space="preserve">            </w:t>
            </w:r>
            <w:proofErr w:type="spellStart"/>
            <w:r>
              <w:t>list_foods</w:t>
            </w:r>
            <w:proofErr w:type="spellEnd"/>
            <w:r>
              <w:t>&amp;#91;i] = str(</w:t>
            </w:r>
            <w:proofErr w:type="spellStart"/>
            <w:r>
              <w:t>list_foods</w:t>
            </w:r>
            <w:proofErr w:type="spellEnd"/>
            <w:r>
              <w:t>&amp;#91;i]&amp;#</w:t>
            </w:r>
            <w:proofErr w:type="gramStart"/>
            <w:r>
              <w:t>91;:</w:t>
            </w:r>
            <w:proofErr w:type="spellStart"/>
            <w:proofErr w:type="gramEnd"/>
            <w:r>
              <w:t>list_foods</w:t>
            </w:r>
            <w:proofErr w:type="spellEnd"/>
            <w:r>
              <w:t>&amp;#91;i].index('RM') - 1]) + ' ' * (20 - (</w:t>
            </w:r>
            <w:proofErr w:type="spellStart"/>
            <w:r>
              <w:t>list_foods</w:t>
            </w:r>
            <w:proofErr w:type="spellEnd"/>
            <w:r>
              <w:t>&amp;#91;i].index('RM') - 1)) + str(</w:t>
            </w:r>
            <w:proofErr w:type="spellStart"/>
            <w:r>
              <w:t>list_foods</w:t>
            </w:r>
            <w:proofErr w:type="spellEnd"/>
            <w:r>
              <w:t>&amp;#91;i]&amp;#91;list_foods&amp;#91;i].index('RM'):])</w:t>
            </w:r>
          </w:p>
          <w:p w14:paraId="3F9C68DE" w14:textId="77777777" w:rsidR="003969A2" w:rsidRDefault="003969A2" w:rsidP="003969A2">
            <w:pPr>
              <w:pStyle w:val="Title"/>
            </w:pPr>
            <w:r>
              <w:t xml:space="preserve">        </w:t>
            </w:r>
            <w:proofErr w:type="spellStart"/>
            <w:r>
              <w:t>i</w:t>
            </w:r>
            <w:proofErr w:type="spellEnd"/>
            <w:r>
              <w:t xml:space="preserve"> += 1</w:t>
            </w:r>
          </w:p>
          <w:p w14:paraId="6E6FD70D" w14:textId="77777777" w:rsidR="003969A2" w:rsidRDefault="003969A2" w:rsidP="003969A2">
            <w:pPr>
              <w:pStyle w:val="Title"/>
            </w:pPr>
          </w:p>
          <w:p w14:paraId="5399F5B9" w14:textId="77777777" w:rsidR="003969A2" w:rsidRDefault="003969A2" w:rsidP="003969A2">
            <w:pPr>
              <w:pStyle w:val="Title"/>
            </w:pPr>
            <w:r>
              <w:t xml:space="preserve">    </w:t>
            </w:r>
            <w:proofErr w:type="spellStart"/>
            <w:r>
              <w:t>i</w:t>
            </w:r>
            <w:proofErr w:type="spellEnd"/>
            <w:r>
              <w:t xml:space="preserve"> = 0</w:t>
            </w:r>
          </w:p>
          <w:p w14:paraId="5474988A"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w:t>
            </w:r>
            <w:proofErr w:type="spellStart"/>
            <w:r>
              <w:t>len</w:t>
            </w:r>
            <w:proofErr w:type="spellEnd"/>
            <w:r>
              <w:t>(</w:t>
            </w:r>
            <w:proofErr w:type="spellStart"/>
            <w:r>
              <w:t>list_drinks</w:t>
            </w:r>
            <w:proofErr w:type="spellEnd"/>
            <w:r>
              <w:t>) - 1):</w:t>
            </w:r>
          </w:p>
          <w:p w14:paraId="180CDA46" w14:textId="77777777" w:rsidR="003969A2" w:rsidRDefault="003969A2" w:rsidP="003969A2">
            <w:pPr>
              <w:pStyle w:val="Title"/>
            </w:pPr>
            <w:r>
              <w:t xml:space="preserve">        if 'RM' in </w:t>
            </w:r>
            <w:proofErr w:type="spellStart"/>
            <w:r>
              <w:t>list_drinks</w:t>
            </w:r>
            <w:proofErr w:type="spellEnd"/>
            <w:r>
              <w:t>&amp;#91;i]:</w:t>
            </w:r>
          </w:p>
          <w:p w14:paraId="401E77BC" w14:textId="77777777" w:rsidR="003969A2" w:rsidRDefault="003969A2" w:rsidP="003969A2">
            <w:pPr>
              <w:pStyle w:val="Title"/>
            </w:pPr>
            <w:r>
              <w:t xml:space="preserve">            </w:t>
            </w:r>
            <w:proofErr w:type="spellStart"/>
            <w:r>
              <w:t>list_drinks</w:t>
            </w:r>
            <w:proofErr w:type="spellEnd"/>
            <w:r>
              <w:t>&amp;#91;i] = str(</w:t>
            </w:r>
            <w:proofErr w:type="spellStart"/>
            <w:r>
              <w:t>list_drinks</w:t>
            </w:r>
            <w:proofErr w:type="spellEnd"/>
            <w:r>
              <w:t>&amp;#91;i]&amp;#</w:t>
            </w:r>
            <w:proofErr w:type="gramStart"/>
            <w:r>
              <w:t>91;:</w:t>
            </w:r>
            <w:proofErr w:type="spellStart"/>
            <w:proofErr w:type="gramEnd"/>
            <w:r>
              <w:t>list_drinks</w:t>
            </w:r>
            <w:proofErr w:type="spellEnd"/>
            <w:r>
              <w:t>&amp;#91;i].index('RM') - 1]) + ' ' * (20 - (</w:t>
            </w:r>
            <w:proofErr w:type="spellStart"/>
            <w:r>
              <w:t>list_drinks</w:t>
            </w:r>
            <w:proofErr w:type="spellEnd"/>
            <w:r>
              <w:t>&amp;#91;i].index('RM') - 1)) + str(</w:t>
            </w:r>
            <w:proofErr w:type="spellStart"/>
            <w:r>
              <w:t>list_drinks</w:t>
            </w:r>
            <w:proofErr w:type="spellEnd"/>
            <w:r>
              <w:t>&amp;#91;i]&amp;#91;list_drinks&amp;#91;i].index('RM'):])</w:t>
            </w:r>
          </w:p>
          <w:p w14:paraId="6BE44C00" w14:textId="77777777" w:rsidR="003969A2" w:rsidRDefault="003969A2" w:rsidP="003969A2">
            <w:pPr>
              <w:pStyle w:val="Title"/>
            </w:pPr>
            <w:r>
              <w:t xml:space="preserve">        </w:t>
            </w:r>
            <w:proofErr w:type="spellStart"/>
            <w:r>
              <w:t>i</w:t>
            </w:r>
            <w:proofErr w:type="spellEnd"/>
            <w:r>
              <w:t xml:space="preserve"> += 1</w:t>
            </w:r>
          </w:p>
          <w:p w14:paraId="30447AA3" w14:textId="77777777" w:rsidR="003969A2" w:rsidRDefault="003969A2" w:rsidP="003969A2">
            <w:pPr>
              <w:pStyle w:val="Title"/>
            </w:pPr>
          </w:p>
          <w:p w14:paraId="4E218293" w14:textId="77777777" w:rsidR="003969A2" w:rsidRDefault="003969A2" w:rsidP="003969A2">
            <w:pPr>
              <w:pStyle w:val="Title"/>
            </w:pPr>
            <w:r>
              <w:t xml:space="preserve">    </w:t>
            </w:r>
            <w:proofErr w:type="spellStart"/>
            <w:r>
              <w:t>i</w:t>
            </w:r>
            <w:proofErr w:type="spellEnd"/>
            <w:r>
              <w:t xml:space="preserve"> = 0</w:t>
            </w:r>
          </w:p>
          <w:p w14:paraId="769B268D"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w:t>
            </w:r>
            <w:proofErr w:type="spellStart"/>
            <w:r>
              <w:t>len</w:t>
            </w:r>
            <w:proofErr w:type="spellEnd"/>
            <w:r>
              <w:t>(</w:t>
            </w:r>
            <w:proofErr w:type="spellStart"/>
            <w:r>
              <w:t>list_services</w:t>
            </w:r>
            <w:proofErr w:type="spellEnd"/>
            <w:r>
              <w:t>) - 1):</w:t>
            </w:r>
          </w:p>
          <w:p w14:paraId="3922F7AB" w14:textId="77777777" w:rsidR="003969A2" w:rsidRDefault="003969A2" w:rsidP="003969A2">
            <w:pPr>
              <w:pStyle w:val="Title"/>
            </w:pPr>
            <w:r>
              <w:t xml:space="preserve">        if 'RM' in </w:t>
            </w:r>
            <w:proofErr w:type="spellStart"/>
            <w:r>
              <w:t>list_services</w:t>
            </w:r>
            <w:proofErr w:type="spellEnd"/>
            <w:r>
              <w:t>&amp;#91;i]:</w:t>
            </w:r>
          </w:p>
          <w:p w14:paraId="0D842C1F" w14:textId="77777777" w:rsidR="003969A2" w:rsidRDefault="003969A2" w:rsidP="003969A2">
            <w:pPr>
              <w:pStyle w:val="Title"/>
            </w:pPr>
            <w:r>
              <w:t xml:space="preserve">            </w:t>
            </w:r>
            <w:proofErr w:type="spellStart"/>
            <w:r>
              <w:t>list_services</w:t>
            </w:r>
            <w:proofErr w:type="spellEnd"/>
            <w:r>
              <w:t>&amp;#91;i] = str(</w:t>
            </w:r>
            <w:proofErr w:type="spellStart"/>
            <w:r>
              <w:t>list_services</w:t>
            </w:r>
            <w:proofErr w:type="spellEnd"/>
            <w:r>
              <w:t>&amp;#91;i]&amp;#</w:t>
            </w:r>
            <w:proofErr w:type="gramStart"/>
            <w:r>
              <w:t>91;:</w:t>
            </w:r>
            <w:proofErr w:type="spellStart"/>
            <w:proofErr w:type="gramEnd"/>
            <w:r>
              <w:t>list_services</w:t>
            </w:r>
            <w:proofErr w:type="spellEnd"/>
            <w:r>
              <w:t>&amp;#91;i].index('RM') - 1]) + ' ' * (20 - (</w:t>
            </w:r>
            <w:proofErr w:type="spellStart"/>
            <w:r>
              <w:t>list_services</w:t>
            </w:r>
            <w:proofErr w:type="spellEnd"/>
            <w:r>
              <w:t>&amp;#91;i].index('RM') - 1)) + str(</w:t>
            </w:r>
            <w:proofErr w:type="spellStart"/>
            <w:r>
              <w:t>list_services</w:t>
            </w:r>
            <w:proofErr w:type="spellEnd"/>
            <w:r>
              <w:t>&amp;#91;i]&amp;#91;list_services&amp;#91;i].index('RM'):])</w:t>
            </w:r>
          </w:p>
          <w:p w14:paraId="229D624D" w14:textId="77777777" w:rsidR="003969A2" w:rsidRDefault="003969A2" w:rsidP="003969A2">
            <w:pPr>
              <w:pStyle w:val="Title"/>
            </w:pPr>
            <w:r>
              <w:t xml:space="preserve">        </w:t>
            </w:r>
            <w:proofErr w:type="spellStart"/>
            <w:r>
              <w:t>i</w:t>
            </w:r>
            <w:proofErr w:type="spellEnd"/>
            <w:r>
              <w:t xml:space="preserve"> += 1</w:t>
            </w:r>
          </w:p>
          <w:p w14:paraId="0AD0F0ED" w14:textId="77777777" w:rsidR="003969A2" w:rsidRDefault="003969A2" w:rsidP="003969A2">
            <w:pPr>
              <w:pStyle w:val="Title"/>
            </w:pPr>
            <w:proofErr w:type="spellStart"/>
            <w:r>
              <w:t>def_full_file_reader</w:t>
            </w:r>
            <w:proofErr w:type="spellEnd"/>
            <w:r>
              <w:t>()</w:t>
            </w:r>
          </w:p>
          <w:p w14:paraId="0CB77C7B" w14:textId="77777777" w:rsidR="003969A2" w:rsidRDefault="003969A2" w:rsidP="003969A2">
            <w:pPr>
              <w:pStyle w:val="Title"/>
            </w:pPr>
          </w:p>
          <w:p w14:paraId="762F3FFD" w14:textId="77777777" w:rsidR="003969A2" w:rsidRDefault="003969A2" w:rsidP="003969A2">
            <w:pPr>
              <w:pStyle w:val="Title"/>
            </w:pPr>
            <w:r>
              <w:t xml:space="preserve">def </w:t>
            </w:r>
            <w:proofErr w:type="spellStart"/>
            <w:r>
              <w:t>def_file_sorter</w:t>
            </w:r>
            <w:proofErr w:type="spellEnd"/>
            <w:r>
              <w:t xml:space="preserve">(): # Applying Sorting to the array to be sorted from A-Z ASC ((AND)) Extracting out prices after sorting and appending them to </w:t>
            </w:r>
            <w:proofErr w:type="gramStart"/>
            <w:r>
              <w:t>a prices</w:t>
            </w:r>
            <w:proofErr w:type="gramEnd"/>
            <w:r>
              <w:t xml:space="preserve"> array accordingly to a </w:t>
            </w:r>
            <w:proofErr w:type="spellStart"/>
            <w:r>
              <w:t>parrallel</w:t>
            </w:r>
            <w:proofErr w:type="spellEnd"/>
            <w:r>
              <w:t xml:space="preserve"> indexes</w:t>
            </w:r>
          </w:p>
          <w:p w14:paraId="0DB6CDCA" w14:textId="77777777" w:rsidR="003969A2" w:rsidRDefault="003969A2" w:rsidP="003969A2">
            <w:pPr>
              <w:pStyle w:val="Title"/>
            </w:pPr>
            <w:r>
              <w:t xml:space="preserve">    global </w:t>
            </w:r>
            <w:proofErr w:type="spellStart"/>
            <w:r>
              <w:t>list_foods</w:t>
            </w:r>
            <w:proofErr w:type="spellEnd"/>
            <w:r>
              <w:t xml:space="preserve">, </w:t>
            </w:r>
            <w:proofErr w:type="spellStart"/>
            <w:r>
              <w:t>list_drinks</w:t>
            </w:r>
            <w:proofErr w:type="spellEnd"/>
            <w:r>
              <w:t xml:space="preserve">, </w:t>
            </w:r>
            <w:proofErr w:type="spellStart"/>
            <w:r>
              <w:t>list_services</w:t>
            </w:r>
            <w:proofErr w:type="spellEnd"/>
          </w:p>
          <w:p w14:paraId="3901820B" w14:textId="77777777" w:rsidR="003969A2" w:rsidRDefault="003969A2" w:rsidP="003969A2">
            <w:pPr>
              <w:pStyle w:val="Title"/>
            </w:pPr>
            <w:r>
              <w:t xml:space="preserve">    </w:t>
            </w:r>
            <w:proofErr w:type="spellStart"/>
            <w:r>
              <w:t>list_foods</w:t>
            </w:r>
            <w:proofErr w:type="spellEnd"/>
            <w:r>
              <w:t xml:space="preserve"> = sorted(</w:t>
            </w:r>
            <w:proofErr w:type="spellStart"/>
            <w:r>
              <w:t>list_foods</w:t>
            </w:r>
            <w:proofErr w:type="spellEnd"/>
            <w:r>
              <w:t>)</w:t>
            </w:r>
          </w:p>
          <w:p w14:paraId="09E6BAAA" w14:textId="77777777" w:rsidR="003969A2" w:rsidRDefault="003969A2" w:rsidP="003969A2">
            <w:pPr>
              <w:pStyle w:val="Title"/>
            </w:pPr>
            <w:r>
              <w:t xml:space="preserve">    </w:t>
            </w:r>
            <w:proofErr w:type="spellStart"/>
            <w:r>
              <w:t>list_drinks</w:t>
            </w:r>
            <w:proofErr w:type="spellEnd"/>
            <w:r>
              <w:t xml:space="preserve"> = sorted(</w:t>
            </w:r>
            <w:proofErr w:type="spellStart"/>
            <w:r>
              <w:t>list_drinks</w:t>
            </w:r>
            <w:proofErr w:type="spellEnd"/>
            <w:r>
              <w:t>)</w:t>
            </w:r>
          </w:p>
          <w:p w14:paraId="7393B6FD" w14:textId="77777777" w:rsidR="003969A2" w:rsidRDefault="003969A2" w:rsidP="003969A2">
            <w:pPr>
              <w:pStyle w:val="Title"/>
            </w:pPr>
            <w:r>
              <w:t xml:space="preserve">    </w:t>
            </w:r>
            <w:proofErr w:type="spellStart"/>
            <w:r>
              <w:t>list_services</w:t>
            </w:r>
            <w:proofErr w:type="spellEnd"/>
            <w:r>
              <w:t xml:space="preserve"> = sorted(</w:t>
            </w:r>
            <w:proofErr w:type="spellStart"/>
            <w:r>
              <w:t>list_services</w:t>
            </w:r>
            <w:proofErr w:type="spellEnd"/>
            <w:r>
              <w:t>)</w:t>
            </w:r>
          </w:p>
          <w:p w14:paraId="04E000B3" w14:textId="77777777" w:rsidR="003969A2" w:rsidRDefault="003969A2" w:rsidP="003969A2">
            <w:pPr>
              <w:pStyle w:val="Title"/>
            </w:pPr>
          </w:p>
          <w:p w14:paraId="20877F03" w14:textId="77777777" w:rsidR="003969A2" w:rsidRDefault="003969A2" w:rsidP="003969A2">
            <w:pPr>
              <w:pStyle w:val="Title"/>
            </w:pPr>
            <w:r>
              <w:t xml:space="preserve">    </w:t>
            </w:r>
            <w:proofErr w:type="spellStart"/>
            <w:r>
              <w:t>i</w:t>
            </w:r>
            <w:proofErr w:type="spellEnd"/>
            <w:r>
              <w:t xml:space="preserve"> = 0</w:t>
            </w:r>
          </w:p>
          <w:p w14:paraId="09206179"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list_foods</w:t>
            </w:r>
            <w:proofErr w:type="spellEnd"/>
            <w:r>
              <w:t>):</w:t>
            </w:r>
          </w:p>
          <w:p w14:paraId="3A480818" w14:textId="77777777" w:rsidR="003969A2" w:rsidRDefault="003969A2" w:rsidP="003969A2">
            <w:pPr>
              <w:pStyle w:val="Title"/>
            </w:pPr>
            <w:r>
              <w:t xml:space="preserve">        </w:t>
            </w:r>
            <w:proofErr w:type="spellStart"/>
            <w:r>
              <w:t>list_item_price</w:t>
            </w:r>
            <w:proofErr w:type="spellEnd"/>
            <w:r>
              <w:t>&amp;#91;i] = float(</w:t>
            </w:r>
            <w:proofErr w:type="spellStart"/>
            <w:r>
              <w:t>list_foods</w:t>
            </w:r>
            <w:proofErr w:type="spellEnd"/>
            <w:r>
              <w:t>&amp;#91;i]&amp;#91;int(</w:t>
            </w:r>
            <w:proofErr w:type="spellStart"/>
            <w:r>
              <w:t>list_foods</w:t>
            </w:r>
            <w:proofErr w:type="spellEnd"/>
            <w:r>
              <w:t>&amp;#91;i].index("RM") + 3):]) # Extracting Out "RM" + &amp;#91;SPACE] from and cast out the string into an integer</w:t>
            </w:r>
          </w:p>
          <w:p w14:paraId="786B4FD7" w14:textId="77777777" w:rsidR="003969A2" w:rsidRDefault="003969A2" w:rsidP="003969A2">
            <w:pPr>
              <w:pStyle w:val="Title"/>
            </w:pPr>
            <w:r>
              <w:t xml:space="preserve">        </w:t>
            </w:r>
            <w:proofErr w:type="spellStart"/>
            <w:r>
              <w:t>i</w:t>
            </w:r>
            <w:proofErr w:type="spellEnd"/>
            <w:r>
              <w:t xml:space="preserve"> += 1</w:t>
            </w:r>
          </w:p>
          <w:p w14:paraId="47E2E41D" w14:textId="77777777" w:rsidR="003969A2" w:rsidRDefault="003969A2" w:rsidP="003969A2">
            <w:pPr>
              <w:pStyle w:val="Title"/>
            </w:pPr>
          </w:p>
          <w:p w14:paraId="665613DC" w14:textId="77777777" w:rsidR="003969A2" w:rsidRDefault="003969A2" w:rsidP="003969A2">
            <w:pPr>
              <w:pStyle w:val="Title"/>
            </w:pPr>
            <w:r>
              <w:t xml:space="preserve">    </w:t>
            </w:r>
            <w:proofErr w:type="spellStart"/>
            <w:r>
              <w:t>i</w:t>
            </w:r>
            <w:proofErr w:type="spellEnd"/>
            <w:r>
              <w:t xml:space="preserve"> = 0</w:t>
            </w:r>
          </w:p>
          <w:p w14:paraId="0F44CB45"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list_drinks</w:t>
            </w:r>
            <w:proofErr w:type="spellEnd"/>
            <w:r>
              <w:t>):</w:t>
            </w:r>
          </w:p>
          <w:p w14:paraId="5D36E291" w14:textId="77777777" w:rsidR="003969A2" w:rsidRDefault="003969A2" w:rsidP="003969A2">
            <w:pPr>
              <w:pStyle w:val="Title"/>
            </w:pPr>
            <w:r>
              <w:t xml:space="preserve">        </w:t>
            </w:r>
            <w:proofErr w:type="spellStart"/>
            <w:r>
              <w:t>list_item_price</w:t>
            </w:r>
            <w:proofErr w:type="spellEnd"/>
            <w:r>
              <w:t xml:space="preserve">&amp;#91;40 + </w:t>
            </w:r>
            <w:proofErr w:type="spellStart"/>
            <w:r>
              <w:t>i</w:t>
            </w:r>
            <w:proofErr w:type="spellEnd"/>
            <w:r>
              <w:t>] = float(</w:t>
            </w:r>
            <w:proofErr w:type="spellStart"/>
            <w:r>
              <w:t>list_drinks</w:t>
            </w:r>
            <w:proofErr w:type="spellEnd"/>
            <w:r>
              <w:t>&amp;#91;i]&amp;#91;int(</w:t>
            </w:r>
            <w:proofErr w:type="spellStart"/>
            <w:r>
              <w:t>list_drinks</w:t>
            </w:r>
            <w:proofErr w:type="spellEnd"/>
            <w:r>
              <w:t>&amp;#91;i].index("RM") + 3):]) # Applying extraction on 40 and above items which are the drinks</w:t>
            </w:r>
          </w:p>
          <w:p w14:paraId="1D9EBFFA" w14:textId="77777777" w:rsidR="003969A2" w:rsidRDefault="003969A2" w:rsidP="003969A2">
            <w:pPr>
              <w:pStyle w:val="Title"/>
            </w:pPr>
            <w:r>
              <w:t xml:space="preserve">        </w:t>
            </w:r>
            <w:proofErr w:type="spellStart"/>
            <w:r>
              <w:t>i</w:t>
            </w:r>
            <w:proofErr w:type="spellEnd"/>
            <w:r>
              <w:t xml:space="preserve"> += 1</w:t>
            </w:r>
          </w:p>
          <w:p w14:paraId="6E37917D" w14:textId="77777777" w:rsidR="003969A2" w:rsidRDefault="003969A2" w:rsidP="003969A2">
            <w:pPr>
              <w:pStyle w:val="Title"/>
            </w:pPr>
          </w:p>
          <w:p w14:paraId="64D56709" w14:textId="77777777" w:rsidR="003969A2" w:rsidRDefault="003969A2" w:rsidP="003969A2">
            <w:pPr>
              <w:pStyle w:val="Title"/>
            </w:pPr>
            <w:r>
              <w:t xml:space="preserve">    </w:t>
            </w:r>
            <w:proofErr w:type="spellStart"/>
            <w:r>
              <w:t>i</w:t>
            </w:r>
            <w:proofErr w:type="spellEnd"/>
            <w:r>
              <w:t xml:space="preserve"> = 0</w:t>
            </w:r>
          </w:p>
          <w:p w14:paraId="69DEC392"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list_services</w:t>
            </w:r>
            <w:proofErr w:type="spellEnd"/>
            <w:r>
              <w:t>):</w:t>
            </w:r>
          </w:p>
          <w:p w14:paraId="2201A92F" w14:textId="77777777" w:rsidR="003969A2" w:rsidRDefault="003969A2" w:rsidP="003969A2">
            <w:pPr>
              <w:pStyle w:val="Title"/>
            </w:pPr>
            <w:r>
              <w:t xml:space="preserve">        </w:t>
            </w:r>
            <w:proofErr w:type="spellStart"/>
            <w:r>
              <w:t>list_item_price</w:t>
            </w:r>
            <w:proofErr w:type="spellEnd"/>
            <w:r>
              <w:t xml:space="preserve">&amp;#91;80 + </w:t>
            </w:r>
            <w:proofErr w:type="spellStart"/>
            <w:r>
              <w:t>i</w:t>
            </w:r>
            <w:proofErr w:type="spellEnd"/>
            <w:r>
              <w:t xml:space="preserve">] = float(list_services&amp;#91;i]&amp;#91;int(list_services&amp;#91;i].index("RM") + 3):]) # Applying extraction on 80 and above items </w:t>
            </w:r>
            <w:proofErr w:type="spellStart"/>
            <w:r>
              <w:t>wich</w:t>
            </w:r>
            <w:proofErr w:type="spellEnd"/>
            <w:r>
              <w:t xml:space="preserve"> are Services</w:t>
            </w:r>
          </w:p>
          <w:p w14:paraId="34C42E31" w14:textId="77777777" w:rsidR="003969A2" w:rsidRDefault="003969A2" w:rsidP="003969A2">
            <w:pPr>
              <w:pStyle w:val="Title"/>
            </w:pPr>
            <w:r>
              <w:t xml:space="preserve">        </w:t>
            </w:r>
            <w:proofErr w:type="spellStart"/>
            <w:r>
              <w:t>i</w:t>
            </w:r>
            <w:proofErr w:type="spellEnd"/>
            <w:r>
              <w:t xml:space="preserve"> += 1</w:t>
            </w:r>
          </w:p>
          <w:p w14:paraId="652CD787" w14:textId="77777777" w:rsidR="003969A2" w:rsidRDefault="003969A2" w:rsidP="003969A2">
            <w:pPr>
              <w:pStyle w:val="Title"/>
            </w:pPr>
            <w:proofErr w:type="spellStart"/>
            <w:r>
              <w:t>def_file_sorter</w:t>
            </w:r>
            <w:proofErr w:type="spellEnd"/>
            <w:r>
              <w:t>()</w:t>
            </w:r>
          </w:p>
          <w:p w14:paraId="04554C0F" w14:textId="77777777" w:rsidR="003969A2" w:rsidRDefault="003969A2" w:rsidP="003969A2">
            <w:pPr>
              <w:pStyle w:val="Title"/>
            </w:pPr>
          </w:p>
          <w:p w14:paraId="57539225" w14:textId="77777777" w:rsidR="003969A2" w:rsidRDefault="003969A2" w:rsidP="003969A2">
            <w:pPr>
              <w:pStyle w:val="Title"/>
            </w:pPr>
            <w:r>
              <w:t xml:space="preserve">def </w:t>
            </w:r>
            <w:proofErr w:type="spellStart"/>
            <w:r>
              <w:t>def_food_drink_order</w:t>
            </w:r>
            <w:proofErr w:type="spellEnd"/>
            <w:r>
              <w:t>():</w:t>
            </w:r>
          </w:p>
          <w:p w14:paraId="3C1A8636" w14:textId="77777777" w:rsidR="003969A2" w:rsidRDefault="003969A2" w:rsidP="003969A2">
            <w:pPr>
              <w:pStyle w:val="Title"/>
            </w:pPr>
            <w:r>
              <w:t xml:space="preserve">    while True:</w:t>
            </w:r>
          </w:p>
          <w:p w14:paraId="609B8741" w14:textId="77777777" w:rsidR="003969A2" w:rsidRDefault="003969A2" w:rsidP="003969A2">
            <w:pPr>
              <w:pStyle w:val="Title"/>
            </w:pPr>
            <w:r>
              <w:t xml:space="preserve">            print("*" * 26 + "ORDER FOODS &amp;amp; DRINKS" + "*" * 26)</w:t>
            </w:r>
          </w:p>
          <w:p w14:paraId="49A0A6F3" w14:textId="77777777" w:rsidR="003969A2" w:rsidRDefault="003969A2" w:rsidP="003969A2">
            <w:pPr>
              <w:pStyle w:val="Title"/>
            </w:pPr>
            <w:r>
              <w:t xml:space="preserve">            print(" |NO| |FOOD NAME|         |PRICE|   |  |NO| |DRINK NAME|        |PRICE|")</w:t>
            </w:r>
          </w:p>
          <w:p w14:paraId="3331860E" w14:textId="77777777" w:rsidR="003969A2" w:rsidRDefault="003969A2" w:rsidP="003969A2">
            <w:pPr>
              <w:pStyle w:val="Title"/>
            </w:pPr>
          </w:p>
          <w:p w14:paraId="0DF08F65" w14:textId="77777777" w:rsidR="003969A2" w:rsidRDefault="003969A2" w:rsidP="003969A2">
            <w:pPr>
              <w:pStyle w:val="Title"/>
            </w:pPr>
            <w:r>
              <w:t xml:space="preserve">            </w:t>
            </w:r>
            <w:proofErr w:type="spellStart"/>
            <w:r>
              <w:t>i</w:t>
            </w:r>
            <w:proofErr w:type="spellEnd"/>
            <w:r>
              <w:t xml:space="preserve"> = 0</w:t>
            </w:r>
          </w:p>
          <w:p w14:paraId="60B9D408"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list_foods</w:t>
            </w:r>
            <w:proofErr w:type="spellEnd"/>
            <w:r>
              <w:t xml:space="preserve">) or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list_drinks</w:t>
            </w:r>
            <w:proofErr w:type="spellEnd"/>
            <w:r>
              <w:t>):</w:t>
            </w:r>
          </w:p>
          <w:p w14:paraId="5408158A" w14:textId="77777777" w:rsidR="003969A2" w:rsidRDefault="003969A2" w:rsidP="003969A2">
            <w:pPr>
              <w:pStyle w:val="Title"/>
            </w:pPr>
            <w:r>
              <w:t xml:space="preserve">                </w:t>
            </w:r>
            <w:proofErr w:type="spellStart"/>
            <w:r>
              <w:t>var_space</w:t>
            </w:r>
            <w:proofErr w:type="spellEnd"/>
            <w:r>
              <w:t xml:space="preserve"> = 1</w:t>
            </w:r>
          </w:p>
          <w:p w14:paraId="552F38C8" w14:textId="77777777" w:rsidR="003969A2" w:rsidRDefault="003969A2" w:rsidP="003969A2">
            <w:pPr>
              <w:pStyle w:val="Title"/>
            </w:pPr>
            <w:r>
              <w:t xml:space="preserve">                if </w:t>
            </w:r>
            <w:proofErr w:type="spellStart"/>
            <w:r>
              <w:t>i</w:t>
            </w:r>
            <w:proofErr w:type="spellEnd"/>
            <w:r>
              <w:t xml:space="preserve"> &amp;lt;= 8:                      # To fix up to space indention in console or terminal by applying detection rule to figure out spacing for TWO DIGITS numbers</w:t>
            </w:r>
          </w:p>
          <w:p w14:paraId="0FA22ED8" w14:textId="77777777" w:rsidR="003969A2" w:rsidRDefault="003969A2" w:rsidP="003969A2">
            <w:pPr>
              <w:pStyle w:val="Title"/>
            </w:pPr>
            <w:r>
              <w:t xml:space="preserve">                    </w:t>
            </w:r>
            <w:proofErr w:type="spellStart"/>
            <w:r>
              <w:t>var_space</w:t>
            </w:r>
            <w:proofErr w:type="spellEnd"/>
            <w:r>
              <w:t xml:space="preserve"> = 2</w:t>
            </w:r>
          </w:p>
          <w:p w14:paraId="5BEBD44E" w14:textId="77777777" w:rsidR="003969A2" w:rsidRDefault="003969A2" w:rsidP="003969A2">
            <w:pPr>
              <w:pStyle w:val="Title"/>
            </w:pPr>
          </w:p>
          <w:p w14:paraId="013CAB40" w14:textId="77777777" w:rsidR="003969A2" w:rsidRDefault="003969A2" w:rsidP="003969A2">
            <w:pPr>
              <w:pStyle w:val="Title"/>
            </w:pPr>
            <w:r>
              <w:t xml:space="preserve">                if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list_foods</w:t>
            </w:r>
            <w:proofErr w:type="spellEnd"/>
            <w:r>
              <w:t>):</w:t>
            </w:r>
          </w:p>
          <w:p w14:paraId="0F8273D8" w14:textId="77777777" w:rsidR="003969A2" w:rsidRDefault="003969A2" w:rsidP="003969A2">
            <w:pPr>
              <w:pStyle w:val="Title"/>
            </w:pPr>
            <w:r>
              <w:t xml:space="preserve">                    food = " (" + str(</w:t>
            </w:r>
            <w:proofErr w:type="spellStart"/>
            <w:r>
              <w:t>i</w:t>
            </w:r>
            <w:proofErr w:type="spellEnd"/>
            <w:r>
              <w:t xml:space="preserve"> + 1) + ")" + " " * </w:t>
            </w:r>
            <w:proofErr w:type="spellStart"/>
            <w:r>
              <w:t>var_space</w:t>
            </w:r>
            <w:proofErr w:type="spellEnd"/>
            <w:r>
              <w:t xml:space="preserve"> + str(</w:t>
            </w:r>
            <w:proofErr w:type="spellStart"/>
            <w:r>
              <w:t>list_foods</w:t>
            </w:r>
            <w:proofErr w:type="spellEnd"/>
            <w:r>
              <w:t>&amp;#91;i]) + "  | " # Styling out the index number for the food or item and starting out from 1 for better human readability</w:t>
            </w:r>
          </w:p>
          <w:p w14:paraId="1AA2E4C9" w14:textId="77777777" w:rsidR="003969A2" w:rsidRDefault="003969A2" w:rsidP="003969A2">
            <w:pPr>
              <w:pStyle w:val="Title"/>
            </w:pPr>
            <w:r>
              <w:t xml:space="preserve">                else:</w:t>
            </w:r>
          </w:p>
          <w:p w14:paraId="762FC4A7" w14:textId="77777777" w:rsidR="003969A2" w:rsidRDefault="003969A2" w:rsidP="003969A2">
            <w:pPr>
              <w:pStyle w:val="Title"/>
            </w:pPr>
            <w:r>
              <w:t xml:space="preserve">                    food = " " * 36 + "| " # 36 is a constant for indention in console to fixup list in print</w:t>
            </w:r>
          </w:p>
          <w:p w14:paraId="219823C2" w14:textId="77777777" w:rsidR="003969A2" w:rsidRDefault="003969A2" w:rsidP="003969A2">
            <w:pPr>
              <w:pStyle w:val="Title"/>
            </w:pPr>
            <w:r>
              <w:t xml:space="preserve">                if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list_drinks</w:t>
            </w:r>
            <w:proofErr w:type="spellEnd"/>
            <w:r>
              <w:t>):</w:t>
            </w:r>
          </w:p>
          <w:p w14:paraId="64A086B1" w14:textId="77777777" w:rsidR="003969A2" w:rsidRDefault="003969A2" w:rsidP="003969A2">
            <w:pPr>
              <w:pStyle w:val="Title"/>
            </w:pPr>
            <w:r>
              <w:t xml:space="preserve">                    drink = "(" + str(41 + </w:t>
            </w:r>
            <w:proofErr w:type="spellStart"/>
            <w:r>
              <w:t>i</w:t>
            </w:r>
            <w:proofErr w:type="spellEnd"/>
            <w:r>
              <w:t>) + ")" + " " + str(</w:t>
            </w:r>
            <w:proofErr w:type="spellStart"/>
            <w:r>
              <w:t>list_drinks</w:t>
            </w:r>
            <w:proofErr w:type="spellEnd"/>
            <w:r>
              <w:t>&amp;#91;i])</w:t>
            </w:r>
          </w:p>
          <w:p w14:paraId="7D5C1D7F" w14:textId="77777777" w:rsidR="003969A2" w:rsidRDefault="003969A2" w:rsidP="003969A2">
            <w:pPr>
              <w:pStyle w:val="Title"/>
            </w:pPr>
            <w:r>
              <w:t xml:space="preserve">                else:</w:t>
            </w:r>
          </w:p>
          <w:p w14:paraId="51E4923D" w14:textId="77777777" w:rsidR="003969A2" w:rsidRDefault="003969A2" w:rsidP="003969A2">
            <w:pPr>
              <w:pStyle w:val="Title"/>
            </w:pPr>
            <w:r>
              <w:t xml:space="preserve">                    drink = ""</w:t>
            </w:r>
          </w:p>
          <w:p w14:paraId="48CB06CD" w14:textId="77777777" w:rsidR="003969A2" w:rsidRDefault="003969A2" w:rsidP="003969A2">
            <w:pPr>
              <w:pStyle w:val="Title"/>
            </w:pPr>
            <w:r>
              <w:t xml:space="preserve">                print(food, drink)</w:t>
            </w:r>
          </w:p>
          <w:p w14:paraId="2FD0BBBE" w14:textId="77777777" w:rsidR="003969A2" w:rsidRDefault="003969A2" w:rsidP="003969A2">
            <w:pPr>
              <w:pStyle w:val="Title"/>
            </w:pPr>
            <w:r>
              <w:t xml:space="preserve">                </w:t>
            </w:r>
            <w:proofErr w:type="spellStart"/>
            <w:r>
              <w:t>i</w:t>
            </w:r>
            <w:proofErr w:type="spellEnd"/>
            <w:r>
              <w:t xml:space="preserve"> += 1</w:t>
            </w:r>
          </w:p>
          <w:p w14:paraId="75BF369F" w14:textId="77777777" w:rsidR="003969A2" w:rsidRDefault="003969A2" w:rsidP="003969A2">
            <w:pPr>
              <w:pStyle w:val="Title"/>
            </w:pPr>
          </w:p>
          <w:p w14:paraId="439F605B" w14:textId="77777777" w:rsidR="003969A2" w:rsidRDefault="003969A2" w:rsidP="003969A2">
            <w:pPr>
              <w:pStyle w:val="Title"/>
            </w:pPr>
            <w:r>
              <w:t xml:space="preserve">            print("\n (M) MAIN MENU                   (P) PAYMENT                   (E) EXIT\n" + "_" * 72)</w:t>
            </w:r>
          </w:p>
          <w:p w14:paraId="544060CB" w14:textId="77777777" w:rsidR="003969A2" w:rsidRDefault="003969A2" w:rsidP="003969A2">
            <w:pPr>
              <w:pStyle w:val="Title"/>
            </w:pPr>
          </w:p>
          <w:p w14:paraId="44CE2E80" w14:textId="77777777" w:rsidR="003969A2" w:rsidRDefault="003969A2" w:rsidP="003969A2">
            <w:pPr>
              <w:pStyle w:val="Title"/>
            </w:pPr>
            <w:r>
              <w:t xml:space="preserve">            input_1 = input("Please Select Your Operation: ").upper() #Handling Menu Selection</w:t>
            </w:r>
          </w:p>
          <w:p w14:paraId="34DACDC6" w14:textId="77777777" w:rsidR="003969A2" w:rsidRDefault="003969A2" w:rsidP="003969A2">
            <w:pPr>
              <w:pStyle w:val="Title"/>
            </w:pPr>
            <w:r>
              <w:t xml:space="preserve">            if (input_1 == 'M'):</w:t>
            </w:r>
          </w:p>
          <w:p w14:paraId="491506A3" w14:textId="77777777" w:rsidR="003969A2" w:rsidRDefault="003969A2" w:rsidP="003969A2">
            <w:pPr>
              <w:pStyle w:val="Title"/>
            </w:pPr>
            <w:r>
              <w:t xml:space="preserve">                print("\n" * 10)</w:t>
            </w:r>
          </w:p>
          <w:p w14:paraId="46AC6FA9" w14:textId="77777777" w:rsidR="003969A2" w:rsidRDefault="003969A2" w:rsidP="003969A2">
            <w:pPr>
              <w:pStyle w:val="Title"/>
            </w:pPr>
            <w:r>
              <w:t xml:space="preserve">                </w:t>
            </w:r>
            <w:proofErr w:type="spellStart"/>
            <w:r>
              <w:t>def_main</w:t>
            </w:r>
            <w:proofErr w:type="spellEnd"/>
            <w:r>
              <w:t>() # Return to main menu by calling it out</w:t>
            </w:r>
          </w:p>
          <w:p w14:paraId="60447511" w14:textId="77777777" w:rsidR="003969A2" w:rsidRDefault="003969A2" w:rsidP="003969A2">
            <w:pPr>
              <w:pStyle w:val="Title"/>
            </w:pPr>
            <w:r>
              <w:t xml:space="preserve">                break</w:t>
            </w:r>
          </w:p>
          <w:p w14:paraId="3D4C02BD" w14:textId="77777777" w:rsidR="003969A2" w:rsidRDefault="003969A2" w:rsidP="003969A2">
            <w:pPr>
              <w:pStyle w:val="Title"/>
            </w:pPr>
            <w:r>
              <w:t xml:space="preserve">            if (input_1 == 'E'):</w:t>
            </w:r>
          </w:p>
          <w:p w14:paraId="2811E647" w14:textId="77777777" w:rsidR="003969A2" w:rsidRDefault="003969A2" w:rsidP="003969A2">
            <w:pPr>
              <w:pStyle w:val="Title"/>
            </w:pPr>
            <w:r>
              <w:t xml:space="preserve">                print("*" * 32 + "THANK YOU" + "*" * 31 + "\n") # Handling Exit and print out thank you</w:t>
            </w:r>
          </w:p>
          <w:p w14:paraId="51BBEE8F" w14:textId="77777777" w:rsidR="003969A2" w:rsidRDefault="003969A2" w:rsidP="003969A2">
            <w:pPr>
              <w:pStyle w:val="Title"/>
            </w:pPr>
            <w:r>
              <w:t xml:space="preserve">                break</w:t>
            </w:r>
          </w:p>
          <w:p w14:paraId="31BBC9B4" w14:textId="77777777" w:rsidR="003969A2" w:rsidRDefault="003969A2" w:rsidP="003969A2">
            <w:pPr>
              <w:pStyle w:val="Title"/>
            </w:pPr>
            <w:r>
              <w:t xml:space="preserve">            if (input_1 == 'P'):</w:t>
            </w:r>
          </w:p>
          <w:p w14:paraId="0C35CB7F" w14:textId="77777777" w:rsidR="003969A2" w:rsidRDefault="003969A2" w:rsidP="003969A2">
            <w:pPr>
              <w:pStyle w:val="Title"/>
            </w:pPr>
            <w:r>
              <w:t xml:space="preserve">                print("\n" * 10)</w:t>
            </w:r>
          </w:p>
          <w:p w14:paraId="06CC7718" w14:textId="77777777" w:rsidR="003969A2" w:rsidRDefault="003969A2" w:rsidP="003969A2">
            <w:pPr>
              <w:pStyle w:val="Title"/>
            </w:pPr>
            <w:r>
              <w:t xml:space="preserve">                </w:t>
            </w:r>
            <w:proofErr w:type="spellStart"/>
            <w:r>
              <w:t>def_payment</w:t>
            </w:r>
            <w:proofErr w:type="spellEnd"/>
            <w:r>
              <w:t>() # Handling payment || More details below</w:t>
            </w:r>
          </w:p>
          <w:p w14:paraId="6D0190C8" w14:textId="77777777" w:rsidR="003969A2" w:rsidRDefault="003969A2" w:rsidP="003969A2">
            <w:pPr>
              <w:pStyle w:val="Title"/>
            </w:pPr>
            <w:r>
              <w:t xml:space="preserve">                break</w:t>
            </w:r>
          </w:p>
          <w:p w14:paraId="701C4A48" w14:textId="77777777" w:rsidR="003969A2" w:rsidRDefault="003969A2" w:rsidP="003969A2">
            <w:pPr>
              <w:pStyle w:val="Title"/>
            </w:pPr>
            <w:r>
              <w:t xml:space="preserve">            try:        #Cautions Error Handling to prevent program crashing and hand out exceptions as a readable error to notify user</w:t>
            </w:r>
          </w:p>
          <w:p w14:paraId="085A8F4A" w14:textId="77777777" w:rsidR="003969A2" w:rsidRDefault="003969A2" w:rsidP="003969A2">
            <w:pPr>
              <w:pStyle w:val="Title"/>
            </w:pPr>
            <w:r>
              <w:t xml:space="preserve">                int(input_1)</w:t>
            </w:r>
          </w:p>
          <w:p w14:paraId="1537C95A" w14:textId="77777777" w:rsidR="003969A2" w:rsidRDefault="003969A2" w:rsidP="003969A2">
            <w:pPr>
              <w:pStyle w:val="Title"/>
            </w:pPr>
            <w:r>
              <w:t xml:space="preserve">                if ((int(input_1) &amp;</w:t>
            </w:r>
            <w:proofErr w:type="spellStart"/>
            <w:r>
              <w:t>lt</w:t>
            </w:r>
            <w:proofErr w:type="spellEnd"/>
            <w:r>
              <w:t xml:space="preserve">;= </w:t>
            </w:r>
            <w:proofErr w:type="spellStart"/>
            <w:r>
              <w:t>len</w:t>
            </w:r>
            <w:proofErr w:type="spellEnd"/>
            <w:r>
              <w:t>(</w:t>
            </w:r>
            <w:proofErr w:type="spellStart"/>
            <w:r>
              <w:t>list_foods</w:t>
            </w:r>
            <w:proofErr w:type="spellEnd"/>
            <w:r>
              <w:t>) and int(input_1) &amp;</w:t>
            </w:r>
            <w:proofErr w:type="spellStart"/>
            <w:r>
              <w:t>gt</w:t>
            </w:r>
            <w:proofErr w:type="spellEnd"/>
            <w:r>
              <w:t>; 0) or (int(input_1) &amp;</w:t>
            </w:r>
            <w:proofErr w:type="spellStart"/>
            <w:r>
              <w:t>lt</w:t>
            </w:r>
            <w:proofErr w:type="spellEnd"/>
            <w:r>
              <w:t xml:space="preserve">;= </w:t>
            </w:r>
            <w:proofErr w:type="spellStart"/>
            <w:r>
              <w:t>len</w:t>
            </w:r>
            <w:proofErr w:type="spellEnd"/>
            <w:r>
              <w:t>(</w:t>
            </w:r>
            <w:proofErr w:type="spellStart"/>
            <w:r>
              <w:t>list_drinks</w:t>
            </w:r>
            <w:proofErr w:type="spellEnd"/>
            <w:r>
              <w:t>) + 40 and int(input_1) &amp;</w:t>
            </w:r>
            <w:proofErr w:type="spellStart"/>
            <w:r>
              <w:t>gt</w:t>
            </w:r>
            <w:proofErr w:type="spellEnd"/>
            <w:r>
              <w:t>; 40)):</w:t>
            </w:r>
          </w:p>
          <w:p w14:paraId="18342F68" w14:textId="77777777" w:rsidR="003969A2" w:rsidRDefault="003969A2" w:rsidP="003969A2">
            <w:pPr>
              <w:pStyle w:val="Title"/>
            </w:pPr>
            <w:r>
              <w:t xml:space="preserve">                     try:</w:t>
            </w:r>
          </w:p>
          <w:p w14:paraId="250B549E" w14:textId="77777777" w:rsidR="003969A2" w:rsidRDefault="003969A2" w:rsidP="003969A2">
            <w:pPr>
              <w:pStyle w:val="Title"/>
            </w:pPr>
            <w:r>
              <w:t xml:space="preserve">                        print("\n" + "_" * 72 + "\n" + str(</w:t>
            </w:r>
            <w:proofErr w:type="spellStart"/>
            <w:r>
              <w:t>list_foods</w:t>
            </w:r>
            <w:proofErr w:type="spellEnd"/>
            <w:r>
              <w:t>&amp;#91;int(input_1) - 1])) # Handling Food Selection / The try/</w:t>
            </w:r>
            <w:proofErr w:type="spellStart"/>
            <w:r>
              <w:t>Execpt</w:t>
            </w:r>
            <w:proofErr w:type="spellEnd"/>
            <w:r>
              <w:t xml:space="preserve"> to handle out of index error as if it  not exists in the array</w:t>
            </w:r>
          </w:p>
          <w:p w14:paraId="3EB9EED7" w14:textId="77777777" w:rsidR="003969A2" w:rsidRDefault="003969A2" w:rsidP="003969A2">
            <w:pPr>
              <w:pStyle w:val="Title"/>
            </w:pPr>
            <w:r>
              <w:t xml:space="preserve">                     except:</w:t>
            </w:r>
          </w:p>
          <w:p w14:paraId="7E0C85D8" w14:textId="77777777" w:rsidR="003969A2" w:rsidRDefault="003969A2" w:rsidP="003969A2">
            <w:pPr>
              <w:pStyle w:val="Title"/>
            </w:pPr>
            <w:r>
              <w:t xml:space="preserve">                        pass</w:t>
            </w:r>
          </w:p>
          <w:p w14:paraId="4177A435" w14:textId="77777777" w:rsidR="003969A2" w:rsidRDefault="003969A2" w:rsidP="003969A2">
            <w:pPr>
              <w:pStyle w:val="Title"/>
            </w:pPr>
            <w:r>
              <w:t xml:space="preserve">                     try:</w:t>
            </w:r>
          </w:p>
          <w:p w14:paraId="25E35F18" w14:textId="77777777" w:rsidR="003969A2" w:rsidRDefault="003969A2" w:rsidP="003969A2">
            <w:pPr>
              <w:pStyle w:val="Title"/>
            </w:pPr>
            <w:r>
              <w:t xml:space="preserve">                         print("\n" + "_" * 72 + "\n" + str(</w:t>
            </w:r>
            <w:proofErr w:type="spellStart"/>
            <w:r>
              <w:t>list_drinks</w:t>
            </w:r>
            <w:proofErr w:type="spellEnd"/>
            <w:r>
              <w:t>&amp;#91;int(input_1) - 41])) # Handling Drinks Selection / The try/</w:t>
            </w:r>
            <w:proofErr w:type="spellStart"/>
            <w:r>
              <w:t>Execpt</w:t>
            </w:r>
            <w:proofErr w:type="spellEnd"/>
            <w:r>
              <w:t xml:space="preserve"> to handle out of index error as if it  not exists in the array</w:t>
            </w:r>
          </w:p>
          <w:p w14:paraId="1EC3ED65" w14:textId="77777777" w:rsidR="003969A2" w:rsidRDefault="003969A2" w:rsidP="003969A2">
            <w:pPr>
              <w:pStyle w:val="Title"/>
            </w:pPr>
            <w:r>
              <w:t xml:space="preserve">                     except:</w:t>
            </w:r>
          </w:p>
          <w:p w14:paraId="5D76EEB7" w14:textId="77777777" w:rsidR="003969A2" w:rsidRDefault="003969A2" w:rsidP="003969A2">
            <w:pPr>
              <w:pStyle w:val="Title"/>
            </w:pPr>
            <w:r>
              <w:t xml:space="preserve">                        pass</w:t>
            </w:r>
          </w:p>
          <w:p w14:paraId="36B0D712" w14:textId="77777777" w:rsidR="003969A2" w:rsidRDefault="003969A2" w:rsidP="003969A2">
            <w:pPr>
              <w:pStyle w:val="Title"/>
            </w:pPr>
          </w:p>
          <w:p w14:paraId="3937994B" w14:textId="77777777" w:rsidR="003969A2" w:rsidRDefault="003969A2" w:rsidP="003969A2">
            <w:pPr>
              <w:pStyle w:val="Title"/>
            </w:pPr>
            <w:r>
              <w:t xml:space="preserve">                     input_2 = input("How Many You Want to </w:t>
            </w:r>
            <w:proofErr w:type="gramStart"/>
            <w:r>
              <w:t>Order?:</w:t>
            </w:r>
            <w:proofErr w:type="gramEnd"/>
            <w:r>
              <w:t xml:space="preserve"> ").upper() # Handling Quantity input</w:t>
            </w:r>
          </w:p>
          <w:p w14:paraId="25009E3A" w14:textId="77777777" w:rsidR="003969A2" w:rsidRDefault="003969A2" w:rsidP="003969A2">
            <w:pPr>
              <w:pStyle w:val="Title"/>
            </w:pPr>
            <w:r>
              <w:t xml:space="preserve">                     if int(input_2) &amp;</w:t>
            </w:r>
            <w:proofErr w:type="spellStart"/>
            <w:r>
              <w:t>gt</w:t>
            </w:r>
            <w:proofErr w:type="spellEnd"/>
            <w:r>
              <w:t>; 0:</w:t>
            </w:r>
          </w:p>
          <w:p w14:paraId="23C2D197" w14:textId="77777777" w:rsidR="003969A2" w:rsidRDefault="003969A2" w:rsidP="003969A2">
            <w:pPr>
              <w:pStyle w:val="Title"/>
            </w:pPr>
            <w:r>
              <w:t xml:space="preserve">                        </w:t>
            </w:r>
            <w:proofErr w:type="spellStart"/>
            <w:r>
              <w:t>list_item_order</w:t>
            </w:r>
            <w:proofErr w:type="spellEnd"/>
            <w:r>
              <w:t>&amp;#91;int(input_1) - 1] += int(input_2) # adding item to Orders Array</w:t>
            </w:r>
          </w:p>
          <w:p w14:paraId="03EF6261" w14:textId="77777777" w:rsidR="003969A2" w:rsidRDefault="003969A2" w:rsidP="003969A2">
            <w:pPr>
              <w:pStyle w:val="Title"/>
            </w:pPr>
            <w:r>
              <w:t xml:space="preserve">                        print("\n" * 10)</w:t>
            </w:r>
          </w:p>
          <w:p w14:paraId="119DD285" w14:textId="77777777" w:rsidR="003969A2" w:rsidRDefault="003969A2" w:rsidP="003969A2">
            <w:pPr>
              <w:pStyle w:val="Title"/>
            </w:pPr>
            <w:r>
              <w:t xml:space="preserve">                        print("Successfully Ordered!")</w:t>
            </w:r>
          </w:p>
          <w:p w14:paraId="6EA20364" w14:textId="77777777" w:rsidR="003969A2" w:rsidRDefault="003969A2" w:rsidP="003969A2">
            <w:pPr>
              <w:pStyle w:val="Title"/>
            </w:pPr>
            <w:r>
              <w:t xml:space="preserve">                        </w:t>
            </w:r>
            <w:proofErr w:type="spellStart"/>
            <w:r>
              <w:t>def_food_drink_order</w:t>
            </w:r>
            <w:proofErr w:type="spellEnd"/>
            <w:r>
              <w:t>() # Return food/drinks Menu</w:t>
            </w:r>
          </w:p>
          <w:p w14:paraId="586913AE" w14:textId="77777777" w:rsidR="003969A2" w:rsidRDefault="003969A2" w:rsidP="003969A2">
            <w:pPr>
              <w:pStyle w:val="Title"/>
            </w:pPr>
            <w:r>
              <w:t xml:space="preserve">                        break</w:t>
            </w:r>
          </w:p>
          <w:p w14:paraId="5224D9E5" w14:textId="77777777" w:rsidR="003969A2" w:rsidRDefault="003969A2" w:rsidP="003969A2">
            <w:pPr>
              <w:pStyle w:val="Title"/>
            </w:pPr>
            <w:r>
              <w:t xml:space="preserve">                     else:</w:t>
            </w:r>
          </w:p>
          <w:p w14:paraId="6AC7FE4E" w14:textId="77777777" w:rsidR="003969A2" w:rsidRDefault="003969A2" w:rsidP="003969A2">
            <w:pPr>
              <w:pStyle w:val="Title"/>
            </w:pPr>
            <w:r>
              <w:t xml:space="preserve">                        print("\n" * 10 + "ERROR: Invalid Input (" + str(input_2) + "). Try again!")</w:t>
            </w:r>
          </w:p>
          <w:p w14:paraId="1573E78E" w14:textId="77777777" w:rsidR="003969A2" w:rsidRDefault="003969A2" w:rsidP="003969A2">
            <w:pPr>
              <w:pStyle w:val="Title"/>
            </w:pPr>
            <w:r>
              <w:t xml:space="preserve">            except:</w:t>
            </w:r>
          </w:p>
          <w:p w14:paraId="1A86F7BF" w14:textId="77777777" w:rsidR="003969A2" w:rsidRDefault="003969A2" w:rsidP="003969A2">
            <w:pPr>
              <w:pStyle w:val="Title"/>
            </w:pPr>
            <w:r>
              <w:t xml:space="preserve">                print("\n" * 10 + "ERROR: Invalid Input (" + str(input_1) + "). Try again!")</w:t>
            </w:r>
          </w:p>
          <w:p w14:paraId="46DB26F7" w14:textId="77777777" w:rsidR="003969A2" w:rsidRDefault="003969A2" w:rsidP="003969A2">
            <w:pPr>
              <w:pStyle w:val="Title"/>
            </w:pPr>
          </w:p>
          <w:p w14:paraId="60729DA2" w14:textId="77777777" w:rsidR="003969A2" w:rsidRDefault="003969A2" w:rsidP="003969A2">
            <w:pPr>
              <w:pStyle w:val="Title"/>
            </w:pPr>
            <w:r>
              <w:t xml:space="preserve">def </w:t>
            </w:r>
            <w:proofErr w:type="spellStart"/>
            <w:r>
              <w:t>def_other_services</w:t>
            </w:r>
            <w:proofErr w:type="spellEnd"/>
            <w:r>
              <w:t>():</w:t>
            </w:r>
          </w:p>
          <w:p w14:paraId="281629C4" w14:textId="77777777" w:rsidR="003969A2" w:rsidRDefault="003969A2" w:rsidP="003969A2">
            <w:pPr>
              <w:pStyle w:val="Title"/>
            </w:pPr>
            <w:r>
              <w:t xml:space="preserve">    while True:</w:t>
            </w:r>
          </w:p>
          <w:p w14:paraId="754D1CD7" w14:textId="77777777" w:rsidR="003969A2" w:rsidRDefault="003969A2" w:rsidP="003969A2">
            <w:pPr>
              <w:pStyle w:val="Title"/>
            </w:pPr>
            <w:r>
              <w:t xml:space="preserve">        print("*" * 29 + "OTHER SERVICES" + "*" * 29)</w:t>
            </w:r>
          </w:p>
          <w:p w14:paraId="2A585FBD" w14:textId="77777777" w:rsidR="003969A2" w:rsidRDefault="003969A2" w:rsidP="003969A2">
            <w:pPr>
              <w:pStyle w:val="Title"/>
            </w:pPr>
            <w:r>
              <w:t xml:space="preserve">        print(" |NO| |SERVICE NAME|      |PRICE|")  # Services Menu Structure</w:t>
            </w:r>
          </w:p>
          <w:p w14:paraId="1B5DA46A" w14:textId="77777777" w:rsidR="003969A2" w:rsidRDefault="003969A2" w:rsidP="003969A2">
            <w:pPr>
              <w:pStyle w:val="Title"/>
            </w:pPr>
          </w:p>
          <w:p w14:paraId="7279264F" w14:textId="77777777" w:rsidR="003969A2" w:rsidRDefault="003969A2" w:rsidP="003969A2">
            <w:pPr>
              <w:pStyle w:val="Title"/>
            </w:pPr>
            <w:r>
              <w:t xml:space="preserve">        </w:t>
            </w:r>
            <w:proofErr w:type="spellStart"/>
            <w:r>
              <w:t>i</w:t>
            </w:r>
            <w:proofErr w:type="spellEnd"/>
            <w:r>
              <w:t xml:space="preserve"> = 0</w:t>
            </w:r>
          </w:p>
          <w:p w14:paraId="2CBFA08F"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list_services</w:t>
            </w:r>
            <w:proofErr w:type="spellEnd"/>
            <w:r>
              <w:t>):</w:t>
            </w:r>
          </w:p>
          <w:p w14:paraId="4E7F4B2A" w14:textId="77777777" w:rsidR="003969A2" w:rsidRDefault="003969A2" w:rsidP="003969A2">
            <w:pPr>
              <w:pStyle w:val="Title"/>
            </w:pPr>
            <w:r>
              <w:t xml:space="preserve">            print(" (" + str(81+ </w:t>
            </w:r>
            <w:proofErr w:type="spellStart"/>
            <w:r>
              <w:t>i</w:t>
            </w:r>
            <w:proofErr w:type="spellEnd"/>
            <w:r>
              <w:t>) + ")" + " " + str(</w:t>
            </w:r>
            <w:proofErr w:type="spellStart"/>
            <w:r>
              <w:t>list_services</w:t>
            </w:r>
            <w:proofErr w:type="spellEnd"/>
            <w:r>
              <w:t xml:space="preserve">&amp;#91;i])) # Services starts from 81 + and now it is being </w:t>
            </w:r>
            <w:proofErr w:type="spellStart"/>
            <w:r>
              <w:t>enumarated</w:t>
            </w:r>
            <w:proofErr w:type="spellEnd"/>
            <w:r>
              <w:t xml:space="preserve"> into a list.</w:t>
            </w:r>
          </w:p>
          <w:p w14:paraId="04737376" w14:textId="77777777" w:rsidR="003969A2" w:rsidRDefault="003969A2" w:rsidP="003969A2">
            <w:pPr>
              <w:pStyle w:val="Title"/>
            </w:pPr>
          </w:p>
          <w:p w14:paraId="5C212A3E" w14:textId="77777777" w:rsidR="003969A2" w:rsidRDefault="003969A2" w:rsidP="003969A2">
            <w:pPr>
              <w:pStyle w:val="Title"/>
            </w:pPr>
            <w:r>
              <w:t xml:space="preserve">            </w:t>
            </w:r>
            <w:proofErr w:type="spellStart"/>
            <w:r>
              <w:t>i</w:t>
            </w:r>
            <w:proofErr w:type="spellEnd"/>
            <w:r>
              <w:t xml:space="preserve"> += 1</w:t>
            </w:r>
          </w:p>
          <w:p w14:paraId="7F5E6516" w14:textId="77777777" w:rsidR="003969A2" w:rsidRDefault="003969A2" w:rsidP="003969A2">
            <w:pPr>
              <w:pStyle w:val="Title"/>
            </w:pPr>
          </w:p>
          <w:p w14:paraId="6358F1A7" w14:textId="77777777" w:rsidR="003969A2" w:rsidRDefault="003969A2" w:rsidP="003969A2">
            <w:pPr>
              <w:pStyle w:val="Title"/>
            </w:pPr>
            <w:r>
              <w:t xml:space="preserve">        print("\n (M) MAIN MENU                   (P) PAYMENT                   (E) EXIT\n" + "_" * 72)</w:t>
            </w:r>
          </w:p>
          <w:p w14:paraId="663B8CD3" w14:textId="77777777" w:rsidR="003969A2" w:rsidRDefault="003969A2" w:rsidP="003969A2">
            <w:pPr>
              <w:pStyle w:val="Title"/>
            </w:pPr>
          </w:p>
          <w:p w14:paraId="15966FD8" w14:textId="77777777" w:rsidR="003969A2" w:rsidRDefault="003969A2" w:rsidP="003969A2">
            <w:pPr>
              <w:pStyle w:val="Title"/>
            </w:pPr>
            <w:r>
              <w:t xml:space="preserve">        input_1 = input("Please Select Your Operation: ").upper()</w:t>
            </w:r>
          </w:p>
          <w:p w14:paraId="474D683E" w14:textId="77777777" w:rsidR="003969A2" w:rsidRDefault="003969A2" w:rsidP="003969A2">
            <w:pPr>
              <w:pStyle w:val="Title"/>
            </w:pPr>
            <w:r>
              <w:t xml:space="preserve">        if (input_1 == 'M'):</w:t>
            </w:r>
          </w:p>
          <w:p w14:paraId="7FA4E3E4" w14:textId="77777777" w:rsidR="003969A2" w:rsidRDefault="003969A2" w:rsidP="003969A2">
            <w:pPr>
              <w:pStyle w:val="Title"/>
            </w:pPr>
            <w:r>
              <w:t xml:space="preserve">            print("\n" * 10)</w:t>
            </w:r>
          </w:p>
          <w:p w14:paraId="73C7AC11" w14:textId="77777777" w:rsidR="003969A2" w:rsidRDefault="003969A2" w:rsidP="003969A2">
            <w:pPr>
              <w:pStyle w:val="Title"/>
            </w:pPr>
            <w:r>
              <w:t xml:space="preserve">            </w:t>
            </w:r>
            <w:proofErr w:type="spellStart"/>
            <w:r>
              <w:t>def_main</w:t>
            </w:r>
            <w:proofErr w:type="spellEnd"/>
            <w:r>
              <w:t>() # Navigate Back to main menu</w:t>
            </w:r>
          </w:p>
          <w:p w14:paraId="4E210D53" w14:textId="77777777" w:rsidR="003969A2" w:rsidRDefault="003969A2" w:rsidP="003969A2">
            <w:pPr>
              <w:pStyle w:val="Title"/>
            </w:pPr>
            <w:r>
              <w:t xml:space="preserve">            break</w:t>
            </w:r>
          </w:p>
          <w:p w14:paraId="6508FA73" w14:textId="77777777" w:rsidR="003969A2" w:rsidRDefault="003969A2" w:rsidP="003969A2">
            <w:pPr>
              <w:pStyle w:val="Title"/>
            </w:pPr>
            <w:r>
              <w:t xml:space="preserve">        if (input_1 == 'E'):</w:t>
            </w:r>
          </w:p>
          <w:p w14:paraId="247CEAB1" w14:textId="77777777" w:rsidR="003969A2" w:rsidRDefault="003969A2" w:rsidP="003969A2">
            <w:pPr>
              <w:pStyle w:val="Title"/>
            </w:pPr>
            <w:r>
              <w:t xml:space="preserve">            print("*" * 32 + "THANK YOU" + "*" * 31 + "\n")</w:t>
            </w:r>
          </w:p>
          <w:p w14:paraId="674444C4" w14:textId="77777777" w:rsidR="003969A2" w:rsidRDefault="003969A2" w:rsidP="003969A2">
            <w:pPr>
              <w:pStyle w:val="Title"/>
            </w:pPr>
            <w:r>
              <w:t xml:space="preserve">            break</w:t>
            </w:r>
          </w:p>
          <w:p w14:paraId="410F0372" w14:textId="77777777" w:rsidR="003969A2" w:rsidRDefault="003969A2" w:rsidP="003969A2">
            <w:pPr>
              <w:pStyle w:val="Title"/>
            </w:pPr>
            <w:r>
              <w:t xml:space="preserve">        if (input_1 == 'P'):</w:t>
            </w:r>
          </w:p>
          <w:p w14:paraId="780409FF" w14:textId="77777777" w:rsidR="003969A2" w:rsidRDefault="003969A2" w:rsidP="003969A2">
            <w:pPr>
              <w:pStyle w:val="Title"/>
            </w:pPr>
            <w:r>
              <w:t xml:space="preserve">            print("\n" * 10)</w:t>
            </w:r>
          </w:p>
          <w:p w14:paraId="4E0076D1" w14:textId="77777777" w:rsidR="003969A2" w:rsidRDefault="003969A2" w:rsidP="003969A2">
            <w:pPr>
              <w:pStyle w:val="Title"/>
            </w:pPr>
            <w:r>
              <w:t xml:space="preserve">            </w:t>
            </w:r>
            <w:proofErr w:type="spellStart"/>
            <w:r>
              <w:t>def_payment</w:t>
            </w:r>
            <w:proofErr w:type="spellEnd"/>
            <w:r>
              <w:t>() # navigate to payment</w:t>
            </w:r>
          </w:p>
          <w:p w14:paraId="02DB2172" w14:textId="77777777" w:rsidR="003969A2" w:rsidRDefault="003969A2" w:rsidP="003969A2">
            <w:pPr>
              <w:pStyle w:val="Title"/>
            </w:pPr>
            <w:r>
              <w:t xml:space="preserve">            break</w:t>
            </w:r>
          </w:p>
          <w:p w14:paraId="2B9ECD02" w14:textId="77777777" w:rsidR="003969A2" w:rsidRDefault="003969A2" w:rsidP="003969A2">
            <w:pPr>
              <w:pStyle w:val="Title"/>
            </w:pPr>
            <w:r>
              <w:t xml:space="preserve">        try:</w:t>
            </w:r>
          </w:p>
          <w:p w14:paraId="062BA138" w14:textId="77777777" w:rsidR="003969A2" w:rsidRDefault="003969A2" w:rsidP="003969A2">
            <w:pPr>
              <w:pStyle w:val="Title"/>
            </w:pPr>
            <w:r>
              <w:t xml:space="preserve">            int(input_1)</w:t>
            </w:r>
          </w:p>
          <w:p w14:paraId="52D4A381" w14:textId="77777777" w:rsidR="003969A2" w:rsidRDefault="003969A2" w:rsidP="003969A2">
            <w:pPr>
              <w:pStyle w:val="Title"/>
            </w:pPr>
            <w:r>
              <w:t xml:space="preserve">            if (int(input_1) &amp;</w:t>
            </w:r>
            <w:proofErr w:type="spellStart"/>
            <w:r>
              <w:t>gt</w:t>
            </w:r>
            <w:proofErr w:type="spellEnd"/>
            <w:r>
              <w:t>; 80) and (int(input_1) &amp;</w:t>
            </w:r>
            <w:proofErr w:type="spellStart"/>
            <w:r>
              <w:t>lt</w:t>
            </w:r>
            <w:proofErr w:type="spellEnd"/>
            <w:r>
              <w:t>; 100):</w:t>
            </w:r>
          </w:p>
          <w:p w14:paraId="4291749D" w14:textId="77777777" w:rsidR="003969A2" w:rsidRDefault="003969A2" w:rsidP="003969A2">
            <w:pPr>
              <w:pStyle w:val="Title"/>
            </w:pPr>
            <w:r>
              <w:t xml:space="preserve">                print("\n" * 10)</w:t>
            </w:r>
          </w:p>
          <w:p w14:paraId="61338253" w14:textId="77777777" w:rsidR="003969A2" w:rsidRDefault="003969A2" w:rsidP="003969A2">
            <w:pPr>
              <w:pStyle w:val="Title"/>
            </w:pPr>
            <w:r>
              <w:t xml:space="preserve">                print("Successfully Ordered: " + str(</w:t>
            </w:r>
            <w:proofErr w:type="spellStart"/>
            <w:r>
              <w:t>list_services</w:t>
            </w:r>
            <w:proofErr w:type="spellEnd"/>
            <w:r>
              <w:t>&amp;#91;int(input_1) - 81])) # Adding services to orders array (AND) encapsulate errors  with try/except</w:t>
            </w:r>
          </w:p>
          <w:p w14:paraId="101B9B72" w14:textId="77777777" w:rsidR="003969A2" w:rsidRDefault="003969A2" w:rsidP="003969A2">
            <w:pPr>
              <w:pStyle w:val="Title"/>
            </w:pPr>
            <w:r>
              <w:t xml:space="preserve">                </w:t>
            </w:r>
            <w:proofErr w:type="spellStart"/>
            <w:r>
              <w:t>list_item_order</w:t>
            </w:r>
            <w:proofErr w:type="spellEnd"/>
            <w:r>
              <w:t>&amp;#91;int(input_1) - 1] = 1</w:t>
            </w:r>
          </w:p>
          <w:p w14:paraId="0E273078" w14:textId="77777777" w:rsidR="003969A2" w:rsidRDefault="003969A2" w:rsidP="003969A2">
            <w:pPr>
              <w:pStyle w:val="Title"/>
            </w:pPr>
            <w:r>
              <w:t xml:space="preserve">                </w:t>
            </w:r>
            <w:proofErr w:type="spellStart"/>
            <w:r>
              <w:t>def_other_services</w:t>
            </w:r>
            <w:proofErr w:type="spellEnd"/>
            <w:r>
              <w:t>()</w:t>
            </w:r>
          </w:p>
          <w:p w14:paraId="107B2D16" w14:textId="77777777" w:rsidR="003969A2" w:rsidRDefault="003969A2" w:rsidP="003969A2">
            <w:pPr>
              <w:pStyle w:val="Title"/>
            </w:pPr>
            <w:r>
              <w:t xml:space="preserve">                break</w:t>
            </w:r>
          </w:p>
          <w:p w14:paraId="607D4F06" w14:textId="77777777" w:rsidR="003969A2" w:rsidRDefault="003969A2" w:rsidP="003969A2">
            <w:pPr>
              <w:pStyle w:val="Title"/>
            </w:pPr>
            <w:r>
              <w:t xml:space="preserve">            else:</w:t>
            </w:r>
          </w:p>
          <w:p w14:paraId="424D9590" w14:textId="77777777" w:rsidR="003969A2" w:rsidRDefault="003969A2" w:rsidP="003969A2">
            <w:pPr>
              <w:pStyle w:val="Title"/>
            </w:pPr>
            <w:r>
              <w:t xml:space="preserve">                print("\n" * 10 + "ERROR: Invalid Input (" + str(input_1) + "). Try again!")</w:t>
            </w:r>
          </w:p>
          <w:p w14:paraId="356F7CDF" w14:textId="77777777" w:rsidR="003969A2" w:rsidRDefault="003969A2" w:rsidP="003969A2">
            <w:pPr>
              <w:pStyle w:val="Title"/>
            </w:pPr>
            <w:r>
              <w:t xml:space="preserve">        except:</w:t>
            </w:r>
          </w:p>
          <w:p w14:paraId="11163C66" w14:textId="77777777" w:rsidR="003969A2" w:rsidRDefault="003969A2" w:rsidP="003969A2">
            <w:pPr>
              <w:pStyle w:val="Title"/>
            </w:pPr>
            <w:r>
              <w:t xml:space="preserve">            print("\n" * 10 + "ERROR: Invalid Input (" + str(input_1) + "). Try again!")</w:t>
            </w:r>
          </w:p>
          <w:p w14:paraId="1D17D02D" w14:textId="77777777" w:rsidR="003969A2" w:rsidRDefault="003969A2" w:rsidP="003969A2">
            <w:pPr>
              <w:pStyle w:val="Title"/>
            </w:pPr>
          </w:p>
          <w:p w14:paraId="359A0DE3" w14:textId="77777777" w:rsidR="003969A2" w:rsidRDefault="003969A2" w:rsidP="003969A2">
            <w:pPr>
              <w:pStyle w:val="Title"/>
            </w:pPr>
            <w:r>
              <w:t xml:space="preserve">def </w:t>
            </w:r>
            <w:proofErr w:type="spellStart"/>
            <w:r>
              <w:t>def_report</w:t>
            </w:r>
            <w:proofErr w:type="spellEnd"/>
            <w:r>
              <w:t>():</w:t>
            </w:r>
          </w:p>
          <w:p w14:paraId="72139880" w14:textId="77777777" w:rsidR="003969A2" w:rsidRDefault="003969A2" w:rsidP="003969A2">
            <w:pPr>
              <w:pStyle w:val="Title"/>
            </w:pPr>
            <w:r>
              <w:t xml:space="preserve">    while True:</w:t>
            </w:r>
          </w:p>
          <w:p w14:paraId="74CE5AF0" w14:textId="77777777" w:rsidR="003969A2" w:rsidRDefault="003969A2" w:rsidP="003969A2">
            <w:pPr>
              <w:pStyle w:val="Title"/>
            </w:pPr>
            <w:r>
              <w:t xml:space="preserve">        print("*" * 33 + "REPORT" + "*" * 33 + "\n")</w:t>
            </w:r>
          </w:p>
          <w:p w14:paraId="2B838D85" w14:textId="77777777" w:rsidR="003969A2" w:rsidRDefault="003969A2" w:rsidP="003969A2">
            <w:pPr>
              <w:pStyle w:val="Title"/>
            </w:pPr>
            <w:r>
              <w:t xml:space="preserve">        </w:t>
            </w:r>
            <w:proofErr w:type="spellStart"/>
            <w:r>
              <w:t>file_report</w:t>
            </w:r>
            <w:proofErr w:type="spellEnd"/>
            <w:r>
              <w:t xml:space="preserve"> = open('files'+navigator_symbol+'</w:t>
            </w:r>
            <w:proofErr w:type="spellStart"/>
            <w:r>
              <w:t>report.fsd</w:t>
            </w:r>
            <w:proofErr w:type="spellEnd"/>
            <w:r>
              <w:t xml:space="preserve">', 'r').read() # Reading out reports from </w:t>
            </w:r>
            <w:proofErr w:type="spellStart"/>
            <w:r>
              <w:t>report.fsd</w:t>
            </w:r>
            <w:proofErr w:type="spellEnd"/>
          </w:p>
          <w:p w14:paraId="70D8E32E" w14:textId="77777777" w:rsidR="003969A2" w:rsidRDefault="003969A2" w:rsidP="003969A2">
            <w:pPr>
              <w:pStyle w:val="Title"/>
            </w:pPr>
            <w:r>
              <w:t xml:space="preserve">        print(</w:t>
            </w:r>
            <w:proofErr w:type="spellStart"/>
            <w:r>
              <w:t>file_report</w:t>
            </w:r>
            <w:proofErr w:type="spellEnd"/>
            <w:r>
              <w:t>)</w:t>
            </w:r>
          </w:p>
          <w:p w14:paraId="4B9060EF" w14:textId="77777777" w:rsidR="003969A2" w:rsidRDefault="003969A2" w:rsidP="003969A2">
            <w:pPr>
              <w:pStyle w:val="Title"/>
            </w:pPr>
            <w:r>
              <w:t xml:space="preserve">        print("\n(M) MAIN MENU          (E) EXIT\n" + "_" * 72)</w:t>
            </w:r>
          </w:p>
          <w:p w14:paraId="7CE38929" w14:textId="77777777" w:rsidR="003969A2" w:rsidRDefault="003969A2" w:rsidP="003969A2">
            <w:pPr>
              <w:pStyle w:val="Title"/>
            </w:pPr>
            <w:r>
              <w:t xml:space="preserve">        input_1 = str(input("Please Select Your Operation: ")).upper()</w:t>
            </w:r>
          </w:p>
          <w:p w14:paraId="4011F004" w14:textId="77777777" w:rsidR="003969A2" w:rsidRDefault="003969A2" w:rsidP="003969A2">
            <w:pPr>
              <w:pStyle w:val="Title"/>
            </w:pPr>
            <w:r>
              <w:t xml:space="preserve">        if (input_1 == 'M'):</w:t>
            </w:r>
          </w:p>
          <w:p w14:paraId="0B31A8B1" w14:textId="77777777" w:rsidR="003969A2" w:rsidRDefault="003969A2" w:rsidP="003969A2">
            <w:pPr>
              <w:pStyle w:val="Title"/>
            </w:pPr>
            <w:r>
              <w:t xml:space="preserve">            print("\n" * 10)</w:t>
            </w:r>
          </w:p>
          <w:p w14:paraId="0B213C9C" w14:textId="77777777" w:rsidR="003969A2" w:rsidRDefault="003969A2" w:rsidP="003969A2">
            <w:pPr>
              <w:pStyle w:val="Title"/>
            </w:pPr>
            <w:r>
              <w:t xml:space="preserve">            </w:t>
            </w:r>
            <w:proofErr w:type="spellStart"/>
            <w:r>
              <w:t>def_main</w:t>
            </w:r>
            <w:proofErr w:type="spellEnd"/>
            <w:r>
              <w:t>() # Navigate back to menu</w:t>
            </w:r>
          </w:p>
          <w:p w14:paraId="151EE9E4" w14:textId="77777777" w:rsidR="003969A2" w:rsidRDefault="003969A2" w:rsidP="003969A2">
            <w:pPr>
              <w:pStyle w:val="Title"/>
            </w:pPr>
            <w:r>
              <w:t xml:space="preserve">            break</w:t>
            </w:r>
          </w:p>
          <w:p w14:paraId="5DFF92AA" w14:textId="77777777" w:rsidR="003969A2" w:rsidRDefault="003969A2" w:rsidP="003969A2">
            <w:pPr>
              <w:pStyle w:val="Title"/>
            </w:pPr>
            <w:r>
              <w:t xml:space="preserve">        </w:t>
            </w:r>
            <w:proofErr w:type="spellStart"/>
            <w:r>
              <w:t>elif</w:t>
            </w:r>
            <w:proofErr w:type="spellEnd"/>
            <w:r>
              <w:t xml:space="preserve"> (input_1 == 'E'):</w:t>
            </w:r>
          </w:p>
          <w:p w14:paraId="30AA5E7F" w14:textId="77777777" w:rsidR="003969A2" w:rsidRDefault="003969A2" w:rsidP="003969A2">
            <w:pPr>
              <w:pStyle w:val="Title"/>
            </w:pPr>
            <w:r>
              <w:t xml:space="preserve">            print("*" * 32 + "THANK YOU" + "*" * 31 + "\n") # Exit and break up the loop</w:t>
            </w:r>
          </w:p>
          <w:p w14:paraId="12F806B4" w14:textId="77777777" w:rsidR="003969A2" w:rsidRDefault="003969A2" w:rsidP="003969A2">
            <w:pPr>
              <w:pStyle w:val="Title"/>
            </w:pPr>
            <w:r>
              <w:t xml:space="preserve">            break</w:t>
            </w:r>
          </w:p>
          <w:p w14:paraId="5025F5B1" w14:textId="77777777" w:rsidR="003969A2" w:rsidRDefault="003969A2" w:rsidP="003969A2">
            <w:pPr>
              <w:pStyle w:val="Title"/>
            </w:pPr>
            <w:r>
              <w:t xml:space="preserve">        else:</w:t>
            </w:r>
          </w:p>
          <w:p w14:paraId="5B4F5A05" w14:textId="77777777" w:rsidR="003969A2" w:rsidRDefault="003969A2" w:rsidP="003969A2">
            <w:pPr>
              <w:pStyle w:val="Title"/>
            </w:pPr>
            <w:r>
              <w:t xml:space="preserve">            print("\n" * 10 + "ERROR: Invalid Input (" + str(input_1) + "). Try again!")</w:t>
            </w:r>
          </w:p>
          <w:p w14:paraId="0E3D600A" w14:textId="77777777" w:rsidR="003969A2" w:rsidRDefault="003969A2" w:rsidP="003969A2">
            <w:pPr>
              <w:pStyle w:val="Title"/>
            </w:pPr>
          </w:p>
          <w:p w14:paraId="639A1A86" w14:textId="77777777" w:rsidR="003969A2" w:rsidRDefault="003969A2" w:rsidP="003969A2">
            <w:pPr>
              <w:pStyle w:val="Title"/>
            </w:pPr>
            <w:r>
              <w:t xml:space="preserve">def </w:t>
            </w:r>
            <w:proofErr w:type="spellStart"/>
            <w:r>
              <w:t>def_payment</w:t>
            </w:r>
            <w:proofErr w:type="spellEnd"/>
            <w:r>
              <w:t>():</w:t>
            </w:r>
          </w:p>
          <w:p w14:paraId="29F87E0B" w14:textId="77777777" w:rsidR="003969A2" w:rsidRDefault="003969A2" w:rsidP="003969A2">
            <w:pPr>
              <w:pStyle w:val="Title"/>
            </w:pPr>
            <w:r>
              <w:t xml:space="preserve">    while True:</w:t>
            </w:r>
          </w:p>
          <w:p w14:paraId="3D082D09" w14:textId="77777777" w:rsidR="003969A2" w:rsidRDefault="003969A2" w:rsidP="003969A2">
            <w:pPr>
              <w:pStyle w:val="Title"/>
            </w:pPr>
            <w:r>
              <w:t xml:space="preserve">        print("*" * 32 + "PAYMENT" + "*" * 33 + "\n") # Header &amp;amp; Styling</w:t>
            </w:r>
          </w:p>
          <w:p w14:paraId="7DB47F38" w14:textId="77777777" w:rsidR="003969A2" w:rsidRDefault="003969A2" w:rsidP="003969A2">
            <w:pPr>
              <w:pStyle w:val="Title"/>
            </w:pPr>
            <w:r>
              <w:t xml:space="preserve">        </w:t>
            </w:r>
            <w:proofErr w:type="spellStart"/>
            <w:r>
              <w:t>total_price</w:t>
            </w:r>
            <w:proofErr w:type="spellEnd"/>
            <w:r>
              <w:t xml:space="preserve"> = 0 # </w:t>
            </w:r>
            <w:proofErr w:type="spellStart"/>
            <w:r>
              <w:t>alloc</w:t>
            </w:r>
            <w:proofErr w:type="spellEnd"/>
            <w:r>
              <w:t>/</w:t>
            </w:r>
            <w:proofErr w:type="spellStart"/>
            <w:r>
              <w:t>init</w:t>
            </w:r>
            <w:proofErr w:type="spellEnd"/>
            <w:r>
              <w:t xml:space="preserve"> a variable to handle </w:t>
            </w:r>
            <w:proofErr w:type="spellStart"/>
            <w:r>
              <w:t>total_price</w:t>
            </w:r>
            <w:proofErr w:type="spellEnd"/>
          </w:p>
          <w:p w14:paraId="10817617" w14:textId="77777777" w:rsidR="003969A2" w:rsidRDefault="003969A2" w:rsidP="003969A2">
            <w:pPr>
              <w:pStyle w:val="Title"/>
            </w:pPr>
          </w:p>
          <w:p w14:paraId="519C15D0" w14:textId="77777777" w:rsidR="003969A2" w:rsidRDefault="003969A2" w:rsidP="003969A2">
            <w:pPr>
              <w:pStyle w:val="Title"/>
            </w:pPr>
            <w:r>
              <w:t xml:space="preserve">        </w:t>
            </w:r>
            <w:proofErr w:type="spellStart"/>
            <w:r>
              <w:t>report_new</w:t>
            </w:r>
            <w:proofErr w:type="spellEnd"/>
            <w:r>
              <w:t xml:space="preserve"> = "\n\n\n" + " " * 17 + "*" * 35 + "\n" + " " * 17 + "DATE: " + str(</w:t>
            </w:r>
            <w:proofErr w:type="spellStart"/>
            <w:r>
              <w:t>datetime.datetime.now</w:t>
            </w:r>
            <w:proofErr w:type="spellEnd"/>
            <w:r>
              <w:t>())&amp;#</w:t>
            </w:r>
            <w:proofErr w:type="gramStart"/>
            <w:r>
              <w:t>91;:</w:t>
            </w:r>
            <w:proofErr w:type="gramEnd"/>
            <w:r>
              <w:t>19] + "\n" + " " * 17 + "-" * 35 #building up report string header</w:t>
            </w:r>
          </w:p>
          <w:p w14:paraId="6BFDB503" w14:textId="77777777" w:rsidR="003969A2" w:rsidRDefault="003969A2" w:rsidP="003969A2">
            <w:pPr>
              <w:pStyle w:val="Title"/>
            </w:pPr>
            <w:r>
              <w:t xml:space="preserve">        </w:t>
            </w:r>
            <w:proofErr w:type="spellStart"/>
            <w:r>
              <w:t>i</w:t>
            </w:r>
            <w:proofErr w:type="spellEnd"/>
            <w:r>
              <w:t xml:space="preserve"> = 0</w:t>
            </w:r>
          </w:p>
          <w:p w14:paraId="7F1615DE" w14:textId="77777777" w:rsidR="003969A2" w:rsidRDefault="003969A2" w:rsidP="003969A2">
            <w:pPr>
              <w:pStyle w:val="Title"/>
            </w:pPr>
            <w:r>
              <w:t xml:space="preserve">        while </w:t>
            </w:r>
            <w:proofErr w:type="spellStart"/>
            <w:r>
              <w:t>i</w:t>
            </w:r>
            <w:proofErr w:type="spellEnd"/>
            <w:r>
              <w:t xml:space="preserve"> &amp;</w:t>
            </w:r>
            <w:proofErr w:type="spellStart"/>
            <w:r>
              <w:t>lt</w:t>
            </w:r>
            <w:proofErr w:type="spellEnd"/>
            <w:r>
              <w:t xml:space="preserve">; </w:t>
            </w:r>
            <w:proofErr w:type="spellStart"/>
            <w:r>
              <w:t>len</w:t>
            </w:r>
            <w:proofErr w:type="spellEnd"/>
            <w:r>
              <w:t>(</w:t>
            </w:r>
            <w:proofErr w:type="spellStart"/>
            <w:r>
              <w:t>list_item_order</w:t>
            </w:r>
            <w:proofErr w:type="spellEnd"/>
            <w:r>
              <w:t>): #Enumarating order array items and summing up its prices * quantities</w:t>
            </w:r>
          </w:p>
          <w:p w14:paraId="0D51E781" w14:textId="77777777" w:rsidR="003969A2" w:rsidRDefault="003969A2" w:rsidP="003969A2">
            <w:pPr>
              <w:pStyle w:val="Title"/>
            </w:pPr>
            <w:r>
              <w:t xml:space="preserve">            if(</w:t>
            </w:r>
            <w:proofErr w:type="spellStart"/>
            <w:r>
              <w:t>list_item_order</w:t>
            </w:r>
            <w:proofErr w:type="spellEnd"/>
            <w:r>
              <w:t>&amp;#91;i] != 0):</w:t>
            </w:r>
          </w:p>
          <w:p w14:paraId="1A2AEB19" w14:textId="77777777" w:rsidR="003969A2" w:rsidRDefault="003969A2" w:rsidP="003969A2">
            <w:pPr>
              <w:pStyle w:val="Title"/>
            </w:pPr>
            <w:r>
              <w:t xml:space="preserve">                if (</w:t>
            </w:r>
            <w:proofErr w:type="spellStart"/>
            <w:r>
              <w:t>i</w:t>
            </w:r>
            <w:proofErr w:type="spellEnd"/>
            <w:r>
              <w:t xml:space="preserve"> &amp;</w:t>
            </w:r>
            <w:proofErr w:type="spellStart"/>
            <w:r>
              <w:t>gt</w:t>
            </w:r>
            <w:proofErr w:type="spellEnd"/>
            <w:r>
              <w:t>;= 0) and (</w:t>
            </w:r>
            <w:proofErr w:type="spellStart"/>
            <w:r>
              <w:t>i</w:t>
            </w:r>
            <w:proofErr w:type="spellEnd"/>
            <w:r>
              <w:t xml:space="preserve"> &amp;</w:t>
            </w:r>
            <w:proofErr w:type="spellStart"/>
            <w:r>
              <w:t>lt</w:t>
            </w:r>
            <w:proofErr w:type="spellEnd"/>
            <w:r>
              <w:t>; 40):</w:t>
            </w:r>
          </w:p>
          <w:p w14:paraId="7B89F080" w14:textId="77777777" w:rsidR="003969A2" w:rsidRDefault="003969A2" w:rsidP="003969A2">
            <w:pPr>
              <w:pStyle w:val="Title"/>
            </w:pPr>
            <w:r>
              <w:t xml:space="preserve">                    </w:t>
            </w:r>
            <w:proofErr w:type="spellStart"/>
            <w:r>
              <w:t>report_new</w:t>
            </w:r>
            <w:proofErr w:type="spellEnd"/>
            <w:r>
              <w:t xml:space="preserve"> += "\n" + " " * 17 + str(</w:t>
            </w:r>
            <w:proofErr w:type="spellStart"/>
            <w:r>
              <w:t>list_foods</w:t>
            </w:r>
            <w:proofErr w:type="spellEnd"/>
            <w:r>
              <w:t>&amp;#91;i]) + "  x  " + str(</w:t>
            </w:r>
            <w:proofErr w:type="spellStart"/>
            <w:r>
              <w:t>list_item_order</w:t>
            </w:r>
            <w:proofErr w:type="spellEnd"/>
            <w:r>
              <w:t xml:space="preserve">&amp;#91;i]) # string appending the </w:t>
            </w:r>
            <w:proofErr w:type="spellStart"/>
            <w:r>
              <w:t>formated</w:t>
            </w:r>
            <w:proofErr w:type="spellEnd"/>
            <w:r>
              <w:t xml:space="preserve"> food name and </w:t>
            </w:r>
            <w:proofErr w:type="spellStart"/>
            <w:r>
              <w:t>formated</w:t>
            </w:r>
            <w:proofErr w:type="spellEnd"/>
            <w:r>
              <w:t xml:space="preserve"> order structure from quantity and final price</w:t>
            </w:r>
          </w:p>
          <w:p w14:paraId="75DC5735" w14:textId="77777777" w:rsidR="003969A2" w:rsidRDefault="003969A2" w:rsidP="003969A2">
            <w:pPr>
              <w:pStyle w:val="Title"/>
            </w:pPr>
            <w:r>
              <w:t xml:space="preserve">                    print(" " * 17 + str(</w:t>
            </w:r>
            <w:proofErr w:type="spellStart"/>
            <w:r>
              <w:t>list_foods</w:t>
            </w:r>
            <w:proofErr w:type="spellEnd"/>
            <w:r>
              <w:t>&amp;#91;i]) + "  x  " + str(</w:t>
            </w:r>
            <w:proofErr w:type="spellStart"/>
            <w:r>
              <w:t>list_item_order</w:t>
            </w:r>
            <w:proofErr w:type="spellEnd"/>
            <w:r>
              <w:t>&amp;#91;i])) #print it out</w:t>
            </w:r>
          </w:p>
          <w:p w14:paraId="210A7E12" w14:textId="77777777" w:rsidR="003969A2" w:rsidRDefault="003969A2" w:rsidP="003969A2">
            <w:pPr>
              <w:pStyle w:val="Title"/>
            </w:pPr>
            <w:r>
              <w:t xml:space="preserve">                    </w:t>
            </w:r>
            <w:proofErr w:type="spellStart"/>
            <w:r>
              <w:t>total_price</w:t>
            </w:r>
            <w:proofErr w:type="spellEnd"/>
            <w:r>
              <w:t xml:space="preserve"> += </w:t>
            </w:r>
            <w:proofErr w:type="spellStart"/>
            <w:r>
              <w:t>list_item_price</w:t>
            </w:r>
            <w:proofErr w:type="spellEnd"/>
            <w:r>
              <w:t xml:space="preserve">&amp;#91;i] * </w:t>
            </w:r>
            <w:proofErr w:type="spellStart"/>
            <w:r>
              <w:t>list_item_order</w:t>
            </w:r>
            <w:proofErr w:type="spellEnd"/>
            <w:r>
              <w:t>&amp;#91;i] # Calculating the total price for food</w:t>
            </w:r>
          </w:p>
          <w:p w14:paraId="2A934F15" w14:textId="77777777" w:rsidR="003969A2" w:rsidRDefault="003969A2" w:rsidP="003969A2">
            <w:pPr>
              <w:pStyle w:val="Title"/>
            </w:pPr>
            <w:r>
              <w:t xml:space="preserve">                if (</w:t>
            </w:r>
            <w:proofErr w:type="spellStart"/>
            <w:r>
              <w:t>i</w:t>
            </w:r>
            <w:proofErr w:type="spellEnd"/>
            <w:r>
              <w:t xml:space="preserve"> &amp;</w:t>
            </w:r>
            <w:proofErr w:type="spellStart"/>
            <w:r>
              <w:t>gt</w:t>
            </w:r>
            <w:proofErr w:type="spellEnd"/>
            <w:r>
              <w:t>;= 40) and (</w:t>
            </w:r>
            <w:proofErr w:type="spellStart"/>
            <w:r>
              <w:t>i</w:t>
            </w:r>
            <w:proofErr w:type="spellEnd"/>
            <w:r>
              <w:t xml:space="preserve"> &amp;</w:t>
            </w:r>
            <w:proofErr w:type="spellStart"/>
            <w:r>
              <w:t>lt</w:t>
            </w:r>
            <w:proofErr w:type="spellEnd"/>
            <w:r>
              <w:t>; 80):</w:t>
            </w:r>
          </w:p>
          <w:p w14:paraId="704DAA99" w14:textId="77777777" w:rsidR="003969A2" w:rsidRDefault="003969A2" w:rsidP="003969A2">
            <w:pPr>
              <w:pStyle w:val="Title"/>
            </w:pPr>
            <w:r>
              <w:t xml:space="preserve">                    </w:t>
            </w:r>
            <w:proofErr w:type="spellStart"/>
            <w:r>
              <w:t>report_new</w:t>
            </w:r>
            <w:proofErr w:type="spellEnd"/>
            <w:r>
              <w:t xml:space="preserve"> += "\n" + " " * 17 + str(</w:t>
            </w:r>
            <w:proofErr w:type="spellStart"/>
            <w:r>
              <w:t>list_drinks</w:t>
            </w:r>
            <w:proofErr w:type="spellEnd"/>
            <w:r>
              <w:t>&amp;#91;i - 40]) + "  x  " + str(</w:t>
            </w:r>
            <w:proofErr w:type="spellStart"/>
            <w:r>
              <w:t>list_item_order</w:t>
            </w:r>
            <w:proofErr w:type="spellEnd"/>
            <w:r>
              <w:t>&amp;#91;i])</w:t>
            </w:r>
          </w:p>
          <w:p w14:paraId="6E96A4D8" w14:textId="77777777" w:rsidR="003969A2" w:rsidRDefault="003969A2" w:rsidP="003969A2">
            <w:pPr>
              <w:pStyle w:val="Title"/>
            </w:pPr>
            <w:r>
              <w:t xml:space="preserve">                    print(" " * 17 + str(</w:t>
            </w:r>
            <w:proofErr w:type="spellStart"/>
            <w:r>
              <w:t>list_drinks</w:t>
            </w:r>
            <w:proofErr w:type="spellEnd"/>
            <w:r>
              <w:t>&amp;#91;i - 40]) + "   x  " + str(</w:t>
            </w:r>
            <w:proofErr w:type="spellStart"/>
            <w:r>
              <w:t>list_item_order</w:t>
            </w:r>
            <w:proofErr w:type="spellEnd"/>
            <w:r>
              <w:t>&amp;#91;i]))</w:t>
            </w:r>
          </w:p>
          <w:p w14:paraId="243ED6A6" w14:textId="77777777" w:rsidR="003969A2" w:rsidRDefault="003969A2" w:rsidP="003969A2">
            <w:pPr>
              <w:pStyle w:val="Title"/>
            </w:pPr>
            <w:r>
              <w:t xml:space="preserve">                    </w:t>
            </w:r>
            <w:proofErr w:type="spellStart"/>
            <w:r>
              <w:t>total_price</w:t>
            </w:r>
            <w:proofErr w:type="spellEnd"/>
            <w:r>
              <w:t xml:space="preserve"> += </w:t>
            </w:r>
            <w:proofErr w:type="spellStart"/>
            <w:r>
              <w:t>list_item_price</w:t>
            </w:r>
            <w:proofErr w:type="spellEnd"/>
            <w:r>
              <w:t xml:space="preserve">&amp;#91;i] * </w:t>
            </w:r>
            <w:proofErr w:type="spellStart"/>
            <w:r>
              <w:t>list_item_order</w:t>
            </w:r>
            <w:proofErr w:type="spellEnd"/>
            <w:r>
              <w:t>&amp;#91;i] # Calculating the total price for drinks</w:t>
            </w:r>
          </w:p>
          <w:p w14:paraId="19BD729A" w14:textId="77777777" w:rsidR="003969A2" w:rsidRDefault="003969A2" w:rsidP="003969A2">
            <w:pPr>
              <w:pStyle w:val="Title"/>
            </w:pPr>
            <w:r>
              <w:t xml:space="preserve">                if (</w:t>
            </w:r>
            <w:proofErr w:type="spellStart"/>
            <w:r>
              <w:t>i</w:t>
            </w:r>
            <w:proofErr w:type="spellEnd"/>
            <w:r>
              <w:t xml:space="preserve"> &amp;</w:t>
            </w:r>
            <w:proofErr w:type="spellStart"/>
            <w:r>
              <w:t>gt</w:t>
            </w:r>
            <w:proofErr w:type="spellEnd"/>
            <w:r>
              <w:t>;= 80) and (</w:t>
            </w:r>
            <w:proofErr w:type="spellStart"/>
            <w:r>
              <w:t>i</w:t>
            </w:r>
            <w:proofErr w:type="spellEnd"/>
            <w:r>
              <w:t xml:space="preserve"> &amp;</w:t>
            </w:r>
            <w:proofErr w:type="spellStart"/>
            <w:r>
              <w:t>lt</w:t>
            </w:r>
            <w:proofErr w:type="spellEnd"/>
            <w:r>
              <w:t>; 100):</w:t>
            </w:r>
          </w:p>
          <w:p w14:paraId="13E23EB0" w14:textId="77777777" w:rsidR="003969A2" w:rsidRDefault="003969A2" w:rsidP="003969A2">
            <w:pPr>
              <w:pStyle w:val="Title"/>
            </w:pPr>
            <w:r>
              <w:t xml:space="preserve">                    </w:t>
            </w:r>
            <w:proofErr w:type="spellStart"/>
            <w:r>
              <w:t>report_new</w:t>
            </w:r>
            <w:proofErr w:type="spellEnd"/>
            <w:r>
              <w:t xml:space="preserve"> += "\n" + " " * 17 + str(</w:t>
            </w:r>
            <w:proofErr w:type="spellStart"/>
            <w:r>
              <w:t>list_services</w:t>
            </w:r>
            <w:proofErr w:type="spellEnd"/>
            <w:r>
              <w:t>&amp;#91;i - 80])</w:t>
            </w:r>
          </w:p>
          <w:p w14:paraId="698B9703" w14:textId="77777777" w:rsidR="003969A2" w:rsidRDefault="003969A2" w:rsidP="003969A2">
            <w:pPr>
              <w:pStyle w:val="Title"/>
            </w:pPr>
            <w:r>
              <w:t xml:space="preserve">                    print(" " * 17 + str(</w:t>
            </w:r>
            <w:proofErr w:type="spellStart"/>
            <w:r>
              <w:t>list_services</w:t>
            </w:r>
            <w:proofErr w:type="spellEnd"/>
            <w:r>
              <w:t>&amp;#91;i - 80]))</w:t>
            </w:r>
          </w:p>
          <w:p w14:paraId="2B2D4D52" w14:textId="77777777" w:rsidR="003969A2" w:rsidRDefault="003969A2" w:rsidP="003969A2">
            <w:pPr>
              <w:pStyle w:val="Title"/>
            </w:pPr>
            <w:r>
              <w:t xml:space="preserve">                    </w:t>
            </w:r>
            <w:proofErr w:type="spellStart"/>
            <w:r>
              <w:t>total_price</w:t>
            </w:r>
            <w:proofErr w:type="spellEnd"/>
            <w:r>
              <w:t xml:space="preserve"> += </w:t>
            </w:r>
            <w:proofErr w:type="spellStart"/>
            <w:r>
              <w:t>list_item_price</w:t>
            </w:r>
            <w:proofErr w:type="spellEnd"/>
            <w:r>
              <w:t xml:space="preserve">&amp;#91;i] * </w:t>
            </w:r>
            <w:proofErr w:type="spellStart"/>
            <w:r>
              <w:t>list_item_order</w:t>
            </w:r>
            <w:proofErr w:type="spellEnd"/>
            <w:r>
              <w:t>&amp;#91;i] # Calculating the total price for services</w:t>
            </w:r>
          </w:p>
          <w:p w14:paraId="03FC069A" w14:textId="77777777" w:rsidR="003969A2" w:rsidRDefault="003969A2" w:rsidP="003969A2">
            <w:pPr>
              <w:pStyle w:val="Title"/>
            </w:pPr>
            <w:r>
              <w:t xml:space="preserve">                </w:t>
            </w:r>
            <w:proofErr w:type="spellStart"/>
            <w:r>
              <w:t>i</w:t>
            </w:r>
            <w:proofErr w:type="spellEnd"/>
            <w:r>
              <w:t xml:space="preserve"> += 1</w:t>
            </w:r>
          </w:p>
          <w:p w14:paraId="7696042E" w14:textId="77777777" w:rsidR="003969A2" w:rsidRDefault="003969A2" w:rsidP="003969A2">
            <w:pPr>
              <w:pStyle w:val="Title"/>
            </w:pPr>
            <w:r>
              <w:t xml:space="preserve">            else:</w:t>
            </w:r>
          </w:p>
          <w:p w14:paraId="742B486D" w14:textId="77777777" w:rsidR="003969A2" w:rsidRDefault="003969A2" w:rsidP="003969A2">
            <w:pPr>
              <w:pStyle w:val="Title"/>
            </w:pPr>
            <w:r>
              <w:t xml:space="preserve">                </w:t>
            </w:r>
            <w:proofErr w:type="spellStart"/>
            <w:r>
              <w:t>i</w:t>
            </w:r>
            <w:proofErr w:type="spellEnd"/>
            <w:r>
              <w:t xml:space="preserve"> += 1</w:t>
            </w:r>
          </w:p>
          <w:p w14:paraId="3B867735" w14:textId="77777777" w:rsidR="003969A2" w:rsidRDefault="003969A2" w:rsidP="003969A2">
            <w:pPr>
              <w:pStyle w:val="Title"/>
            </w:pPr>
            <w:r>
              <w:t xml:space="preserve">        ### Applying Discounts </w:t>
            </w:r>
            <w:proofErr w:type="spellStart"/>
            <w:r>
              <w:t>Ruless</w:t>
            </w:r>
            <w:proofErr w:type="spellEnd"/>
          </w:p>
          <w:p w14:paraId="3097FE9A" w14:textId="77777777" w:rsidR="003969A2" w:rsidRDefault="003969A2" w:rsidP="003969A2">
            <w:pPr>
              <w:pStyle w:val="Title"/>
            </w:pPr>
            <w:r>
              <w:t xml:space="preserve">        if </w:t>
            </w:r>
            <w:proofErr w:type="spellStart"/>
            <w:r>
              <w:t>total_price</w:t>
            </w:r>
            <w:proofErr w:type="spellEnd"/>
            <w:r>
              <w:t xml:space="preserve"> &amp;</w:t>
            </w:r>
            <w:proofErr w:type="spellStart"/>
            <w:r>
              <w:t>gt</w:t>
            </w:r>
            <w:proofErr w:type="spellEnd"/>
            <w:r>
              <w:t>; var_discount_3: ### price &amp;</w:t>
            </w:r>
            <w:proofErr w:type="spellStart"/>
            <w:r>
              <w:t>gt</w:t>
            </w:r>
            <w:proofErr w:type="spellEnd"/>
            <w:r>
              <w:t>; 5000</w:t>
            </w:r>
          </w:p>
          <w:p w14:paraId="520F2553" w14:textId="77777777" w:rsidR="003969A2" w:rsidRDefault="003969A2" w:rsidP="003969A2">
            <w:pPr>
              <w:pStyle w:val="Title"/>
            </w:pPr>
            <w:r>
              <w:t xml:space="preserve">            </w:t>
            </w:r>
            <w:proofErr w:type="spellStart"/>
            <w:r>
              <w:t>total_price</w:t>
            </w:r>
            <w:proofErr w:type="spellEnd"/>
            <w:r>
              <w:t xml:space="preserve"> -= </w:t>
            </w:r>
            <w:proofErr w:type="spellStart"/>
            <w:r>
              <w:t>total_price</w:t>
            </w:r>
            <w:proofErr w:type="spellEnd"/>
            <w:r>
              <w:t xml:space="preserve"> * var_discount_3_rate # Discount fees from the </w:t>
            </w:r>
            <w:proofErr w:type="spellStart"/>
            <w:r>
              <w:t>total_price</w:t>
            </w:r>
            <w:proofErr w:type="spellEnd"/>
            <w:r>
              <w:t xml:space="preserve"> by 0.15 or 15%</w:t>
            </w:r>
          </w:p>
          <w:p w14:paraId="2A17B0A7" w14:textId="77777777" w:rsidR="003969A2" w:rsidRDefault="003969A2" w:rsidP="003969A2">
            <w:pPr>
              <w:pStyle w:val="Title"/>
            </w:pPr>
            <w:r>
              <w:t xml:space="preserve">            </w:t>
            </w:r>
            <w:proofErr w:type="spellStart"/>
            <w:r>
              <w:t>report_new</w:t>
            </w:r>
            <w:proofErr w:type="spellEnd"/>
            <w:r>
              <w:t xml:space="preserve"> += "\n" + " " * 17 + "-" * 35 + "\n" \</w:t>
            </w:r>
          </w:p>
          <w:p w14:paraId="69E0C5CA" w14:textId="77777777" w:rsidR="003969A2" w:rsidRDefault="003969A2" w:rsidP="003969A2">
            <w:pPr>
              <w:pStyle w:val="Title"/>
            </w:pPr>
            <w:r>
              <w:t xml:space="preserve">                "" + " " * 17 + "DISCOUNT RATES:      % " + str(var_discount_3_rate * 100) + "\n" \</w:t>
            </w:r>
          </w:p>
          <w:p w14:paraId="6F10CF64" w14:textId="77777777" w:rsidR="003969A2" w:rsidRDefault="003969A2" w:rsidP="003969A2">
            <w:pPr>
              <w:pStyle w:val="Title"/>
            </w:pPr>
            <w:r>
              <w:t xml:space="preserve">                "" + " " * 17 + "DISCOUNT AMOUNTS:   RM " + str(round(</w:t>
            </w:r>
            <w:proofErr w:type="spellStart"/>
            <w:r>
              <w:t>total_price</w:t>
            </w:r>
            <w:proofErr w:type="spellEnd"/>
            <w:r>
              <w:t xml:space="preserve"> * var_discount_3_rate, 2)) + "\n" + " " * 17 + "_" * 35 + "\n" \</w:t>
            </w:r>
          </w:p>
          <w:p w14:paraId="72F11694" w14:textId="77777777" w:rsidR="003969A2" w:rsidRDefault="003969A2" w:rsidP="003969A2">
            <w:pPr>
              <w:pStyle w:val="Title"/>
            </w:pPr>
            <w:r>
              <w:t xml:space="preserve">                "" + " " * 17 + "TOTAL PRICES:       RM " + str(round(</w:t>
            </w:r>
            <w:proofErr w:type="spellStart"/>
            <w:r>
              <w:t>total_price</w:t>
            </w:r>
            <w:proofErr w:type="spellEnd"/>
            <w:r>
              <w:t xml:space="preserve">, 2)) + "\n" + " " * 17 + "*" * 35 # Round() to flour the float into an </w:t>
            </w:r>
            <w:proofErr w:type="spellStart"/>
            <w:r>
              <w:t>interger</w:t>
            </w:r>
            <w:proofErr w:type="spellEnd"/>
          </w:p>
          <w:p w14:paraId="25FC114C" w14:textId="77777777" w:rsidR="003969A2" w:rsidRDefault="003969A2" w:rsidP="003969A2">
            <w:pPr>
              <w:pStyle w:val="Title"/>
            </w:pPr>
            <w:r>
              <w:t xml:space="preserve">            print(" " * 17 + "-" * 35 + "\n"</w:t>
            </w:r>
          </w:p>
          <w:p w14:paraId="523048E1" w14:textId="77777777" w:rsidR="003969A2" w:rsidRDefault="003969A2" w:rsidP="003969A2">
            <w:pPr>
              <w:pStyle w:val="Title"/>
            </w:pPr>
            <w:r>
              <w:t xml:space="preserve">                "" + " " * 17 + "DISCOUNT RATES:      % " + str(var_discount_3_rate * 100) + "\n"</w:t>
            </w:r>
          </w:p>
          <w:p w14:paraId="2168C964" w14:textId="77777777" w:rsidR="003969A2" w:rsidRDefault="003969A2" w:rsidP="003969A2">
            <w:pPr>
              <w:pStyle w:val="Title"/>
            </w:pPr>
            <w:r>
              <w:t xml:space="preserve">                "" + " " * 17 + "DISCOUNT AMOUNTS:   RM " + str(round(</w:t>
            </w:r>
            <w:proofErr w:type="spellStart"/>
            <w:r>
              <w:t>total_price</w:t>
            </w:r>
            <w:proofErr w:type="spellEnd"/>
            <w:r>
              <w:t xml:space="preserve"> * var_discount_3_rate, 2)) + "\n" + " " * 17 + "_" * 35 + "\n"</w:t>
            </w:r>
          </w:p>
          <w:p w14:paraId="4C02B926" w14:textId="77777777" w:rsidR="003969A2" w:rsidRDefault="003969A2" w:rsidP="003969A2">
            <w:pPr>
              <w:pStyle w:val="Title"/>
            </w:pPr>
            <w:r>
              <w:t xml:space="preserve">                "" + " " * 17 + "TOTAL PRICES:       RM " + str(round(</w:t>
            </w:r>
            <w:proofErr w:type="spellStart"/>
            <w:r>
              <w:t>total_price</w:t>
            </w:r>
            <w:proofErr w:type="spellEnd"/>
            <w:r>
              <w:t>, 2)))</w:t>
            </w:r>
          </w:p>
          <w:p w14:paraId="1F85CD02" w14:textId="77777777" w:rsidR="003969A2" w:rsidRDefault="003969A2" w:rsidP="003969A2">
            <w:pPr>
              <w:pStyle w:val="Title"/>
            </w:pPr>
            <w:r>
              <w:t xml:space="preserve">        </w:t>
            </w:r>
            <w:proofErr w:type="spellStart"/>
            <w:r>
              <w:t>elif</w:t>
            </w:r>
            <w:proofErr w:type="spellEnd"/>
            <w:r>
              <w:t xml:space="preserve"> </w:t>
            </w:r>
            <w:proofErr w:type="spellStart"/>
            <w:r>
              <w:t>total_price</w:t>
            </w:r>
            <w:proofErr w:type="spellEnd"/>
            <w:r>
              <w:t xml:space="preserve"> &amp;</w:t>
            </w:r>
            <w:proofErr w:type="spellStart"/>
            <w:r>
              <w:t>gt</w:t>
            </w:r>
            <w:proofErr w:type="spellEnd"/>
            <w:r>
              <w:t>; var_discount_2: ### price &amp;</w:t>
            </w:r>
            <w:proofErr w:type="spellStart"/>
            <w:r>
              <w:t>gt</w:t>
            </w:r>
            <w:proofErr w:type="spellEnd"/>
            <w:r>
              <w:t>; 3000</w:t>
            </w:r>
          </w:p>
          <w:p w14:paraId="6B169646" w14:textId="77777777" w:rsidR="003969A2" w:rsidRDefault="003969A2" w:rsidP="003969A2">
            <w:pPr>
              <w:pStyle w:val="Title"/>
            </w:pPr>
            <w:r>
              <w:t xml:space="preserve">            </w:t>
            </w:r>
            <w:proofErr w:type="spellStart"/>
            <w:r>
              <w:t>total_price</w:t>
            </w:r>
            <w:proofErr w:type="spellEnd"/>
            <w:r>
              <w:t xml:space="preserve"> -= </w:t>
            </w:r>
            <w:proofErr w:type="spellStart"/>
            <w:r>
              <w:t>total_price</w:t>
            </w:r>
            <w:proofErr w:type="spellEnd"/>
            <w:r>
              <w:t xml:space="preserve"> * var_discount_2_rate # Discount fees from the </w:t>
            </w:r>
            <w:proofErr w:type="spellStart"/>
            <w:r>
              <w:t>total_price</w:t>
            </w:r>
            <w:proofErr w:type="spellEnd"/>
            <w:r>
              <w:t xml:space="preserve"> by 0.10 or 10%</w:t>
            </w:r>
          </w:p>
          <w:p w14:paraId="5C8FDF62" w14:textId="77777777" w:rsidR="003969A2" w:rsidRDefault="003969A2" w:rsidP="003969A2">
            <w:pPr>
              <w:pStyle w:val="Title"/>
            </w:pPr>
            <w:r>
              <w:t xml:space="preserve">            </w:t>
            </w:r>
            <w:proofErr w:type="spellStart"/>
            <w:r>
              <w:t>report_new</w:t>
            </w:r>
            <w:proofErr w:type="spellEnd"/>
            <w:r>
              <w:t xml:space="preserve"> += "\n" + " " * 17 + "-" * 35 + "\n" \</w:t>
            </w:r>
          </w:p>
          <w:p w14:paraId="1679986F" w14:textId="77777777" w:rsidR="003969A2" w:rsidRDefault="003969A2" w:rsidP="003969A2">
            <w:pPr>
              <w:pStyle w:val="Title"/>
            </w:pPr>
            <w:r>
              <w:t xml:space="preserve">                "" + " " * 17 + "DISCOUNT RATES:      % " + str(var_discount_2_rate * 100) + "\n" \</w:t>
            </w:r>
          </w:p>
          <w:p w14:paraId="51D98808" w14:textId="77777777" w:rsidR="003969A2" w:rsidRDefault="003969A2" w:rsidP="003969A2">
            <w:pPr>
              <w:pStyle w:val="Title"/>
            </w:pPr>
            <w:r>
              <w:t xml:space="preserve">                "" + " " * 17 + "DISCOUNT AMOUNTS:   RM " + str(round(</w:t>
            </w:r>
            <w:proofErr w:type="spellStart"/>
            <w:r>
              <w:t>total_price</w:t>
            </w:r>
            <w:proofErr w:type="spellEnd"/>
            <w:r>
              <w:t xml:space="preserve"> * var_discount_2_rate, 2)) + "\n" + " " * 17 + "_" * 35 + "\n" \</w:t>
            </w:r>
          </w:p>
          <w:p w14:paraId="21446D1B" w14:textId="77777777" w:rsidR="003969A2" w:rsidRDefault="003969A2" w:rsidP="003969A2">
            <w:pPr>
              <w:pStyle w:val="Title"/>
            </w:pPr>
            <w:r>
              <w:t xml:space="preserve">                "" + " " * 17 + "TOTAL PRICES:       RM " + str(round(</w:t>
            </w:r>
            <w:proofErr w:type="spellStart"/>
            <w:r>
              <w:t>total_price</w:t>
            </w:r>
            <w:proofErr w:type="spellEnd"/>
            <w:r>
              <w:t xml:space="preserve">, 2)) + "\n" + " " * 17 + "*" * 35 # Round() to flour the float into an </w:t>
            </w:r>
            <w:proofErr w:type="spellStart"/>
            <w:r>
              <w:t>interger</w:t>
            </w:r>
            <w:proofErr w:type="spellEnd"/>
          </w:p>
          <w:p w14:paraId="591A6240" w14:textId="77777777" w:rsidR="003969A2" w:rsidRDefault="003969A2" w:rsidP="003969A2">
            <w:pPr>
              <w:pStyle w:val="Title"/>
            </w:pPr>
            <w:r>
              <w:t xml:space="preserve">            print(" " * 17 + "-" * 35 + "\n"</w:t>
            </w:r>
          </w:p>
          <w:p w14:paraId="643808FD" w14:textId="77777777" w:rsidR="003969A2" w:rsidRDefault="003969A2" w:rsidP="003969A2">
            <w:pPr>
              <w:pStyle w:val="Title"/>
            </w:pPr>
            <w:r>
              <w:t xml:space="preserve">                "" + " " * 17 + "DISCOUNT RATES:      % " + str(var_discount_2_rate * 100) + "\n"</w:t>
            </w:r>
          </w:p>
          <w:p w14:paraId="54BDC6A6" w14:textId="77777777" w:rsidR="003969A2" w:rsidRDefault="003969A2" w:rsidP="003969A2">
            <w:pPr>
              <w:pStyle w:val="Title"/>
            </w:pPr>
            <w:r>
              <w:t xml:space="preserve">                "" + " " * 17 + "DISCOUNT AMOUNTS:   RM " + str(round(</w:t>
            </w:r>
            <w:proofErr w:type="spellStart"/>
            <w:r>
              <w:t>total_price</w:t>
            </w:r>
            <w:proofErr w:type="spellEnd"/>
            <w:r>
              <w:t xml:space="preserve"> * var_discount_2_rate, 2)) + "\n" + " " * 17 + "_" * 35 + "\n"</w:t>
            </w:r>
          </w:p>
          <w:p w14:paraId="0F7AA7FF" w14:textId="77777777" w:rsidR="003969A2" w:rsidRDefault="003969A2" w:rsidP="003969A2">
            <w:pPr>
              <w:pStyle w:val="Title"/>
            </w:pPr>
            <w:r>
              <w:t xml:space="preserve">                "" + " " * 17 + "TOTAL PRICES:       RM " + str(round(</w:t>
            </w:r>
            <w:proofErr w:type="spellStart"/>
            <w:r>
              <w:t>total_price</w:t>
            </w:r>
            <w:proofErr w:type="spellEnd"/>
            <w:r>
              <w:t>, 2)))</w:t>
            </w:r>
          </w:p>
          <w:p w14:paraId="6F8BA55F" w14:textId="77777777" w:rsidR="003969A2" w:rsidRDefault="003969A2" w:rsidP="003969A2">
            <w:pPr>
              <w:pStyle w:val="Title"/>
            </w:pPr>
            <w:r>
              <w:t xml:space="preserve">        </w:t>
            </w:r>
            <w:proofErr w:type="spellStart"/>
            <w:r>
              <w:t>elif</w:t>
            </w:r>
            <w:proofErr w:type="spellEnd"/>
            <w:r>
              <w:t xml:space="preserve"> </w:t>
            </w:r>
            <w:proofErr w:type="spellStart"/>
            <w:r>
              <w:t>total_price</w:t>
            </w:r>
            <w:proofErr w:type="spellEnd"/>
            <w:r>
              <w:t xml:space="preserve"> &amp;</w:t>
            </w:r>
            <w:proofErr w:type="spellStart"/>
            <w:r>
              <w:t>gt</w:t>
            </w:r>
            <w:proofErr w:type="spellEnd"/>
            <w:r>
              <w:t>; var_discount_1: ### price &amp;</w:t>
            </w:r>
            <w:proofErr w:type="spellStart"/>
            <w:r>
              <w:t>gt</w:t>
            </w:r>
            <w:proofErr w:type="spellEnd"/>
            <w:r>
              <w:t>; 200</w:t>
            </w:r>
          </w:p>
          <w:p w14:paraId="5B540F24" w14:textId="77777777" w:rsidR="003969A2" w:rsidRDefault="003969A2" w:rsidP="003969A2">
            <w:pPr>
              <w:pStyle w:val="Title"/>
            </w:pPr>
            <w:r>
              <w:t xml:space="preserve">            </w:t>
            </w:r>
            <w:proofErr w:type="spellStart"/>
            <w:r>
              <w:t>total_price</w:t>
            </w:r>
            <w:proofErr w:type="spellEnd"/>
            <w:r>
              <w:t xml:space="preserve"> -= </w:t>
            </w:r>
            <w:proofErr w:type="spellStart"/>
            <w:r>
              <w:t>total_price</w:t>
            </w:r>
            <w:proofErr w:type="spellEnd"/>
            <w:r>
              <w:t xml:space="preserve"> * var_discount_1_rate # Discount fees from the </w:t>
            </w:r>
            <w:proofErr w:type="spellStart"/>
            <w:r>
              <w:t>total_price</w:t>
            </w:r>
            <w:proofErr w:type="spellEnd"/>
            <w:r>
              <w:t xml:space="preserve"> by 0.05 or 5%</w:t>
            </w:r>
          </w:p>
          <w:p w14:paraId="42D5CBFE" w14:textId="77777777" w:rsidR="003969A2" w:rsidRDefault="003969A2" w:rsidP="003969A2">
            <w:pPr>
              <w:pStyle w:val="Title"/>
            </w:pPr>
            <w:r>
              <w:t xml:space="preserve">            </w:t>
            </w:r>
            <w:proofErr w:type="spellStart"/>
            <w:r>
              <w:t>report_new</w:t>
            </w:r>
            <w:proofErr w:type="spellEnd"/>
            <w:r>
              <w:t xml:space="preserve"> += "\n" + " " * 17 + "-" * 35 + "\n" \</w:t>
            </w:r>
          </w:p>
          <w:p w14:paraId="1EFFA90A" w14:textId="77777777" w:rsidR="003969A2" w:rsidRDefault="003969A2" w:rsidP="003969A2">
            <w:pPr>
              <w:pStyle w:val="Title"/>
            </w:pPr>
            <w:r>
              <w:t xml:space="preserve">                "" + " " * 17 + "DISCOUNT RATES:      % " + str(var_discount_1_rate * 100) + "\n" \</w:t>
            </w:r>
          </w:p>
          <w:p w14:paraId="5104AF56" w14:textId="77777777" w:rsidR="003969A2" w:rsidRDefault="003969A2" w:rsidP="003969A2">
            <w:pPr>
              <w:pStyle w:val="Title"/>
            </w:pPr>
            <w:r>
              <w:t xml:space="preserve">                "" + " " * 17 + "DISCOUNT AMOUNTS:   RM " + str(round(</w:t>
            </w:r>
            <w:proofErr w:type="spellStart"/>
            <w:r>
              <w:t>total_price</w:t>
            </w:r>
            <w:proofErr w:type="spellEnd"/>
            <w:r>
              <w:t xml:space="preserve"> * var_discount_1_rate, 2)) + "\n" + " " * 17 + "_" * 35 + "\n" \</w:t>
            </w:r>
          </w:p>
          <w:p w14:paraId="3BC753C1" w14:textId="77777777" w:rsidR="003969A2" w:rsidRDefault="003969A2" w:rsidP="003969A2">
            <w:pPr>
              <w:pStyle w:val="Title"/>
            </w:pPr>
            <w:r>
              <w:t xml:space="preserve">                "" + " " * 17 + "TOTAL PRICES:       RM " + str(round(</w:t>
            </w:r>
            <w:proofErr w:type="spellStart"/>
            <w:r>
              <w:t>total_price</w:t>
            </w:r>
            <w:proofErr w:type="spellEnd"/>
            <w:r>
              <w:t xml:space="preserve">, 2)) + "\n" + " " * 17 + "*" * 35 # Round() to flour the float into an </w:t>
            </w:r>
            <w:proofErr w:type="spellStart"/>
            <w:r>
              <w:t>interger</w:t>
            </w:r>
            <w:proofErr w:type="spellEnd"/>
          </w:p>
          <w:p w14:paraId="68E4E0F6" w14:textId="77777777" w:rsidR="003969A2" w:rsidRDefault="003969A2" w:rsidP="003969A2">
            <w:pPr>
              <w:pStyle w:val="Title"/>
            </w:pPr>
            <w:r>
              <w:t xml:space="preserve">            print(" " * 17 + "-" * 35 + "\n"</w:t>
            </w:r>
          </w:p>
          <w:p w14:paraId="2F973302" w14:textId="77777777" w:rsidR="003969A2" w:rsidRDefault="003969A2" w:rsidP="003969A2">
            <w:pPr>
              <w:pStyle w:val="Title"/>
            </w:pPr>
            <w:r>
              <w:t xml:space="preserve">                "" + " " * 17 + "DISCOUNT RATES:      % " + str(var_discount_1_rate * 100) + "\n"</w:t>
            </w:r>
          </w:p>
          <w:p w14:paraId="568C8DF2" w14:textId="77777777" w:rsidR="003969A2" w:rsidRDefault="003969A2" w:rsidP="003969A2">
            <w:pPr>
              <w:pStyle w:val="Title"/>
            </w:pPr>
            <w:r>
              <w:t xml:space="preserve">                "" + " " * 17 + "DISCOUNT AMOUNTS:   RM " + str(round(</w:t>
            </w:r>
            <w:proofErr w:type="spellStart"/>
            <w:r>
              <w:t>total_price</w:t>
            </w:r>
            <w:proofErr w:type="spellEnd"/>
            <w:r>
              <w:t xml:space="preserve"> * var_discount_1_rate, 2)) + "\n" + " " * 17 + "_" * 35 + "\n"</w:t>
            </w:r>
          </w:p>
          <w:p w14:paraId="692E5BEC" w14:textId="77777777" w:rsidR="003969A2" w:rsidRDefault="003969A2" w:rsidP="003969A2">
            <w:pPr>
              <w:pStyle w:val="Title"/>
            </w:pPr>
            <w:r>
              <w:t xml:space="preserve">                "" + " " * 17 + "TOTAL PRICES:       RM " + str(round(</w:t>
            </w:r>
            <w:proofErr w:type="spellStart"/>
            <w:r>
              <w:t>total_price</w:t>
            </w:r>
            <w:proofErr w:type="spellEnd"/>
            <w:r>
              <w:t>, 2)))</w:t>
            </w:r>
          </w:p>
          <w:p w14:paraId="328952DD" w14:textId="77777777" w:rsidR="003969A2" w:rsidRDefault="003969A2" w:rsidP="003969A2">
            <w:pPr>
              <w:pStyle w:val="Title"/>
            </w:pPr>
            <w:r>
              <w:t xml:space="preserve">        else:</w:t>
            </w:r>
          </w:p>
          <w:p w14:paraId="593CB1DD" w14:textId="77777777" w:rsidR="003969A2" w:rsidRDefault="003969A2" w:rsidP="003969A2">
            <w:pPr>
              <w:pStyle w:val="Title"/>
            </w:pPr>
            <w:r>
              <w:t xml:space="preserve">            </w:t>
            </w:r>
            <w:proofErr w:type="spellStart"/>
            <w:r>
              <w:t>report_new</w:t>
            </w:r>
            <w:proofErr w:type="spellEnd"/>
            <w:r>
              <w:t xml:space="preserve"> += "\n" + " " * 17 + "-" * 35 + "\n" + " " * 17 + "TOTAL PRICES:       RM " + str(round(</w:t>
            </w:r>
            <w:proofErr w:type="spellStart"/>
            <w:r>
              <w:t>total_price</w:t>
            </w:r>
            <w:proofErr w:type="spellEnd"/>
            <w:r>
              <w:t>, 2)) + "\n" + " " * 17 + "*" * 35</w:t>
            </w:r>
          </w:p>
          <w:p w14:paraId="0880535D" w14:textId="77777777" w:rsidR="003969A2" w:rsidRDefault="003969A2" w:rsidP="003969A2">
            <w:pPr>
              <w:pStyle w:val="Title"/>
            </w:pPr>
            <w:r>
              <w:t xml:space="preserve">            print(" " * 17 + "_" * 35 + "\n" + " " * 17 + "TOTAL PRICES:       RM " + str(round(</w:t>
            </w:r>
            <w:proofErr w:type="spellStart"/>
            <w:r>
              <w:t>total_price</w:t>
            </w:r>
            <w:proofErr w:type="spellEnd"/>
            <w:r>
              <w:t>, 2)))</w:t>
            </w:r>
          </w:p>
          <w:p w14:paraId="3E0AD5BA" w14:textId="77777777" w:rsidR="003969A2" w:rsidRDefault="003969A2" w:rsidP="003969A2">
            <w:pPr>
              <w:pStyle w:val="Title"/>
            </w:pPr>
          </w:p>
          <w:p w14:paraId="40B60A3A" w14:textId="77777777" w:rsidR="003969A2" w:rsidRDefault="003969A2" w:rsidP="003969A2">
            <w:pPr>
              <w:pStyle w:val="Title"/>
            </w:pPr>
            <w:r>
              <w:t xml:space="preserve">        print("\n (P) PAY           (M) MAIN MENU           (R) REPORT          (E) EXIT\n" + "_" * 72)</w:t>
            </w:r>
          </w:p>
          <w:p w14:paraId="22B31BC1" w14:textId="77777777" w:rsidR="003969A2" w:rsidRDefault="003969A2" w:rsidP="003969A2">
            <w:pPr>
              <w:pStyle w:val="Title"/>
            </w:pPr>
            <w:r>
              <w:t xml:space="preserve">        input_1 = str(input("Please Select Your Operation: ")).upper()</w:t>
            </w:r>
          </w:p>
          <w:p w14:paraId="4C3C75EE" w14:textId="77777777" w:rsidR="003969A2" w:rsidRDefault="003969A2" w:rsidP="003969A2">
            <w:pPr>
              <w:pStyle w:val="Title"/>
            </w:pPr>
            <w:r>
              <w:t xml:space="preserve">        if (input_1 == 'P'):</w:t>
            </w:r>
          </w:p>
          <w:p w14:paraId="46851BDA" w14:textId="77777777" w:rsidR="003969A2" w:rsidRDefault="003969A2" w:rsidP="003969A2">
            <w:pPr>
              <w:pStyle w:val="Title"/>
            </w:pPr>
            <w:r>
              <w:t xml:space="preserve">            print("\n" * 10)</w:t>
            </w:r>
          </w:p>
          <w:p w14:paraId="7B8A65B7" w14:textId="77777777" w:rsidR="003969A2" w:rsidRDefault="003969A2" w:rsidP="003969A2">
            <w:pPr>
              <w:pStyle w:val="Title"/>
            </w:pPr>
            <w:r>
              <w:t xml:space="preserve">            print("Successfully Paid!")</w:t>
            </w:r>
          </w:p>
          <w:p w14:paraId="076D106D" w14:textId="77777777" w:rsidR="003969A2" w:rsidRDefault="003969A2" w:rsidP="003969A2">
            <w:pPr>
              <w:pStyle w:val="Title"/>
            </w:pPr>
            <w:r>
              <w:t xml:space="preserve">            </w:t>
            </w:r>
            <w:proofErr w:type="spellStart"/>
            <w:r>
              <w:t>file_report</w:t>
            </w:r>
            <w:proofErr w:type="spellEnd"/>
            <w:r>
              <w:t xml:space="preserve"> = open('files'+navigator_symbol+'</w:t>
            </w:r>
            <w:proofErr w:type="spellStart"/>
            <w:r>
              <w:t>report.fsd</w:t>
            </w:r>
            <w:proofErr w:type="spellEnd"/>
            <w:r>
              <w:t>', 'a') # Save it into a file</w:t>
            </w:r>
          </w:p>
          <w:p w14:paraId="7E1BCB48" w14:textId="77777777" w:rsidR="003969A2" w:rsidRDefault="003969A2" w:rsidP="003969A2">
            <w:pPr>
              <w:pStyle w:val="Title"/>
            </w:pPr>
            <w:r>
              <w:t xml:space="preserve">            </w:t>
            </w:r>
            <w:proofErr w:type="spellStart"/>
            <w:r>
              <w:t>file_report.write</w:t>
            </w:r>
            <w:proofErr w:type="spellEnd"/>
            <w:r>
              <w:t>(</w:t>
            </w:r>
            <w:proofErr w:type="spellStart"/>
            <w:r>
              <w:t>report_new</w:t>
            </w:r>
            <w:proofErr w:type="spellEnd"/>
            <w:r>
              <w:t>)</w:t>
            </w:r>
          </w:p>
          <w:p w14:paraId="0B529760" w14:textId="77777777" w:rsidR="003969A2" w:rsidRDefault="003969A2" w:rsidP="003969A2">
            <w:pPr>
              <w:pStyle w:val="Title"/>
            </w:pPr>
            <w:r>
              <w:t xml:space="preserve">            </w:t>
            </w:r>
            <w:proofErr w:type="spellStart"/>
            <w:r>
              <w:t>file_report.close</w:t>
            </w:r>
            <w:proofErr w:type="spellEnd"/>
            <w:r>
              <w:t>()</w:t>
            </w:r>
          </w:p>
          <w:p w14:paraId="7A85E80E" w14:textId="77777777" w:rsidR="003969A2" w:rsidRDefault="003969A2" w:rsidP="003969A2">
            <w:pPr>
              <w:pStyle w:val="Title"/>
            </w:pPr>
            <w:r>
              <w:t xml:space="preserve">            </w:t>
            </w:r>
            <w:proofErr w:type="spellStart"/>
            <w:r>
              <w:t>def_default</w:t>
            </w:r>
            <w:proofErr w:type="spellEnd"/>
            <w:r>
              <w:t>() #Reset the program for the name order</w:t>
            </w:r>
          </w:p>
          <w:p w14:paraId="7E246B66" w14:textId="77777777" w:rsidR="003969A2" w:rsidRDefault="003969A2" w:rsidP="003969A2">
            <w:pPr>
              <w:pStyle w:val="Title"/>
            </w:pPr>
            <w:r>
              <w:t xml:space="preserve">        </w:t>
            </w:r>
            <w:proofErr w:type="spellStart"/>
            <w:r>
              <w:t>elif</w:t>
            </w:r>
            <w:proofErr w:type="spellEnd"/>
            <w:r>
              <w:t xml:space="preserve"> (input_1 == 'M'):</w:t>
            </w:r>
          </w:p>
          <w:p w14:paraId="5639343F" w14:textId="77777777" w:rsidR="003969A2" w:rsidRDefault="003969A2" w:rsidP="003969A2">
            <w:pPr>
              <w:pStyle w:val="Title"/>
            </w:pPr>
            <w:r>
              <w:t xml:space="preserve">            print("\n" * 10)</w:t>
            </w:r>
          </w:p>
          <w:p w14:paraId="6B962907" w14:textId="77777777" w:rsidR="003969A2" w:rsidRDefault="003969A2" w:rsidP="003969A2">
            <w:pPr>
              <w:pStyle w:val="Title"/>
            </w:pPr>
            <w:r>
              <w:t xml:space="preserve">            </w:t>
            </w:r>
            <w:proofErr w:type="spellStart"/>
            <w:r>
              <w:t>def_main</w:t>
            </w:r>
            <w:proofErr w:type="spellEnd"/>
            <w:r>
              <w:t>() #Navigate back to the main menu</w:t>
            </w:r>
          </w:p>
          <w:p w14:paraId="7AB0F111" w14:textId="77777777" w:rsidR="003969A2" w:rsidRDefault="003969A2" w:rsidP="003969A2">
            <w:pPr>
              <w:pStyle w:val="Title"/>
            </w:pPr>
            <w:r>
              <w:t xml:space="preserve">            break</w:t>
            </w:r>
          </w:p>
          <w:p w14:paraId="711D1F5F" w14:textId="77777777" w:rsidR="003969A2" w:rsidRDefault="003969A2" w:rsidP="003969A2">
            <w:pPr>
              <w:pStyle w:val="Title"/>
            </w:pPr>
            <w:r>
              <w:t xml:space="preserve">        </w:t>
            </w:r>
            <w:proofErr w:type="spellStart"/>
            <w:r>
              <w:t>elif</w:t>
            </w:r>
            <w:proofErr w:type="spellEnd"/>
            <w:r>
              <w:t xml:space="preserve"> (input_1 == 'R'):</w:t>
            </w:r>
          </w:p>
          <w:p w14:paraId="054965A5" w14:textId="77777777" w:rsidR="003969A2" w:rsidRDefault="003969A2" w:rsidP="003969A2">
            <w:pPr>
              <w:pStyle w:val="Title"/>
            </w:pPr>
            <w:r>
              <w:t xml:space="preserve">            print("\n" * 10)</w:t>
            </w:r>
          </w:p>
          <w:p w14:paraId="6BCD0E3B" w14:textId="77777777" w:rsidR="003969A2" w:rsidRDefault="003969A2" w:rsidP="003969A2">
            <w:pPr>
              <w:pStyle w:val="Title"/>
            </w:pPr>
            <w:r>
              <w:t xml:space="preserve">            </w:t>
            </w:r>
            <w:proofErr w:type="spellStart"/>
            <w:r>
              <w:t>def_report</w:t>
            </w:r>
            <w:proofErr w:type="spellEnd"/>
            <w:r>
              <w:t>() # Navigate to the reports</w:t>
            </w:r>
          </w:p>
          <w:p w14:paraId="34A7DC7A" w14:textId="77777777" w:rsidR="003969A2" w:rsidRDefault="003969A2" w:rsidP="003969A2">
            <w:pPr>
              <w:pStyle w:val="Title"/>
            </w:pPr>
            <w:r>
              <w:t xml:space="preserve">            break</w:t>
            </w:r>
          </w:p>
          <w:p w14:paraId="26C215A7" w14:textId="77777777" w:rsidR="003969A2" w:rsidRDefault="003969A2" w:rsidP="003969A2">
            <w:pPr>
              <w:pStyle w:val="Title"/>
            </w:pPr>
            <w:r>
              <w:t xml:space="preserve">        </w:t>
            </w:r>
            <w:proofErr w:type="spellStart"/>
            <w:r>
              <w:t>elif</w:t>
            </w:r>
            <w:proofErr w:type="spellEnd"/>
            <w:r>
              <w:t xml:space="preserve"> ('E' in input_1) or ('e' in input_1):</w:t>
            </w:r>
          </w:p>
          <w:p w14:paraId="7EC57FA1" w14:textId="77777777" w:rsidR="003969A2" w:rsidRDefault="003969A2" w:rsidP="003969A2">
            <w:pPr>
              <w:pStyle w:val="Title"/>
            </w:pPr>
            <w:r>
              <w:t xml:space="preserve">            print("*" * 32 + "THANK YOU" + "*" * 31 + "\n")</w:t>
            </w:r>
          </w:p>
          <w:p w14:paraId="79BE4D21" w14:textId="77777777" w:rsidR="003969A2" w:rsidRDefault="003969A2" w:rsidP="003969A2">
            <w:pPr>
              <w:pStyle w:val="Title"/>
            </w:pPr>
            <w:r>
              <w:t xml:space="preserve">            break</w:t>
            </w:r>
          </w:p>
          <w:p w14:paraId="14A1DEC1" w14:textId="77777777" w:rsidR="003969A2" w:rsidRDefault="003969A2" w:rsidP="003969A2">
            <w:pPr>
              <w:pStyle w:val="Title"/>
            </w:pPr>
            <w:r>
              <w:t xml:space="preserve">        else:</w:t>
            </w:r>
          </w:p>
          <w:p w14:paraId="20EB5E05" w14:textId="77777777" w:rsidR="003969A2" w:rsidRDefault="003969A2" w:rsidP="003969A2">
            <w:pPr>
              <w:pStyle w:val="Title"/>
            </w:pPr>
            <w:r>
              <w:t xml:space="preserve">            print("\n" * 10 + "ERROR: Invalid Input (" + str(input_1) + "). Try again!")</w:t>
            </w:r>
          </w:p>
          <w:p w14:paraId="11846C11" w14:textId="0082995F" w:rsidR="007378F1" w:rsidRPr="0026504D" w:rsidRDefault="003969A2" w:rsidP="003969A2">
            <w:pPr>
              <w:pStyle w:val="Title"/>
            </w:pPr>
            <w:proofErr w:type="spellStart"/>
            <w:r>
              <w:t>def_main</w:t>
            </w:r>
            <w:proofErr w:type="spellEnd"/>
            <w:r>
              <w:t xml:space="preserve">() # Execute Main menu </w:t>
            </w:r>
            <w:proofErr w:type="spellStart"/>
            <w:r>
              <w:t>Loop</w:t>
            </w:r>
            <w:r w:rsidR="007378F1" w:rsidRPr="0026504D">
              <w:t>Welcome</w:t>
            </w:r>
            <w:proofErr w:type="spellEnd"/>
            <w:r w:rsidR="007378F1" w:rsidRPr="0026504D">
              <w:t xml:space="preserve"> to Word</w:t>
            </w:r>
          </w:p>
          <w:p w14:paraId="203270A4" w14:textId="77777777" w:rsidR="007378F1" w:rsidRDefault="007378F1" w:rsidP="003969A2">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4A17FA5A" w14:textId="77777777" w:rsidR="007378F1" w:rsidRDefault="007378F1" w:rsidP="003969A2">
            <w:pPr>
              <w:pStyle w:val="Title"/>
              <w:pBdr>
                <w:left w:val="none" w:sz="0" w:space="0" w:color="auto"/>
              </w:pBdr>
              <w:shd w:val="clear" w:color="auto" w:fill="auto"/>
              <w:spacing w:after="240"/>
              <w:ind w:left="0"/>
              <w:jc w:val="right"/>
            </w:pPr>
            <w:r w:rsidRPr="0026504D">
              <w:rPr>
                <w:noProof/>
              </w:rPr>
              <w:drawing>
                <wp:inline distT="0" distB="0" distL="0" distR="0" wp14:anchorId="3D77AB21" wp14:editId="32ECE429">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97100E"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5B4FC7CB"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0ABC8F6A" w14:textId="77777777" w:rsidTr="007378F1">
        <w:tc>
          <w:tcPr>
            <w:tcW w:w="5310" w:type="dxa"/>
          </w:tcPr>
          <w:p w14:paraId="1EB0A75E" w14:textId="77777777" w:rsidR="00B61F85" w:rsidRPr="00BF457D" w:rsidRDefault="00007202" w:rsidP="00BF457D">
            <w:r>
              <w:rPr>
                <w:noProof/>
              </w:rPr>
              <w:drawing>
                <wp:inline distT="0" distB="0" distL="0" distR="0" wp14:anchorId="44F9C433" wp14:editId="3CE8A10F">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7A1174D9"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4" w:history="1">
              <w:r w:rsidRPr="00007202">
                <w:rPr>
                  <w:rStyle w:val="Hyperlink"/>
                </w:rPr>
                <w:t>Welcome to Word</w:t>
              </w:r>
            </w:hyperlink>
            <w:r w:rsidRPr="00BF457D">
              <w:t>.</w:t>
            </w:r>
          </w:p>
        </w:tc>
      </w:tr>
    </w:tbl>
    <w:p w14:paraId="7ED67C3E" w14:textId="77777777" w:rsidR="0026484A" w:rsidRPr="0026504D" w:rsidRDefault="0026484A" w:rsidP="0026504D">
      <w:pPr>
        <w:pStyle w:val="Heading1"/>
      </w:pPr>
      <w:r w:rsidRPr="0026504D">
        <w:t>Write eloquently, with a little help</w:t>
      </w:r>
    </w:p>
    <w:p w14:paraId="05695335"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34A9D552"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7269860D"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554883B4" w14:textId="77777777" w:rsidR="0026484A" w:rsidRPr="0026504D" w:rsidRDefault="0026484A" w:rsidP="0026504D">
      <w:pPr>
        <w:pStyle w:val="Heading1-PageBreak"/>
      </w:pPr>
      <w:r w:rsidRPr="0026504D">
        <w:t>Count on Word to count your words</w:t>
      </w:r>
    </w:p>
    <w:p w14:paraId="59F16848"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1D3A6E78" w14:textId="77777777" w:rsidR="00F54BD0" w:rsidRPr="0026504D" w:rsidRDefault="0026484A" w:rsidP="0026504D">
      <w:r w:rsidRPr="0026504D">
        <w:t>The status bar at the bottom of the window keeps a running count of the number of words in the document.</w:t>
      </w:r>
    </w:p>
    <w:p w14:paraId="65ACC30A" w14:textId="77777777" w:rsidR="0026484A" w:rsidRDefault="00F54BD0" w:rsidP="0026484A">
      <w:r>
        <w:rPr>
          <w:noProof/>
        </w:rPr>
        <w:drawing>
          <wp:inline distT="0" distB="0" distL="0" distR="0" wp14:anchorId="43778FB2" wp14:editId="5CD071EF">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2FC3417B" w14:textId="77777777" w:rsidR="00457BEB" w:rsidRPr="0026504D" w:rsidRDefault="00457BEB" w:rsidP="0026504D">
      <w:pPr>
        <w:pStyle w:val="Heading1"/>
      </w:pPr>
      <w:r w:rsidRPr="0026504D">
        <w:t>Save this for later, access it anywhere</w:t>
      </w:r>
    </w:p>
    <w:p w14:paraId="70B3E645" w14:textId="77777777" w:rsidR="006B0B82" w:rsidRDefault="006B0B82" w:rsidP="00B53817">
      <w:r w:rsidRPr="00D902A4">
        <w:t>When you save this document in OneDrive, you’ll be able to open it anywhere: on your computer, tablet, or phone. Your chang</w:t>
      </w:r>
      <w:r>
        <w:t>es will be saved automatically.</w:t>
      </w:r>
    </w:p>
    <w:p w14:paraId="4095D60F" w14:textId="77777777" w:rsidR="009853E9" w:rsidRPr="00D902A4" w:rsidRDefault="000150E9" w:rsidP="00B53817">
      <w:r>
        <w:rPr>
          <w:noProof/>
        </w:rPr>
        <w:drawing>
          <wp:inline distT="0" distB="0" distL="0" distR="0" wp14:anchorId="43AFC899" wp14:editId="49AF6934">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6"/>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4F41D3FE"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2B6E893F"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4A9404C9" w14:textId="77777777" w:rsidR="00457BEB" w:rsidRPr="0026504D" w:rsidRDefault="00457BEB" w:rsidP="0026504D">
      <w:pPr>
        <w:pStyle w:val="Heading1-PageBreak"/>
      </w:pPr>
      <w:r w:rsidRPr="0026504D">
        <w:t>Share and collaborate</w:t>
      </w:r>
    </w:p>
    <w:p w14:paraId="2B887720"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2D4ED3E1"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44231CA1"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120E27AE" w14:textId="77777777" w:rsidR="00457BEB" w:rsidRPr="00D85D30" w:rsidRDefault="00457BEB" w:rsidP="00457BEB">
      <w:r>
        <w:t>If they don’t have Word, the document will open in their web browser, in Word Online.</w:t>
      </w:r>
    </w:p>
    <w:p w14:paraId="4414F3DC" w14:textId="77777777" w:rsidR="00457BEB" w:rsidRPr="0026504D" w:rsidRDefault="00457BEB" w:rsidP="0026504D">
      <w:pPr>
        <w:pStyle w:val="Heading1"/>
      </w:pPr>
      <w:r w:rsidRPr="0026504D">
        <w:t>Add visuals with pictures from the web</w:t>
      </w:r>
    </w:p>
    <w:p w14:paraId="72DC1ADB" w14:textId="77777777" w:rsidR="00457BEB" w:rsidRDefault="00E55B4B" w:rsidP="00B61F85">
      <w:pPr>
        <w:keepNext/>
      </w:pPr>
      <w:r w:rsidRPr="00E55B4B">
        <w:rPr>
          <w:noProof/>
        </w:rPr>
        <w:drawing>
          <wp:inline distT="0" distB="0" distL="0" distR="0" wp14:anchorId="6963BEA3" wp14:editId="32956FBF">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7"/>
                    <a:stretch>
                      <a:fillRect/>
                    </a:stretch>
                  </pic:blipFill>
                  <pic:spPr>
                    <a:xfrm>
                      <a:off x="0" y="0"/>
                      <a:ext cx="5943600" cy="2574290"/>
                    </a:xfrm>
                    <a:prstGeom prst="rect">
                      <a:avLst/>
                    </a:prstGeom>
                  </pic:spPr>
                </pic:pic>
              </a:graphicData>
            </a:graphic>
          </wp:inline>
        </w:drawing>
      </w:r>
    </w:p>
    <w:p w14:paraId="00FF3EE5" w14:textId="77777777" w:rsidR="00457BEB" w:rsidRDefault="00457BEB" w:rsidP="00457BEB">
      <w:r>
        <w:t>Word works with Bing to give you access to thousands of pictures you can use in your documents.</w:t>
      </w:r>
    </w:p>
    <w:p w14:paraId="5B1C8A11"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70E994D3"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4BFF6879"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2057D3AF" w14:textId="77777777" w:rsidR="00457BEB" w:rsidRDefault="00457BEB" w:rsidP="00457BEB">
      <w:pPr>
        <w:pStyle w:val="Heading1"/>
      </w:pPr>
      <w:r>
        <w:t>Make your meaning more visual by formatting text</w:t>
      </w:r>
    </w:p>
    <w:p w14:paraId="64609F5D" w14:textId="77777777" w:rsidR="00457BEB" w:rsidRDefault="00457BEB" w:rsidP="00457BEB">
      <w:r>
        <w:rPr>
          <w:noProof/>
        </w:rPr>
        <w:drawing>
          <wp:inline distT="0" distB="0" distL="0" distR="0" wp14:anchorId="29ECC7E2" wp14:editId="7BBCE63D">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69CE94DD"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3531D992"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59A607E9" w14:textId="77777777" w:rsidTr="00DB2323">
        <w:tc>
          <w:tcPr>
            <w:tcW w:w="1344" w:type="dxa"/>
            <w:tcMar>
              <w:left w:w="720" w:type="dxa"/>
            </w:tcMar>
            <w:vAlign w:val="center"/>
          </w:tcPr>
          <w:p w14:paraId="54749679" w14:textId="77777777" w:rsidR="00D902A4" w:rsidRPr="00D902A4" w:rsidRDefault="00D902A4" w:rsidP="00D902A4">
            <w:pPr>
              <w:spacing w:after="160" w:line="259" w:lineRule="auto"/>
            </w:pPr>
            <w:r w:rsidRPr="00D902A4">
              <w:rPr>
                <w:noProof/>
              </w:rPr>
              <w:drawing>
                <wp:inline distT="0" distB="0" distL="0" distR="0" wp14:anchorId="18D9BAC2" wp14:editId="73DE5D0B">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7BD7108" w14:textId="77777777" w:rsidR="00D902A4" w:rsidRPr="00D902A4" w:rsidRDefault="00D902A4" w:rsidP="00D902A4">
            <w:pPr>
              <w:spacing w:after="160" w:line="259" w:lineRule="auto"/>
            </w:pPr>
            <w:r w:rsidRPr="00D902A4">
              <w:t>Bold (keyboard shortcut: Ctrl+B)</w:t>
            </w:r>
          </w:p>
        </w:tc>
      </w:tr>
      <w:tr w:rsidR="00D902A4" w:rsidRPr="00D902A4" w14:paraId="76036412" w14:textId="77777777" w:rsidTr="00DB2323">
        <w:tc>
          <w:tcPr>
            <w:tcW w:w="1344" w:type="dxa"/>
            <w:tcMar>
              <w:left w:w="720" w:type="dxa"/>
            </w:tcMar>
            <w:vAlign w:val="center"/>
          </w:tcPr>
          <w:p w14:paraId="518A64D6" w14:textId="77777777" w:rsidR="00D902A4" w:rsidRPr="00D902A4" w:rsidRDefault="00D902A4" w:rsidP="00D902A4">
            <w:pPr>
              <w:spacing w:after="160" w:line="259" w:lineRule="auto"/>
            </w:pPr>
            <w:r w:rsidRPr="00D902A4">
              <w:rPr>
                <w:noProof/>
              </w:rPr>
              <w:drawing>
                <wp:inline distT="0" distB="0" distL="0" distR="0" wp14:anchorId="34A47485" wp14:editId="2416E02B">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54B54DC" w14:textId="77777777" w:rsidR="00D902A4" w:rsidRPr="00D902A4" w:rsidRDefault="00D902A4" w:rsidP="00D902A4">
            <w:pPr>
              <w:spacing w:after="160" w:line="259" w:lineRule="auto"/>
            </w:pPr>
            <w:r w:rsidRPr="00D902A4">
              <w:t>Italic (keyboard shortcut: Ctrl+I)</w:t>
            </w:r>
          </w:p>
        </w:tc>
      </w:tr>
      <w:tr w:rsidR="00D902A4" w:rsidRPr="00D902A4" w14:paraId="08E9F716" w14:textId="77777777" w:rsidTr="00DB2323">
        <w:tc>
          <w:tcPr>
            <w:tcW w:w="1344" w:type="dxa"/>
            <w:tcMar>
              <w:left w:w="720" w:type="dxa"/>
            </w:tcMar>
            <w:vAlign w:val="center"/>
          </w:tcPr>
          <w:p w14:paraId="7B22F2CF" w14:textId="77777777" w:rsidR="00D902A4" w:rsidRPr="00D902A4" w:rsidRDefault="00D902A4" w:rsidP="00D902A4">
            <w:pPr>
              <w:spacing w:after="160" w:line="259" w:lineRule="auto"/>
            </w:pPr>
            <w:r w:rsidRPr="00D902A4">
              <w:rPr>
                <w:noProof/>
              </w:rPr>
              <w:drawing>
                <wp:inline distT="0" distB="0" distL="0" distR="0" wp14:anchorId="1CA2A0E6" wp14:editId="260351C7">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6C9DB2D" w14:textId="77777777" w:rsidR="00D902A4" w:rsidRPr="00D902A4" w:rsidRDefault="00D902A4" w:rsidP="00D902A4">
            <w:pPr>
              <w:spacing w:after="160" w:line="259" w:lineRule="auto"/>
            </w:pPr>
            <w:r w:rsidRPr="00D902A4">
              <w:t>Highlight</w:t>
            </w:r>
          </w:p>
        </w:tc>
      </w:tr>
      <w:tr w:rsidR="00D902A4" w:rsidRPr="00D902A4" w14:paraId="388C5D5D" w14:textId="77777777" w:rsidTr="00DB2323">
        <w:tc>
          <w:tcPr>
            <w:tcW w:w="1344" w:type="dxa"/>
            <w:tcMar>
              <w:left w:w="720" w:type="dxa"/>
            </w:tcMar>
            <w:vAlign w:val="center"/>
          </w:tcPr>
          <w:p w14:paraId="12B8C124" w14:textId="77777777" w:rsidR="00D902A4" w:rsidRPr="00D902A4" w:rsidRDefault="00D902A4" w:rsidP="00D902A4">
            <w:pPr>
              <w:spacing w:after="160" w:line="259" w:lineRule="auto"/>
            </w:pPr>
            <w:r w:rsidRPr="00D902A4">
              <w:rPr>
                <w:noProof/>
              </w:rPr>
              <w:drawing>
                <wp:inline distT="0" distB="0" distL="0" distR="0" wp14:anchorId="6864F7F0" wp14:editId="04889852">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4D633C1" w14:textId="77777777" w:rsidR="00D902A4" w:rsidRPr="00D902A4" w:rsidRDefault="00D902A4" w:rsidP="00D902A4">
            <w:pPr>
              <w:spacing w:after="160" w:line="259" w:lineRule="auto"/>
            </w:pPr>
            <w:r w:rsidRPr="00D902A4">
              <w:t>Font color</w:t>
            </w:r>
          </w:p>
        </w:tc>
      </w:tr>
      <w:tr w:rsidR="00D902A4" w:rsidRPr="00D902A4" w14:paraId="3C6DF8C6" w14:textId="77777777" w:rsidTr="00DB2323">
        <w:tc>
          <w:tcPr>
            <w:tcW w:w="1344" w:type="dxa"/>
            <w:tcMar>
              <w:left w:w="720" w:type="dxa"/>
            </w:tcMar>
            <w:vAlign w:val="center"/>
          </w:tcPr>
          <w:p w14:paraId="7BE681FD" w14:textId="77777777" w:rsidR="00D902A4" w:rsidRPr="00D902A4" w:rsidRDefault="00D902A4" w:rsidP="00D902A4">
            <w:pPr>
              <w:spacing w:after="160" w:line="259" w:lineRule="auto"/>
            </w:pPr>
            <w:r w:rsidRPr="00D902A4">
              <w:rPr>
                <w:noProof/>
              </w:rPr>
              <w:drawing>
                <wp:inline distT="0" distB="0" distL="0" distR="0" wp14:anchorId="07482502" wp14:editId="75C07F70">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515B282" w14:textId="77777777" w:rsidR="00D902A4" w:rsidRPr="00D902A4" w:rsidRDefault="00D902A4" w:rsidP="00D902A4">
            <w:pPr>
              <w:spacing w:after="160" w:line="259" w:lineRule="auto"/>
            </w:pPr>
            <w:r w:rsidRPr="00D902A4">
              <w:t>Bullets</w:t>
            </w:r>
          </w:p>
        </w:tc>
      </w:tr>
      <w:tr w:rsidR="00D902A4" w:rsidRPr="00D902A4" w14:paraId="65912DE6" w14:textId="77777777" w:rsidTr="00DB2323">
        <w:tc>
          <w:tcPr>
            <w:tcW w:w="1344" w:type="dxa"/>
            <w:tcMar>
              <w:left w:w="720" w:type="dxa"/>
            </w:tcMar>
            <w:vAlign w:val="center"/>
          </w:tcPr>
          <w:p w14:paraId="61ED8BB6" w14:textId="77777777" w:rsidR="00D902A4" w:rsidRPr="00D902A4" w:rsidRDefault="00D902A4" w:rsidP="00D902A4">
            <w:pPr>
              <w:spacing w:after="160" w:line="259" w:lineRule="auto"/>
            </w:pPr>
            <w:r w:rsidRPr="00D902A4">
              <w:rPr>
                <w:noProof/>
              </w:rPr>
              <w:drawing>
                <wp:inline distT="0" distB="0" distL="0" distR="0" wp14:anchorId="74E5D0FD" wp14:editId="2F8F69EE">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1159F67" w14:textId="77777777" w:rsidR="00D902A4" w:rsidRPr="00D902A4" w:rsidRDefault="00D902A4" w:rsidP="00D902A4">
            <w:pPr>
              <w:spacing w:after="160" w:line="259" w:lineRule="auto"/>
            </w:pPr>
            <w:r w:rsidRPr="00D902A4">
              <w:t>Numbering</w:t>
            </w:r>
          </w:p>
        </w:tc>
      </w:tr>
    </w:tbl>
    <w:p w14:paraId="0D9AB796"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61079B42" w14:textId="77777777" w:rsidTr="007378F1">
        <w:tc>
          <w:tcPr>
            <w:tcW w:w="4050" w:type="dxa"/>
          </w:tcPr>
          <w:p w14:paraId="03819F9B" w14:textId="77777777" w:rsidR="007378F1" w:rsidRDefault="007378F1" w:rsidP="00D902A4">
            <w:r w:rsidRPr="00D902A4">
              <w:rPr>
                <w:noProof/>
              </w:rPr>
              <w:drawing>
                <wp:inline distT="0" distB="0" distL="0" distR="0" wp14:anchorId="2BDF9838" wp14:editId="3BDF5E22">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1ED4B3EF" w14:textId="77777777" w:rsidR="007378F1" w:rsidRDefault="007378F1" w:rsidP="00D902A4">
            <w:r w:rsidRPr="007378F1">
              <w:t>Between that and keyboard shortcuts like Ctrl+B and Ctrl+I, you save time by not having to go up to the Home tab all the time.</w:t>
            </w:r>
          </w:p>
        </w:tc>
      </w:tr>
    </w:tbl>
    <w:p w14:paraId="7BDC1F18" w14:textId="77777777" w:rsidR="007378F1" w:rsidRDefault="007378F1" w:rsidP="007378F1">
      <w:pPr>
        <w:spacing w:before="0"/>
      </w:pPr>
    </w:p>
    <w:p w14:paraId="46A1E00B"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t>Make magic: use Heading styles</w:t>
      </w:r>
    </w:p>
    <w:p w14:paraId="4B1CD771"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2057ED15" w14:textId="77777777" w:rsidTr="00121553">
        <w:tc>
          <w:tcPr>
            <w:tcW w:w="2970" w:type="dxa"/>
            <w:tcMar>
              <w:bottom w:w="72" w:type="dxa"/>
            </w:tcMar>
          </w:tcPr>
          <w:p w14:paraId="2C81F4E6" w14:textId="77777777" w:rsidR="00BF457D" w:rsidRDefault="00BF457D" w:rsidP="00D902A4">
            <w:r>
              <w:rPr>
                <w:noProof/>
              </w:rPr>
              <w:drawing>
                <wp:inline distT="0" distB="0" distL="0" distR="0" wp14:anchorId="032B0444" wp14:editId="244F43E0">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109CF625" w14:textId="77777777" w:rsidR="00BF457D" w:rsidRDefault="00BF457D" w:rsidP="00BF457D">
            <w:r>
              <w:t>See the little triangle when you mouse over those other headings?</w:t>
            </w:r>
          </w:p>
          <w:p w14:paraId="709BB411" w14:textId="77777777" w:rsidR="00BF457D" w:rsidRDefault="00BF457D" w:rsidP="00D902A4">
            <w:r>
              <w:t>You can collapse and expand everything under a heading, like an outline. But this one’s not working. Let’s fix it.</w:t>
            </w:r>
          </w:p>
        </w:tc>
      </w:tr>
    </w:tbl>
    <w:p w14:paraId="682F10AC"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709F92B6"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34CC5677"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1E1DE0EF" w14:textId="77777777" w:rsidR="006B0B82" w:rsidRDefault="006B0B82" w:rsidP="001073CE">
      <w:r>
        <w:t>Ta-da! Now it looks like a heading, and acts like one too.</w:t>
      </w:r>
    </w:p>
    <w:p w14:paraId="7B4AF229" w14:textId="77777777" w:rsidR="00D902A4" w:rsidRPr="00A11E9E" w:rsidRDefault="00D902A4" w:rsidP="009F72A7">
      <w:pPr>
        <w:pStyle w:val="Heading1-PageBreak"/>
      </w:pPr>
      <w:r w:rsidRPr="00A11E9E">
        <w:t>Gi</w:t>
      </w:r>
      <w:r>
        <w:t>ve your doc an instant makeover</w:t>
      </w:r>
    </w:p>
    <w:p w14:paraId="0538F7B9" w14:textId="77777777" w:rsidR="00D902A4" w:rsidRPr="001E1D97" w:rsidRDefault="00D902A4" w:rsidP="00D902A4">
      <w:r>
        <w:rPr>
          <w:rFonts w:ascii="Segoe UI Light" w:hAnsi="Segoe UI Light" w:cs="Segoe UI Light"/>
          <w:noProof/>
          <w:color w:val="363636"/>
        </w:rPr>
        <w:drawing>
          <wp:inline distT="0" distB="0" distL="0" distR="0" wp14:anchorId="0FEBB170" wp14:editId="6002BD9F">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5842C2D"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6A9FAE7C" w14:textId="77777777" w:rsidR="00D902A4" w:rsidRPr="006D3A72" w:rsidRDefault="00D902A4" w:rsidP="006D3A72">
      <w:r w:rsidRPr="00661DE5">
        <w:rPr>
          <w:rStyle w:val="Emphasis"/>
        </w:rPr>
        <w:t>Try it:</w:t>
      </w:r>
      <w:r w:rsidRPr="006D3A72">
        <w:t xml:space="preserve"> Explore style sets and themes:</w:t>
      </w:r>
    </w:p>
    <w:p w14:paraId="0AF5B9DF"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0FE845EE" w14:textId="77777777" w:rsidR="00D902A4" w:rsidRPr="006D3A72" w:rsidRDefault="00E72A21" w:rsidP="00E72A21">
      <w:pPr>
        <w:pStyle w:val="ListNumber"/>
      </w:pPr>
      <w:r w:rsidRPr="00E72A21">
        <w:t>Select any theme you like from the drop-down and click to apply</w:t>
      </w:r>
      <w:r>
        <w:t>.</w:t>
      </w:r>
    </w:p>
    <w:p w14:paraId="5CCF6B7D" w14:textId="77777777" w:rsidR="00D902A4" w:rsidRDefault="00D902A4" w:rsidP="009F72A7">
      <w:pPr>
        <w:pStyle w:val="Heading1-PageBreak"/>
      </w:pPr>
      <w:r>
        <w:t>Just for fun</w:t>
      </w:r>
    </w:p>
    <w:p w14:paraId="1C5B84D0" w14:textId="77777777" w:rsidR="00D902A4" w:rsidRDefault="00D902A4" w:rsidP="00D902A4">
      <w:r>
        <w:t>If you have a little more time, give these a try.</w:t>
      </w:r>
    </w:p>
    <w:p w14:paraId="7E02D056" w14:textId="77777777" w:rsidR="00D902A4" w:rsidRPr="006D3A72" w:rsidRDefault="00D902A4" w:rsidP="006D3A72">
      <w:r w:rsidRPr="00661DE5">
        <w:rPr>
          <w:rStyle w:val="Emphasis"/>
        </w:rPr>
        <w:t>Try it:</w:t>
      </w:r>
      <w:r w:rsidRPr="006D3A72">
        <w:t xml:space="preserve"> Find and replace</w:t>
      </w:r>
    </w:p>
    <w:p w14:paraId="4CFF7CF6"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0069BDD1" w14:textId="77777777" w:rsidR="00BF457D" w:rsidRPr="006D3A72" w:rsidRDefault="00BF457D" w:rsidP="006D3A72">
      <w:r>
        <w:rPr>
          <w:noProof/>
        </w:rPr>
        <w:drawing>
          <wp:inline distT="0" distB="0" distL="0" distR="0" wp14:anchorId="643175D8" wp14:editId="5882CDB0">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8"/>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73A3A33C"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22453471" w14:textId="77777777" w:rsidTr="007378F1">
        <w:tc>
          <w:tcPr>
            <w:tcW w:w="5310" w:type="dxa"/>
          </w:tcPr>
          <w:p w14:paraId="67BA2A5C"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6BF7F37F" w14:textId="77777777" w:rsidR="007378F1" w:rsidRDefault="007378F1" w:rsidP="006D3A72">
            <w:r>
              <w:rPr>
                <w:noProof/>
              </w:rPr>
              <w:drawing>
                <wp:inline distT="0" distB="0" distL="0" distR="0" wp14:anchorId="2D19BA32" wp14:editId="4F08E129">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53F99CB4" w14:textId="77777777" w:rsidR="00A21BED" w:rsidRDefault="006D3A72" w:rsidP="0026504D">
      <w:pPr>
        <w:pStyle w:val="Heading1-PageBreak"/>
      </w:pPr>
      <w:r w:rsidRPr="006D3A72">
        <w:t>Get help with Word</w:t>
      </w:r>
    </w:p>
    <w:p w14:paraId="29FD9470" w14:textId="77777777" w:rsidR="006D3A72" w:rsidRDefault="006D3A72" w:rsidP="006D3A72">
      <w:r>
        <w:rPr>
          <w:rFonts w:ascii="Segoe UI Light" w:hAnsi="Segoe UI Light" w:cs="Segoe UI Light"/>
          <w:noProof/>
          <w:color w:val="363636"/>
        </w:rPr>
        <w:drawing>
          <wp:inline distT="0" distB="0" distL="0" distR="0" wp14:anchorId="22B2C94C" wp14:editId="3FE13590">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00344783" w14:textId="77777777" w:rsidR="006D3A72" w:rsidRDefault="006D3A72" w:rsidP="006D3A72">
      <w:r>
        <w:t xml:space="preserve">The </w:t>
      </w:r>
      <w:r w:rsidRPr="00B61F85">
        <w:rPr>
          <w:rStyle w:val="Strong"/>
        </w:rPr>
        <w:t>Tell me</w:t>
      </w:r>
      <w:r>
        <w:t xml:space="preserve"> search box takes you straight to commands and Help in Word.</w:t>
      </w:r>
    </w:p>
    <w:p w14:paraId="70A81041" w14:textId="77777777" w:rsidR="006D3A72" w:rsidRDefault="006D3A72" w:rsidP="006D3A72">
      <w:r w:rsidRPr="00661DE5">
        <w:rPr>
          <w:rStyle w:val="Emphasis"/>
        </w:rPr>
        <w:t>Try it:</w:t>
      </w:r>
      <w:r>
        <w:t xml:space="preserve"> Get help:</w:t>
      </w:r>
    </w:p>
    <w:p w14:paraId="7A847922"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47280EC1" w14:textId="77777777" w:rsidR="006D3A72" w:rsidRDefault="006D3A72" w:rsidP="006D3A72">
      <w:pPr>
        <w:pStyle w:val="ListNumber"/>
      </w:pPr>
      <w:r>
        <w:t>Type what you want to do.</w:t>
      </w:r>
    </w:p>
    <w:p w14:paraId="66CAD043" w14:textId="77777777" w:rsidR="006D3A72" w:rsidRDefault="006D3A72" w:rsidP="006D3A72">
      <w:r>
        <w:t>For example, type:</w:t>
      </w:r>
    </w:p>
    <w:p w14:paraId="0DA4857E" w14:textId="77777777" w:rsidR="006D3A72" w:rsidRDefault="006D3A72" w:rsidP="006D3A72">
      <w:pPr>
        <w:pStyle w:val="ListBullet"/>
      </w:pPr>
      <w:r w:rsidRPr="00B61F85">
        <w:rPr>
          <w:rStyle w:val="Strong"/>
        </w:rPr>
        <w:t>Add watermark</w:t>
      </w:r>
      <w:r>
        <w:t xml:space="preserve"> to quickly get to the watermark command.</w:t>
      </w:r>
    </w:p>
    <w:p w14:paraId="7BA1DC81" w14:textId="77777777" w:rsidR="006D3A72" w:rsidRDefault="006D3A72" w:rsidP="006D3A72">
      <w:pPr>
        <w:pStyle w:val="ListBullet"/>
      </w:pPr>
      <w:r w:rsidRPr="00B61F85">
        <w:rPr>
          <w:rStyle w:val="Strong"/>
        </w:rPr>
        <w:t>Help</w:t>
      </w:r>
      <w:r>
        <w:t xml:space="preserve"> to go to Word help.</w:t>
      </w:r>
    </w:p>
    <w:p w14:paraId="0B9547BD" w14:textId="77777777" w:rsidR="006D3A72" w:rsidRDefault="006D3A72" w:rsidP="006D3A72">
      <w:pPr>
        <w:pStyle w:val="ListBullet"/>
      </w:pPr>
      <w:r w:rsidRPr="00B61F85">
        <w:rPr>
          <w:rStyle w:val="Strong"/>
        </w:rPr>
        <w:t>Training</w:t>
      </w:r>
      <w:r>
        <w:t xml:space="preserve"> to see the list of Word training courses.</w:t>
      </w:r>
    </w:p>
    <w:p w14:paraId="78EDCF56" w14:textId="77777777" w:rsidR="00742FF3" w:rsidRDefault="00742FF3" w:rsidP="006D3A72">
      <w:pPr>
        <w:pStyle w:val="ListBullet"/>
      </w:pPr>
      <w:r>
        <w:rPr>
          <w:rStyle w:val="Strong"/>
        </w:rPr>
        <w:t>What’s new</w:t>
      </w:r>
      <w:r w:rsidRPr="00EF0875">
        <w:t xml:space="preserve"> for a list of the most recent updates to Word</w:t>
      </w:r>
    </w:p>
    <w:p w14:paraId="5638007D" w14:textId="77777777" w:rsidR="006D3A72" w:rsidRDefault="002359ED" w:rsidP="001073CE">
      <w:pPr>
        <w:pStyle w:val="Image"/>
      </w:pPr>
      <w:r>
        <w:rPr>
          <w:noProof/>
        </w:rPr>
        <w:drawing>
          <wp:inline distT="0" distB="0" distL="0" distR="0" wp14:anchorId="3DD09DB2" wp14:editId="073E7AFA">
            <wp:extent cx="1247775" cy="1247775"/>
            <wp:effectExtent l="0" t="0" r="9525" b="9525"/>
            <wp:docPr id="3" name="Picture 3" descr="QRC code">
              <a:hlinkClick xmlns:a="http://schemas.openxmlformats.org/drawingml/2006/main" r:id="rId31"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2">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7EFAB" w14:textId="77777777" w:rsidR="0027176B" w:rsidRDefault="0027176B">
      <w:pPr>
        <w:spacing w:line="240" w:lineRule="auto"/>
      </w:pPr>
      <w:r>
        <w:separator/>
      </w:r>
    </w:p>
  </w:endnote>
  <w:endnote w:type="continuationSeparator" w:id="0">
    <w:p w14:paraId="3DF34B39" w14:textId="77777777" w:rsidR="0027176B" w:rsidRDefault="00271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2048C" w14:textId="77777777" w:rsidR="0027176B" w:rsidRDefault="0027176B">
      <w:pPr>
        <w:spacing w:line="240" w:lineRule="auto"/>
      </w:pPr>
      <w:r>
        <w:separator/>
      </w:r>
    </w:p>
  </w:footnote>
  <w:footnote w:type="continuationSeparator" w:id="0">
    <w:p w14:paraId="129540BF" w14:textId="77777777" w:rsidR="0027176B" w:rsidRDefault="002717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A2"/>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176B"/>
    <w:rsid w:val="00276926"/>
    <w:rsid w:val="002A67C8"/>
    <w:rsid w:val="002B40B7"/>
    <w:rsid w:val="002C5D75"/>
    <w:rsid w:val="00301789"/>
    <w:rsid w:val="00325194"/>
    <w:rsid w:val="003728E3"/>
    <w:rsid w:val="003962D3"/>
    <w:rsid w:val="003969A2"/>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47707"/>
    <w:rsid w:val="00A60D92"/>
    <w:rsid w:val="00A86EAC"/>
    <w:rsid w:val="00A923E7"/>
    <w:rsid w:val="00AA661C"/>
    <w:rsid w:val="00AC2F58"/>
    <w:rsid w:val="00B369B4"/>
    <w:rsid w:val="00B53817"/>
    <w:rsid w:val="00B61F85"/>
    <w:rsid w:val="00BA3CC7"/>
    <w:rsid w:val="00BD5DFE"/>
    <w:rsid w:val="00BF457D"/>
    <w:rsid w:val="00BF4775"/>
    <w:rsid w:val="00C97F2C"/>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24F5"/>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8CEA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dvaith\Downloads\food%20code.docx" TargetMode="External"/><Relationship Id="rId24" Type="http://schemas.openxmlformats.org/officeDocument/2006/relationships/image" Target="media/image12.jpg"/><Relationship Id="rId32" Type="http://schemas.openxmlformats.org/officeDocument/2006/relationships/image" Target="media/image19.jp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endnotes" Target="endnotes.xml"/><Relationship Id="rId19" Type="http://schemas.openxmlformats.org/officeDocument/2006/relationships/image" Target="media/image7.jpg"/><Relationship Id="rId31" Type="http://schemas.openxmlformats.org/officeDocument/2006/relationships/hyperlink" Target="https://go.microsoft.com/fwlink/?linkid=8541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crosoft.com/en-us/videoplayer/embed/RE1FGlM" TargetMode="External"/><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vaith\AppData\Local\Microsoft\Office\16.0\DTS\en-US%7bDCE9F312-D163-4031-957C-236F86020AE3%7d\%7bCC60C519-F89D-465F-8F04-F707EB976BBA%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9CFF0E-C15C-4EE3-B504-A333E8D3B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{CC60C519-F89D-465F-8F04-F707EB976BBA}tf10002117_win32</Template>
  <TotalTime>0</TotalTime>
  <Pages>1</Pages>
  <Words>7037</Words>
  <Characters>40111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2022-03-08T09:11:00Z</dcterms:created>
  <dcterms:modified xsi:type="dcterms:W3CDTF">2022-03-08T09:28:00Z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